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6BA3" w14:textId="77777777" w:rsidR="00F8564F" w:rsidRDefault="00F8564F" w:rsidP="009D61B5"/>
    <w:p w14:paraId="7AD2284C" w14:textId="77777777" w:rsidR="00F8564F" w:rsidRDefault="00F8564F" w:rsidP="00F8564F">
      <w:pPr>
        <w:pStyle w:val="Title"/>
      </w:pPr>
    </w:p>
    <w:p w14:paraId="6B60F4E0" w14:textId="77777777" w:rsidR="00F8564F" w:rsidRDefault="00F8564F" w:rsidP="00F8564F">
      <w:pPr>
        <w:pStyle w:val="Title"/>
      </w:pPr>
    </w:p>
    <w:p w14:paraId="019F2C97" w14:textId="77777777" w:rsidR="00F8564F" w:rsidRDefault="00F8564F" w:rsidP="00F8564F">
      <w:pPr>
        <w:pStyle w:val="Title"/>
      </w:pPr>
    </w:p>
    <w:p w14:paraId="527E5008" w14:textId="77777777" w:rsidR="00F8564F" w:rsidRDefault="00F8564F" w:rsidP="00F8564F">
      <w:pPr>
        <w:pStyle w:val="Title"/>
      </w:pPr>
    </w:p>
    <w:p w14:paraId="52D11F12" w14:textId="77777777" w:rsidR="00F8564F" w:rsidRDefault="00F8564F" w:rsidP="00F8564F">
      <w:pPr>
        <w:pStyle w:val="Title"/>
      </w:pPr>
    </w:p>
    <w:p w14:paraId="5713354E" w14:textId="4EA5BB2B" w:rsidR="0026706F" w:rsidRDefault="00690837" w:rsidP="0026706F">
      <w:pPr>
        <w:pStyle w:val="Title"/>
      </w:pPr>
      <w:bookmarkStart w:id="0" w:name="_Toc149235053"/>
      <w:r>
        <w:t>Tombola</w:t>
      </w:r>
      <w:r w:rsidR="0026706F">
        <w:t xml:space="preserve"> Controller</w:t>
      </w:r>
      <w:bookmarkEnd w:id="0"/>
    </w:p>
    <w:p w14:paraId="16F0DCC9" w14:textId="77777777" w:rsidR="0026706F" w:rsidRDefault="0026706F" w:rsidP="0026706F"/>
    <w:p w14:paraId="3152D0A1" w14:textId="77777777" w:rsidR="0026706F" w:rsidRDefault="0026706F" w:rsidP="0026706F"/>
    <w:p w14:paraId="511A8083" w14:textId="77777777" w:rsidR="0026706F" w:rsidRDefault="0026706F" w:rsidP="0026706F"/>
    <w:p w14:paraId="00C0FB22" w14:textId="77777777" w:rsidR="0026706F" w:rsidRDefault="0026706F" w:rsidP="0026706F">
      <w:r>
        <w:t xml:space="preserve">Software </w:t>
      </w:r>
      <w:r w:rsidRPr="00A723A7">
        <w:t xml:space="preserve">Functional </w:t>
      </w:r>
      <w:r>
        <w:t>Requirements</w:t>
      </w:r>
    </w:p>
    <w:p w14:paraId="7976485E" w14:textId="77777777" w:rsidR="00F8564F" w:rsidRDefault="00F8564F" w:rsidP="00F8564F"/>
    <w:p w14:paraId="49C34252" w14:textId="77777777" w:rsidR="00F8564F" w:rsidRDefault="00F8564F" w:rsidP="00F8564F"/>
    <w:p w14:paraId="62D42D83" w14:textId="77777777" w:rsidR="007A3C3F" w:rsidRDefault="007A3C3F" w:rsidP="00F8564F"/>
    <w:p w14:paraId="00E2DFBF" w14:textId="77777777" w:rsidR="007A3C3F" w:rsidRDefault="007A3C3F" w:rsidP="00F8564F"/>
    <w:p w14:paraId="1AAE5E1B" w14:textId="77777777" w:rsidR="007A3C3F" w:rsidRDefault="007A3C3F" w:rsidP="00F8564F"/>
    <w:p w14:paraId="2E5D02BC" w14:textId="77777777" w:rsidR="00F8564F" w:rsidRDefault="00F8564F" w:rsidP="00F8564F"/>
    <w:p w14:paraId="413EABDE" w14:textId="059F7A8E" w:rsidR="00F8564F" w:rsidRDefault="00F8564F" w:rsidP="00F8564F">
      <w:r>
        <w:t xml:space="preserve">By </w:t>
      </w:r>
      <w:r w:rsidR="00007F41" w:rsidRPr="00007F41">
        <w:rPr>
          <w:b/>
          <w:bCs/>
        </w:rPr>
        <w:t xml:space="preserve">Jesse Zondervan and </w:t>
      </w:r>
      <w:r w:rsidRPr="00007F41">
        <w:rPr>
          <w:b/>
          <w:bCs/>
        </w:rPr>
        <w:t>Gary Twinn</w:t>
      </w:r>
    </w:p>
    <w:p w14:paraId="1C54435F" w14:textId="77777777" w:rsidR="00F8564F" w:rsidRDefault="00F8564F" w:rsidP="00F8564F"/>
    <w:p w14:paraId="67A95BE4" w14:textId="77777777" w:rsidR="00200565" w:rsidRDefault="00200565" w:rsidP="00F8564F"/>
    <w:p w14:paraId="6737257F" w14:textId="77777777" w:rsidR="00200565" w:rsidRDefault="00200565" w:rsidP="00F8564F"/>
    <w:p w14:paraId="49A67A03" w14:textId="77777777" w:rsidR="00200565" w:rsidRDefault="00200565" w:rsidP="00F8564F"/>
    <w:p w14:paraId="12A3AF1E" w14:textId="77777777" w:rsidR="007A3C3F" w:rsidRDefault="007A3C3F" w:rsidP="00F8564F"/>
    <w:p w14:paraId="2C81C633" w14:textId="77777777" w:rsidR="007A3C3F" w:rsidRDefault="007A3C3F" w:rsidP="00F8564F"/>
    <w:p w14:paraId="099D6421" w14:textId="77777777" w:rsidR="007A3C3F" w:rsidRDefault="007A3C3F" w:rsidP="00F8564F"/>
    <w:p w14:paraId="7616F20B" w14:textId="77777777" w:rsidR="007A3C3F" w:rsidRDefault="007A3C3F" w:rsidP="00F8564F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2977"/>
      </w:tblGrid>
      <w:tr w:rsidR="007A3C3F" w14:paraId="0219EEBA" w14:textId="77777777" w:rsidTr="00C12DF8">
        <w:tc>
          <w:tcPr>
            <w:tcW w:w="3402" w:type="dxa"/>
          </w:tcPr>
          <w:p w14:paraId="695088B4" w14:textId="77777777" w:rsidR="007A3C3F" w:rsidRDefault="007A3C3F" w:rsidP="00F8564F"/>
        </w:tc>
        <w:tc>
          <w:tcPr>
            <w:tcW w:w="2977" w:type="dxa"/>
          </w:tcPr>
          <w:p w14:paraId="51995335" w14:textId="77777777" w:rsidR="007A3C3F" w:rsidRDefault="007A3C3F" w:rsidP="00F8564F"/>
        </w:tc>
      </w:tr>
      <w:tr w:rsidR="007A3C3F" w14:paraId="3B2FB3F3" w14:textId="77777777" w:rsidTr="00C12DF8">
        <w:tc>
          <w:tcPr>
            <w:tcW w:w="3402" w:type="dxa"/>
          </w:tcPr>
          <w:p w14:paraId="37E7FA36" w14:textId="77777777" w:rsidR="007A3C3F" w:rsidRDefault="007A3C3F" w:rsidP="00F8564F"/>
        </w:tc>
        <w:tc>
          <w:tcPr>
            <w:tcW w:w="2977" w:type="dxa"/>
          </w:tcPr>
          <w:p w14:paraId="5976BCA4" w14:textId="77777777" w:rsidR="007A3C3F" w:rsidRDefault="007A3C3F" w:rsidP="00C177FE"/>
        </w:tc>
      </w:tr>
      <w:tr w:rsidR="007A3C3F" w14:paraId="2D6593E4" w14:textId="77777777" w:rsidTr="00C12DF8">
        <w:tc>
          <w:tcPr>
            <w:tcW w:w="3402" w:type="dxa"/>
          </w:tcPr>
          <w:p w14:paraId="301738FC" w14:textId="77777777" w:rsidR="007A3C3F" w:rsidRDefault="007A3C3F" w:rsidP="00F8564F"/>
        </w:tc>
        <w:tc>
          <w:tcPr>
            <w:tcW w:w="2977" w:type="dxa"/>
          </w:tcPr>
          <w:p w14:paraId="05F1EEDF" w14:textId="77777777" w:rsidR="007A3C3F" w:rsidRDefault="007A3C3F" w:rsidP="00C177FE"/>
        </w:tc>
      </w:tr>
    </w:tbl>
    <w:p w14:paraId="2CE7521E" w14:textId="77777777" w:rsidR="00F8564F" w:rsidRDefault="00F8564F">
      <w:r>
        <w:br w:type="page"/>
      </w:r>
    </w:p>
    <w:p w14:paraId="41461CE5" w14:textId="77777777" w:rsidR="00F8564F" w:rsidRDefault="00F8564F" w:rsidP="00F8564F">
      <w:pPr>
        <w:pStyle w:val="Heading1"/>
      </w:pPr>
      <w:bookmarkStart w:id="1" w:name="_Toc149235054"/>
      <w:r>
        <w:lastRenderedPageBreak/>
        <w:t>Contents</w:t>
      </w:r>
      <w:bookmarkEnd w:id="1"/>
    </w:p>
    <w:sdt>
      <w:sdtPr>
        <w:rPr>
          <w:rFonts w:eastAsia="Calibri" w:cs="Times New Roman"/>
          <w:color w:val="000000" w:themeColor="text1"/>
          <w:sz w:val="22"/>
          <w:szCs w:val="22"/>
          <w:lang w:val="en-GB"/>
        </w:rPr>
        <w:id w:val="55660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F486C" w14:textId="77777777" w:rsidR="00590461" w:rsidRDefault="00590461">
          <w:pPr>
            <w:pStyle w:val="TOCHeading"/>
          </w:pPr>
        </w:p>
        <w:p w14:paraId="20FB65AF" w14:textId="3AA2BF06" w:rsidR="00765522" w:rsidRDefault="0024067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\h \z \t "Heading 1,2,Heading 2,3,Heading 3,4,Title,1" </w:instrText>
          </w:r>
          <w:r>
            <w:rPr>
              <w:b/>
              <w:bCs/>
              <w:noProof/>
            </w:rPr>
            <w:fldChar w:fldCharType="separate"/>
          </w:r>
          <w:hyperlink w:anchor="_Toc149235053" w:history="1">
            <w:r w:rsidR="00765522" w:rsidRPr="00F44667">
              <w:rPr>
                <w:rStyle w:val="Hyperlink"/>
                <w:noProof/>
              </w:rPr>
              <w:t>Tombola Controller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778B460" w14:textId="044D10AB" w:rsidR="00765522" w:rsidRDefault="00E418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4" w:history="1">
            <w:r w:rsidR="00765522" w:rsidRPr="00F44667">
              <w:rPr>
                <w:rStyle w:val="Hyperlink"/>
                <w:noProof/>
              </w:rPr>
              <w:t>Contents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2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CACC3DC" w14:textId="378F5352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5" w:history="1">
            <w:r w:rsidR="00765522" w:rsidRPr="00F44667">
              <w:rPr>
                <w:rStyle w:val="Hyperlink"/>
                <w:noProof/>
              </w:rPr>
              <w:t>List of Figures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3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AE28180" w14:textId="694A94E1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6" w:history="1">
            <w:r w:rsidR="00765522" w:rsidRPr="00F44667">
              <w:rPr>
                <w:rStyle w:val="Hyperlink"/>
                <w:noProof/>
              </w:rPr>
              <w:t>List of Tables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4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8ED647" w14:textId="5403C215" w:rsidR="00765522" w:rsidRDefault="00E418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7" w:history="1">
            <w:r w:rsidR="00765522" w:rsidRPr="00F44667">
              <w:rPr>
                <w:rStyle w:val="Hyperlink"/>
                <w:noProof/>
              </w:rPr>
              <w:t>Overview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5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58BF4645" w14:textId="4EA80E7E" w:rsidR="00765522" w:rsidRDefault="00E418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8" w:history="1">
            <w:r w:rsidR="00765522" w:rsidRPr="00F44667">
              <w:rPr>
                <w:rStyle w:val="Hyperlink"/>
                <w:noProof/>
                <w:lang w:eastAsia="en-GB"/>
              </w:rPr>
              <w:t>Web interface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6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CF7B529" w14:textId="0DC71110" w:rsidR="00765522" w:rsidRDefault="00E418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59" w:history="1">
            <w:r w:rsidR="00765522" w:rsidRPr="00F44667">
              <w:rPr>
                <w:rStyle w:val="Hyperlink"/>
                <w:noProof/>
                <w:lang w:eastAsia="en-GB"/>
              </w:rPr>
              <w:t>Interfaces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_Toc149235059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5EDB58C" w14:textId="518B3E5B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0" w:history="1">
            <w:r w:rsidR="00765522" w:rsidRPr="00F44667">
              <w:rPr>
                <w:rStyle w:val="Hyperlink"/>
                <w:noProof/>
              </w:rPr>
              <w:t>RS485 Specification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7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B5A7290" w14:textId="632D194A" w:rsidR="00765522" w:rsidRDefault="00E418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1" w:history="1">
            <w:r w:rsidR="00765522" w:rsidRPr="00F44667">
              <w:rPr>
                <w:rStyle w:val="Hyperlink"/>
                <w:noProof/>
              </w:rPr>
              <w:t>Operating System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_Toc149235061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7E9A25B" w14:textId="2B9AAE04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2" w:history="1">
            <w:r w:rsidR="00765522" w:rsidRPr="00F44667">
              <w:rPr>
                <w:rStyle w:val="Hyperlink"/>
                <w:noProof/>
              </w:rPr>
              <w:t>Operating system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_Toc149235062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9063EB2" w14:textId="2B64A816" w:rsidR="00765522" w:rsidRDefault="00E418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3" w:history="1">
            <w:r w:rsidR="00765522" w:rsidRPr="00F44667">
              <w:rPr>
                <w:rStyle w:val="Hyperlink"/>
                <w:noProof/>
              </w:rPr>
              <w:t>Software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_Toc149235063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FA01101" w14:textId="7A9B86B1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4" w:history="1">
            <w:r w:rsidR="00765522" w:rsidRPr="00F44667">
              <w:rPr>
                <w:rStyle w:val="Hyperlink"/>
                <w:noProof/>
              </w:rPr>
              <w:t>Run Operating System Updates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_Toc149235064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0AB8FAC7" w14:textId="192DACD2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5" w:history="1">
            <w:r w:rsidR="00765522" w:rsidRPr="00F44667">
              <w:rPr>
                <w:rStyle w:val="Hyperlink"/>
                <w:noProof/>
              </w:rPr>
              <w:t>Install PIP3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_Toc149235065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75796C99" w14:textId="622F7E5D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6" w:history="1">
            <w:r w:rsidR="00765522" w:rsidRPr="00F44667">
              <w:rPr>
                <w:rStyle w:val="Hyperlink"/>
                <w:noProof/>
              </w:rPr>
              <w:t>Install Flask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_Toc149235066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4E480E49" w14:textId="6B4E236F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7" w:history="1">
            <w:r w:rsidR="00765522" w:rsidRPr="00F44667">
              <w:rPr>
                <w:rStyle w:val="Hyperlink"/>
                <w:noProof/>
              </w:rPr>
              <w:t>Download Tombola Controller Application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_Toc149235067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8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3D58E528" w14:textId="67FB9F4B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8" w:history="1">
            <w:r w:rsidR="00765522" w:rsidRPr="00F44667">
              <w:rPr>
                <w:rStyle w:val="Hyperlink"/>
                <w:noProof/>
              </w:rPr>
              <w:t>Copy the python files to the Pi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_Toc149235068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9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165BF2D2" w14:textId="7B81AFF1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69" w:history="1">
            <w:r w:rsidR="00765522" w:rsidRPr="00F44667">
              <w:rPr>
                <w:rStyle w:val="Hyperlink"/>
                <w:noProof/>
              </w:rPr>
              <w:t>Nginx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_Toc149235069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607F1A1C" w14:textId="488AA500" w:rsidR="00765522" w:rsidRDefault="00E418C2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49235070" w:history="1">
            <w:r w:rsidR="00765522" w:rsidRPr="00F44667">
              <w:rPr>
                <w:rStyle w:val="Hyperlink"/>
                <w:noProof/>
              </w:rPr>
              <w:t>Gunicorn for Python 3.x installation</w:t>
            </w:r>
            <w:r w:rsidR="00765522">
              <w:rPr>
                <w:noProof/>
                <w:webHidden/>
              </w:rPr>
              <w:tab/>
            </w:r>
            <w:r w:rsidR="00765522">
              <w:rPr>
                <w:noProof/>
                <w:webHidden/>
              </w:rPr>
              <w:fldChar w:fldCharType="begin"/>
            </w:r>
            <w:r w:rsidR="00765522">
              <w:rPr>
                <w:noProof/>
                <w:webHidden/>
              </w:rPr>
              <w:instrText xml:space="preserve"> PAGEREF _Toc149235070 \h </w:instrText>
            </w:r>
            <w:r w:rsidR="00765522">
              <w:rPr>
                <w:noProof/>
                <w:webHidden/>
              </w:rPr>
            </w:r>
            <w:r w:rsidR="00765522">
              <w:rPr>
                <w:noProof/>
                <w:webHidden/>
              </w:rPr>
              <w:fldChar w:fldCharType="separate"/>
            </w:r>
            <w:r w:rsidR="00765522">
              <w:rPr>
                <w:noProof/>
                <w:webHidden/>
              </w:rPr>
              <w:t>10</w:t>
            </w:r>
            <w:r w:rsidR="00765522">
              <w:rPr>
                <w:noProof/>
                <w:webHidden/>
              </w:rPr>
              <w:fldChar w:fldCharType="end"/>
            </w:r>
          </w:hyperlink>
        </w:p>
        <w:p w14:paraId="2FC470A8" w14:textId="07198A61" w:rsidR="00590461" w:rsidRDefault="0024067D">
          <w:r>
            <w:rPr>
              <w:b/>
              <w:bCs/>
              <w:noProof/>
            </w:rPr>
            <w:fldChar w:fldCharType="end"/>
          </w:r>
        </w:p>
      </w:sdtContent>
    </w:sdt>
    <w:p w14:paraId="1E22A9E9" w14:textId="77777777" w:rsidR="0009398A" w:rsidRDefault="0009398A">
      <w:pPr>
        <w:spacing w:line="240" w:lineRule="auto"/>
        <w:jc w:val="left"/>
        <w:rPr>
          <w:rFonts w:eastAsia="Times New Roman"/>
          <w:b/>
          <w:bCs/>
          <w:iCs/>
          <w:sz w:val="24"/>
          <w:szCs w:val="28"/>
        </w:rPr>
      </w:pPr>
      <w:r>
        <w:br w:type="page"/>
      </w:r>
    </w:p>
    <w:p w14:paraId="32DD110F" w14:textId="77777777" w:rsidR="00907A74" w:rsidRDefault="0009398A" w:rsidP="00907A74">
      <w:pPr>
        <w:pStyle w:val="Heading2"/>
      </w:pPr>
      <w:bookmarkStart w:id="2" w:name="_Toc149235055"/>
      <w:r>
        <w:lastRenderedPageBreak/>
        <w:t xml:space="preserve">List of </w:t>
      </w:r>
      <w:r w:rsidR="00907A74">
        <w:t>Figures</w:t>
      </w:r>
      <w:bookmarkEnd w:id="2"/>
    </w:p>
    <w:p w14:paraId="0B59B30D" w14:textId="0C361CE4" w:rsidR="00765522" w:rsidRDefault="008B52D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kern w:val="2"/>
          <w:lang w:eastAsia="en-GB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9235071" w:history="1">
        <w:r w:rsidR="00765522" w:rsidRPr="00EA735F">
          <w:rPr>
            <w:rStyle w:val="Hyperlink"/>
            <w:noProof/>
          </w:rPr>
          <w:t>Figure 1: Web status page</w:t>
        </w:r>
        <w:r w:rsidR="00765522">
          <w:rPr>
            <w:noProof/>
            <w:webHidden/>
          </w:rPr>
          <w:tab/>
        </w:r>
        <w:r w:rsidR="00765522">
          <w:rPr>
            <w:noProof/>
            <w:webHidden/>
          </w:rPr>
          <w:fldChar w:fldCharType="begin"/>
        </w:r>
        <w:r w:rsidR="00765522">
          <w:rPr>
            <w:noProof/>
            <w:webHidden/>
          </w:rPr>
          <w:instrText xml:space="preserve"> PAGEREF _Toc149235071 \h </w:instrText>
        </w:r>
        <w:r w:rsidR="00765522">
          <w:rPr>
            <w:noProof/>
            <w:webHidden/>
          </w:rPr>
        </w:r>
        <w:r w:rsidR="00765522">
          <w:rPr>
            <w:noProof/>
            <w:webHidden/>
          </w:rPr>
          <w:fldChar w:fldCharType="separate"/>
        </w:r>
        <w:r w:rsidR="00765522">
          <w:rPr>
            <w:noProof/>
            <w:webHidden/>
          </w:rPr>
          <w:t>6</w:t>
        </w:r>
        <w:r w:rsidR="00765522">
          <w:rPr>
            <w:noProof/>
            <w:webHidden/>
          </w:rPr>
          <w:fldChar w:fldCharType="end"/>
        </w:r>
      </w:hyperlink>
    </w:p>
    <w:p w14:paraId="65E435E1" w14:textId="0B36A050" w:rsidR="00907A74" w:rsidRDefault="008B52D0">
      <w:pPr>
        <w:spacing w:line="240" w:lineRule="auto"/>
        <w:jc w:val="left"/>
      </w:pPr>
      <w:r>
        <w:rPr>
          <w:b/>
          <w:bCs/>
          <w:noProof/>
          <w:lang w:val="en-US"/>
        </w:rPr>
        <w:fldChar w:fldCharType="end"/>
      </w:r>
    </w:p>
    <w:p w14:paraId="7EF3D2E0" w14:textId="77777777" w:rsidR="000663E5" w:rsidRDefault="000663E5">
      <w:pPr>
        <w:spacing w:line="240" w:lineRule="auto"/>
        <w:jc w:val="left"/>
        <w:rPr>
          <w:rFonts w:eastAsia="Times New Roman"/>
          <w:b/>
          <w:bCs/>
          <w:iCs/>
          <w:sz w:val="28"/>
          <w:szCs w:val="28"/>
        </w:rPr>
      </w:pPr>
      <w:r>
        <w:br w:type="page"/>
      </w:r>
    </w:p>
    <w:p w14:paraId="6AEDC8EB" w14:textId="77777777" w:rsidR="00907A74" w:rsidRDefault="0009398A" w:rsidP="00907A74">
      <w:pPr>
        <w:pStyle w:val="Heading2"/>
      </w:pPr>
      <w:bookmarkStart w:id="3" w:name="_Toc149235056"/>
      <w:r>
        <w:lastRenderedPageBreak/>
        <w:t xml:space="preserve">List of </w:t>
      </w:r>
      <w:r w:rsidR="00907A74">
        <w:t>Tables</w:t>
      </w:r>
      <w:bookmarkEnd w:id="3"/>
    </w:p>
    <w:p w14:paraId="3F41CECA" w14:textId="7CC1CAB9" w:rsidR="00FE2272" w:rsidRDefault="00E418C2" w:rsidP="00376ACE">
      <w:r>
        <w:fldChar w:fldCharType="begin"/>
      </w:r>
      <w:r>
        <w:instrText xml:space="preserve"> TOC \h \z \c "Table" </w:instrText>
      </w:r>
      <w:r>
        <w:fldChar w:fldCharType="separate"/>
      </w:r>
      <w:r w:rsidR="00765522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5AA6F91E" w14:textId="32350457" w:rsidR="00A767E9" w:rsidRDefault="00A767E9">
      <w:pPr>
        <w:spacing w:line="240" w:lineRule="auto"/>
        <w:jc w:val="left"/>
      </w:pPr>
      <w:r>
        <w:br w:type="page"/>
      </w:r>
    </w:p>
    <w:p w14:paraId="778B1A14" w14:textId="77777777" w:rsidR="0026706F" w:rsidRPr="00A767E9" w:rsidRDefault="0026706F" w:rsidP="0026706F">
      <w:pPr>
        <w:pStyle w:val="Heading1"/>
        <w:rPr>
          <w:rFonts w:ascii="Calibri" w:hAnsi="Calibri" w:cs="Calibri"/>
          <w:color w:val="auto"/>
          <w:sz w:val="22"/>
          <w:szCs w:val="22"/>
        </w:rPr>
      </w:pPr>
      <w:r w:rsidRPr="00A767E9">
        <w:lastRenderedPageBreak/>
        <w:fldChar w:fldCharType="begin"/>
      </w:r>
      <w:r w:rsidRPr="00A767E9">
        <w:instrText xml:space="preserve"> ADDIN EN.REFLIST </w:instrText>
      </w:r>
      <w:r w:rsidRPr="00A767E9">
        <w:fldChar w:fldCharType="end"/>
      </w:r>
      <w:bookmarkStart w:id="4" w:name="_Toc49413860"/>
      <w:bookmarkStart w:id="5" w:name="_Toc149235057"/>
      <w:r w:rsidRPr="00A767E9">
        <w:t>Overview</w:t>
      </w:r>
      <w:bookmarkEnd w:id="4"/>
      <w:bookmarkEnd w:id="5"/>
    </w:p>
    <w:p w14:paraId="503FC969" w14:textId="0305872E" w:rsidR="0026706F" w:rsidRDefault="0026706F" w:rsidP="002125EC">
      <w:pPr>
        <w:rPr>
          <w:lang w:eastAsia="en-GB"/>
        </w:rPr>
      </w:pPr>
      <w:r>
        <w:rPr>
          <w:lang w:eastAsia="en-GB"/>
        </w:rPr>
        <w:t xml:space="preserve">The </w:t>
      </w:r>
      <w:r w:rsidR="008B6A0C">
        <w:rPr>
          <w:lang w:eastAsia="en-GB"/>
        </w:rPr>
        <w:t xml:space="preserve">Tombola </w:t>
      </w:r>
      <w:r w:rsidR="002125EC">
        <w:rPr>
          <w:lang w:eastAsia="en-GB"/>
        </w:rPr>
        <w:t>Controller</w:t>
      </w:r>
      <w:r>
        <w:rPr>
          <w:lang w:eastAsia="en-GB"/>
        </w:rPr>
        <w:t xml:space="preserve"> software consists of a python </w:t>
      </w:r>
      <w:r w:rsidR="00AC6A5D">
        <w:rPr>
          <w:lang w:eastAsia="en-GB"/>
        </w:rPr>
        <w:fldChar w:fldCharType="begin"/>
      </w:r>
      <w:r w:rsidR="00D677D0">
        <w:rPr>
          <w:lang w:eastAsia="en-GB"/>
        </w:rPr>
        <w:instrText xml:space="preserve"> ADDIN EN.CITE &lt;EndNote&gt;&lt;Cite&gt;&lt;Author&gt;Python Software Foundation&lt;/Author&gt;&lt;Year&gt;2020&lt;/Year&gt;&lt;RecNum&gt;310&lt;/RecNum&gt;&lt;DisplayText&gt;(Python Software Foundation, 2020)&lt;/DisplayText&gt;&lt;record&gt;&lt;rec-number&gt;310&lt;/rec-number&gt;&lt;foreign-keys&gt;&lt;key app="EN" db-id="t50sdf0r3afxxkea92txst9ldx5zdrv0r9w2" timestamp="1567948626"&gt;310&lt;/key&gt;&lt;/foreign-keys&gt;&lt;ref-type name="Computer Program"&gt;9&lt;/ref-type&gt;&lt;contributors&gt;&lt;authors&gt;&lt;author&gt;Python Software Foundation,&lt;/author&gt;&lt;/authors&gt;&lt;/contributors&gt;&lt;titles&gt;&lt;title&gt;Python 3 Programming Language&lt;/title&gt;&lt;/titles&gt;&lt;edition&gt;3.7.4&lt;/edition&gt;&lt;dates&gt;&lt;year&gt;2020&lt;/year&gt;&lt;/dates&gt;&lt;pub-location&gt;Online&lt;/pub-location&gt;&lt;urls&gt;&lt;related-urls&gt;&lt;url&gt;https://www.python.org&lt;/url&gt;&lt;/related-urls&gt;&lt;/urls&gt;&lt;access-date&gt;July 2020&lt;/access-date&gt;&lt;/record&gt;&lt;/Cite&gt;&lt;/EndNote&gt;</w:instrText>
      </w:r>
      <w:r w:rsidR="00AC6A5D">
        <w:rPr>
          <w:lang w:eastAsia="en-GB"/>
        </w:rPr>
        <w:fldChar w:fldCharType="separate"/>
      </w:r>
      <w:r w:rsidR="00D677D0">
        <w:rPr>
          <w:noProof/>
          <w:lang w:eastAsia="en-GB"/>
        </w:rPr>
        <w:t>(</w:t>
      </w:r>
      <w:hyperlink w:anchor="_ENREF_1" w:tooltip="Python Software Foundation, 2020 #310" w:history="1">
        <w:r w:rsidR="00D677D0">
          <w:rPr>
            <w:noProof/>
            <w:lang w:eastAsia="en-GB"/>
          </w:rPr>
          <w:t>Python Software Foundation, 2020</w:t>
        </w:r>
      </w:hyperlink>
      <w:r w:rsidR="00D677D0">
        <w:rPr>
          <w:noProof/>
          <w:lang w:eastAsia="en-GB"/>
        </w:rPr>
        <w:t>)</w:t>
      </w:r>
      <w:r w:rsidR="00AC6A5D">
        <w:rPr>
          <w:lang w:eastAsia="en-GB"/>
        </w:rPr>
        <w:fldChar w:fldCharType="end"/>
      </w:r>
      <w:r w:rsidR="00AC6A5D">
        <w:rPr>
          <w:lang w:eastAsia="en-GB"/>
        </w:rPr>
        <w:t xml:space="preserve"> </w:t>
      </w:r>
      <w:r>
        <w:rPr>
          <w:lang w:eastAsia="en-GB"/>
        </w:rPr>
        <w:t xml:space="preserve">application to control </w:t>
      </w:r>
      <w:r w:rsidR="002125EC">
        <w:rPr>
          <w:lang w:eastAsia="en-GB"/>
        </w:rPr>
        <w:t xml:space="preserve">a 3 </w:t>
      </w:r>
      <w:r w:rsidR="006B5650">
        <w:rPr>
          <w:lang w:eastAsia="en-GB"/>
        </w:rPr>
        <w:t>phase</w:t>
      </w:r>
      <w:r w:rsidR="002125EC">
        <w:rPr>
          <w:lang w:eastAsia="en-GB"/>
        </w:rPr>
        <w:t xml:space="preserve"> electric motor via a Siemens V20 </w:t>
      </w:r>
      <w:r w:rsidR="00D677D0">
        <w:rPr>
          <w:lang w:eastAsia="en-GB"/>
        </w:rPr>
        <w:t>single phase to three phase invertor.</w:t>
      </w:r>
      <w:r>
        <w:rPr>
          <w:lang w:eastAsia="en-GB"/>
        </w:rPr>
        <w:t xml:space="preserve"> </w:t>
      </w:r>
    </w:p>
    <w:p w14:paraId="26E76828" w14:textId="77777777" w:rsidR="002125EC" w:rsidRDefault="002125EC" w:rsidP="002125EC">
      <w:pPr>
        <w:rPr>
          <w:lang w:eastAsia="en-GB"/>
        </w:rPr>
      </w:pPr>
    </w:p>
    <w:p w14:paraId="34AADA28" w14:textId="77777777" w:rsidR="002125EC" w:rsidRDefault="002125EC" w:rsidP="002125EC">
      <w:pPr>
        <w:rPr>
          <w:lang w:eastAsia="en-GB"/>
        </w:rPr>
      </w:pPr>
    </w:p>
    <w:p w14:paraId="3A1EA2ED" w14:textId="072035FA" w:rsidR="00D677D0" w:rsidRDefault="0026706F" w:rsidP="00D677D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computer that controls the valves is a Raspberry Pi 4B </w:t>
      </w:r>
      <w:r w:rsidR="00F6271B">
        <w:rPr>
          <w:lang w:eastAsia="en-GB"/>
        </w:rPr>
        <w:fldChar w:fldCharType="begin"/>
      </w:r>
      <w:r w:rsidR="00F6271B">
        <w:rPr>
          <w:lang w:eastAsia="en-GB"/>
        </w:rPr>
        <w:instrText xml:space="preserve"> ADDIN EN.CITE &lt;EndNote&gt;&lt;Cite&gt;&lt;Author&gt;Raspberry PI Foundation&lt;/Author&gt;&lt;Year&gt;2020&lt;/Year&gt;&lt;RecNum&gt;349&lt;/RecNum&gt;&lt;DisplayText&gt;(Raspberry PI Foundation, 2020)&lt;/DisplayText&gt;&lt;record&gt;&lt;rec-number&gt;349&lt;/rec-number&gt;&lt;foreign-keys&gt;&lt;key app="EN" db-id="t50sdf0r3afxxkea92txst9ldx5zdrv0r9w2" timestamp="1599053229"&gt;349&lt;/key&gt;&lt;/foreign-keys&gt;&lt;ref-type name="Computer Program"&gt;9&lt;/ref-type&gt;&lt;contributors&gt;&lt;authors&gt;&lt;author&gt;Raspberry PI Foundation,&lt;/author&gt;&lt;/authors&gt;&lt;/contributors&gt;&lt;titles&gt;&lt;title&gt;Raspberry PI Model 4B Reference&lt;/title&gt;&lt;/titles&gt;&lt;dates&gt;&lt;year&gt;2020&lt;/year&gt;&lt;/dates&gt;&lt;urls&gt;&lt;related-urls&gt;&lt;url&gt;https://www.raspberrypi.org/products/raspberry-pi-4-model-b/&lt;/url&gt;&lt;/related-urls&gt;&lt;/urls&gt;&lt;access-date&gt;July 2020&lt;/access-date&gt;&lt;/record&gt;&lt;/Cite&gt;&lt;/EndNote&gt;</w:instrText>
      </w:r>
      <w:r w:rsidR="00F6271B">
        <w:rPr>
          <w:lang w:eastAsia="en-GB"/>
        </w:rPr>
        <w:fldChar w:fldCharType="separate"/>
      </w:r>
      <w:r w:rsidR="00F6271B">
        <w:rPr>
          <w:noProof/>
          <w:lang w:eastAsia="en-GB"/>
        </w:rPr>
        <w:t>(</w:t>
      </w:r>
      <w:hyperlink w:anchor="_ENREF_2" w:tooltip="Raspberry PI Foundation, 2020 #349" w:history="1">
        <w:r w:rsidR="00D677D0">
          <w:rPr>
            <w:noProof/>
            <w:lang w:eastAsia="en-GB"/>
          </w:rPr>
          <w:t>Raspberry PI Foundation, 2020</w:t>
        </w:r>
      </w:hyperlink>
      <w:r w:rsidR="00F6271B">
        <w:rPr>
          <w:noProof/>
          <w:lang w:eastAsia="en-GB"/>
        </w:rPr>
        <w:t>)</w:t>
      </w:r>
      <w:r w:rsidR="00F6271B">
        <w:rPr>
          <w:lang w:eastAsia="en-GB"/>
        </w:rPr>
        <w:fldChar w:fldCharType="end"/>
      </w:r>
      <w:r w:rsidR="008707EE">
        <w:rPr>
          <w:lang w:eastAsia="en-GB"/>
        </w:rPr>
        <w:t>, running the latest Debian operating system (</w:t>
      </w:r>
      <w:r w:rsidR="00CF395F" w:rsidRPr="00CF395F">
        <w:rPr>
          <w:lang w:eastAsia="en-GB"/>
        </w:rPr>
        <w:t xml:space="preserve">Debian 1:6.1.54  </w:t>
      </w:r>
      <w:r w:rsidR="00CF395F">
        <w:rPr>
          <w:lang w:eastAsia="en-GB"/>
        </w:rPr>
        <w:t>“bookworm”)</w:t>
      </w:r>
      <w:r w:rsidR="006B5650">
        <w:rPr>
          <w:lang w:eastAsia="en-GB"/>
        </w:rPr>
        <w:t xml:space="preserve">. </w:t>
      </w:r>
    </w:p>
    <w:p w14:paraId="716D3575" w14:textId="77777777" w:rsidR="006B5650" w:rsidRDefault="006B5650" w:rsidP="00D677D0">
      <w:pPr>
        <w:spacing w:line="240" w:lineRule="auto"/>
        <w:jc w:val="left"/>
        <w:rPr>
          <w:lang w:eastAsia="en-GB"/>
        </w:rPr>
      </w:pPr>
    </w:p>
    <w:p w14:paraId="345AF871" w14:textId="77777777" w:rsidR="006B5650" w:rsidRDefault="006B5650" w:rsidP="00D677D0">
      <w:pPr>
        <w:spacing w:line="240" w:lineRule="auto"/>
        <w:jc w:val="left"/>
      </w:pPr>
    </w:p>
    <w:p w14:paraId="435EA3D4" w14:textId="7DB5AA1F" w:rsidR="002D1E70" w:rsidRDefault="006B5650">
      <w:pPr>
        <w:spacing w:line="240" w:lineRule="auto"/>
        <w:jc w:val="left"/>
      </w:pPr>
      <w:r>
        <w:t xml:space="preserve">The Raspberry Pi Communicates with the </w:t>
      </w:r>
      <w:r w:rsidR="00724166">
        <w:t>Siemens V20 using an RS485 controller connected to /dev/ttyUSB0</w:t>
      </w:r>
      <w:r w:rsidR="00B02924">
        <w:t xml:space="preserve"> at 9600 baud. The command are MODBUS commands which consist of setting registers </w:t>
      </w:r>
      <w:r w:rsidR="00770670">
        <w:t>to set values for the motor such as rotational speed or direction and reading registers such as frequency and voltage.</w:t>
      </w:r>
    </w:p>
    <w:p w14:paraId="37387142" w14:textId="77777777" w:rsidR="00770670" w:rsidRDefault="00770670">
      <w:pPr>
        <w:spacing w:line="240" w:lineRule="auto"/>
        <w:jc w:val="left"/>
      </w:pPr>
    </w:p>
    <w:p w14:paraId="2512C9F1" w14:textId="77777777" w:rsidR="00770670" w:rsidRDefault="00770670">
      <w:pPr>
        <w:spacing w:line="240" w:lineRule="auto"/>
        <w:jc w:val="left"/>
      </w:pPr>
    </w:p>
    <w:p w14:paraId="083AF2D3" w14:textId="77777777" w:rsidR="00D677D0" w:rsidRDefault="00D677D0" w:rsidP="002D1E70">
      <w:pPr>
        <w:pStyle w:val="Heading1"/>
        <w:rPr>
          <w:lang w:eastAsia="en-GB"/>
        </w:rPr>
      </w:pPr>
      <w:bookmarkStart w:id="6" w:name="_Toc49413865"/>
      <w:r>
        <w:rPr>
          <w:lang w:eastAsia="en-GB"/>
        </w:rPr>
        <w:br/>
      </w:r>
    </w:p>
    <w:p w14:paraId="16245CDB" w14:textId="77777777" w:rsidR="00D677D0" w:rsidRDefault="00D677D0">
      <w:pPr>
        <w:spacing w:line="240" w:lineRule="auto"/>
        <w:jc w:val="left"/>
        <w:rPr>
          <w:rFonts w:eastAsia="Times New Roman"/>
          <w:b/>
          <w:bCs/>
          <w:color w:val="244061" w:themeColor="accent1" w:themeShade="80"/>
          <w:kern w:val="32"/>
          <w:sz w:val="32"/>
          <w:szCs w:val="32"/>
          <w:u w:val="single"/>
          <w:lang w:eastAsia="en-GB"/>
        </w:rPr>
      </w:pPr>
      <w:r>
        <w:rPr>
          <w:lang w:eastAsia="en-GB"/>
        </w:rPr>
        <w:br w:type="page"/>
      </w:r>
    </w:p>
    <w:p w14:paraId="0173E3A1" w14:textId="5882347C" w:rsidR="002D1E70" w:rsidRDefault="002D1E70" w:rsidP="002D1E70">
      <w:pPr>
        <w:pStyle w:val="Heading1"/>
        <w:rPr>
          <w:lang w:eastAsia="en-GB"/>
        </w:rPr>
      </w:pPr>
      <w:bookmarkStart w:id="7" w:name="_Toc149235058"/>
      <w:r>
        <w:rPr>
          <w:lang w:eastAsia="en-GB"/>
        </w:rPr>
        <w:lastRenderedPageBreak/>
        <w:t>Web interface</w:t>
      </w:r>
      <w:bookmarkEnd w:id="6"/>
      <w:bookmarkEnd w:id="7"/>
    </w:p>
    <w:p w14:paraId="55F0360F" w14:textId="25225B9F" w:rsidR="002D1E70" w:rsidRDefault="00D677D0" w:rsidP="002D1E70">
      <w:pPr>
        <w:rPr>
          <w:lang w:eastAsia="en-GB"/>
        </w:rPr>
      </w:pPr>
      <w:r>
        <w:rPr>
          <w:lang w:eastAsia="en-GB"/>
        </w:rPr>
        <w:t xml:space="preserve">Access to the controller is via a web page which shows the status of the invertor and allows a user to set the rotational speed of the motor and </w:t>
      </w:r>
      <w:r w:rsidR="008707EE">
        <w:rPr>
          <w:lang w:eastAsia="en-GB"/>
        </w:rPr>
        <w:t>stop the motor.</w:t>
      </w:r>
    </w:p>
    <w:p w14:paraId="7B56BB7B" w14:textId="77777777" w:rsidR="002D1E70" w:rsidRDefault="002D1E70" w:rsidP="002D1E70">
      <w:pPr>
        <w:rPr>
          <w:lang w:eastAsia="en-GB"/>
        </w:rPr>
      </w:pPr>
    </w:p>
    <w:p w14:paraId="496367C7" w14:textId="77777777" w:rsidR="002D1E70" w:rsidRDefault="002D1E70" w:rsidP="002D1E70">
      <w:pPr>
        <w:keepNext/>
      </w:pPr>
      <w:r w:rsidRPr="00DD61F6">
        <w:rPr>
          <w:noProof/>
          <w:lang w:eastAsia="en-GB"/>
        </w:rPr>
        <w:drawing>
          <wp:inline distT="0" distB="0" distL="0" distR="0" wp14:anchorId="5A4A7BF0" wp14:editId="42D1D3FA">
            <wp:extent cx="5744200" cy="2891436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200" cy="28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0E25" w14:textId="7AE565A5" w:rsidR="002D1E70" w:rsidRDefault="002D1E70" w:rsidP="002D1E70">
      <w:pPr>
        <w:pStyle w:val="Caption"/>
        <w:rPr>
          <w:lang w:eastAsia="en-GB"/>
        </w:rPr>
      </w:pPr>
      <w:bookmarkStart w:id="8" w:name="_Toc149235071"/>
      <w:r>
        <w:t xml:space="preserve">Figure </w:t>
      </w:r>
      <w:r w:rsidR="00E418C2">
        <w:fldChar w:fldCharType="begin"/>
      </w:r>
      <w:r w:rsidR="00E418C2">
        <w:instrText xml:space="preserve"> SEQ Figure \* ARABIC </w:instrText>
      </w:r>
      <w:r w:rsidR="00E418C2">
        <w:fldChar w:fldCharType="separate"/>
      </w:r>
      <w:r w:rsidR="00765522">
        <w:rPr>
          <w:noProof/>
        </w:rPr>
        <w:t>1</w:t>
      </w:r>
      <w:r w:rsidR="00E418C2">
        <w:rPr>
          <w:noProof/>
        </w:rPr>
        <w:fldChar w:fldCharType="end"/>
      </w:r>
      <w:r>
        <w:t>: Web status page</w:t>
      </w:r>
      <w:bookmarkEnd w:id="8"/>
    </w:p>
    <w:p w14:paraId="28D8548B" w14:textId="77777777" w:rsidR="002D1E70" w:rsidRDefault="002D1E70" w:rsidP="002D1E70">
      <w:pPr>
        <w:rPr>
          <w:lang w:eastAsia="en-GB"/>
        </w:rPr>
      </w:pPr>
    </w:p>
    <w:p w14:paraId="430646B8" w14:textId="0B081383" w:rsidR="00D140AA" w:rsidRDefault="00D140A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 xml:space="preserve">The page has a </w:t>
      </w:r>
      <w:r w:rsidR="007E007D">
        <w:rPr>
          <w:lang w:eastAsia="en-GB"/>
        </w:rPr>
        <w:t>“Start Tombola” button that required the frequency to be entered</w:t>
      </w:r>
      <w:r w:rsidR="00566F14">
        <w:rPr>
          <w:lang w:eastAsia="en-GB"/>
        </w:rPr>
        <w:t>. It will then send a forward(frequency) command to the V20</w:t>
      </w:r>
    </w:p>
    <w:p w14:paraId="0CA8026C" w14:textId="77777777" w:rsidR="00566F14" w:rsidRDefault="00566F14" w:rsidP="002D1E70">
      <w:pPr>
        <w:spacing w:line="240" w:lineRule="auto"/>
        <w:jc w:val="left"/>
        <w:rPr>
          <w:lang w:eastAsia="en-GB"/>
        </w:rPr>
      </w:pPr>
    </w:p>
    <w:p w14:paraId="37E02968" w14:textId="5D8B526D" w:rsidR="00566F14" w:rsidRDefault="00566F14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>The Stop button will stop the Tombola Motor.</w:t>
      </w:r>
    </w:p>
    <w:p w14:paraId="0E302DB1" w14:textId="06BE0659" w:rsidR="002D1E70" w:rsidRDefault="002D1E70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br w:type="page"/>
      </w:r>
    </w:p>
    <w:p w14:paraId="6955A6EE" w14:textId="703E7AA1" w:rsidR="002D1E70" w:rsidRDefault="002D1E70" w:rsidP="002D1E70">
      <w:pPr>
        <w:pStyle w:val="Heading1"/>
        <w:rPr>
          <w:lang w:eastAsia="en-GB"/>
        </w:rPr>
      </w:pPr>
      <w:bookmarkStart w:id="9" w:name="_Toc49413866"/>
      <w:bookmarkStart w:id="10" w:name="_Toc149235059"/>
      <w:r>
        <w:rPr>
          <w:lang w:eastAsia="en-GB"/>
        </w:rPr>
        <w:lastRenderedPageBreak/>
        <w:t>Interface</w:t>
      </w:r>
      <w:bookmarkEnd w:id="9"/>
      <w:r w:rsidR="00E0573B">
        <w:rPr>
          <w:lang w:eastAsia="en-GB"/>
        </w:rPr>
        <w:t>s</w:t>
      </w:r>
      <w:bookmarkEnd w:id="10"/>
    </w:p>
    <w:p w14:paraId="7FE0AC4B" w14:textId="4F27C394" w:rsidR="00E0573B" w:rsidRDefault="00634A1A" w:rsidP="00E0573B">
      <w:pPr>
        <w:pStyle w:val="Heading2"/>
      </w:pPr>
      <w:bookmarkStart w:id="11" w:name="_Toc149235060"/>
      <w:r>
        <w:t>RS485 Specification</w:t>
      </w:r>
      <w:bookmarkEnd w:id="11"/>
    </w:p>
    <w:p w14:paraId="280E125F" w14:textId="77777777" w:rsidR="00634A1A" w:rsidRPr="00634A1A" w:rsidRDefault="00634A1A" w:rsidP="00634A1A"/>
    <w:p w14:paraId="71D0BE61" w14:textId="6E5275E7" w:rsidR="002D1E70" w:rsidRDefault="006859FA" w:rsidP="002D1E70">
      <w:pPr>
        <w:spacing w:line="240" w:lineRule="auto"/>
        <w:jc w:val="left"/>
        <w:rPr>
          <w:lang w:eastAsia="en-GB"/>
        </w:rPr>
      </w:pPr>
      <w:r>
        <w:rPr>
          <w:lang w:eastAsia="en-GB"/>
        </w:rPr>
        <w:t>Need to add something about RS485 and Modbus</w:t>
      </w:r>
    </w:p>
    <w:p w14:paraId="51D8C52A" w14:textId="77777777" w:rsidR="001C7F48" w:rsidRDefault="001C7F48" w:rsidP="002D1E70">
      <w:pPr>
        <w:spacing w:line="240" w:lineRule="auto"/>
        <w:jc w:val="left"/>
      </w:pPr>
    </w:p>
    <w:p w14:paraId="274BB133" w14:textId="4EBCA70F" w:rsidR="00810D31" w:rsidRDefault="00810D31" w:rsidP="002D1E70">
      <w:pPr>
        <w:spacing w:line="240" w:lineRule="auto"/>
        <w:jc w:val="left"/>
      </w:pPr>
      <w:r>
        <w:t xml:space="preserve">Uses the </w:t>
      </w:r>
      <w:proofErr w:type="spellStart"/>
      <w:r>
        <w:t>mimimalmodb</w:t>
      </w:r>
      <w:r w:rsidR="00E418C2">
        <w:t>u</w:t>
      </w:r>
      <w:r>
        <w:t>s</w:t>
      </w:r>
      <w:proofErr w:type="spellEnd"/>
      <w:r w:rsidR="00E418C2">
        <w:t xml:space="preserve"> library to interface python </w:t>
      </w:r>
      <w:r>
        <w:t xml:space="preserve"> </w:t>
      </w:r>
    </w:p>
    <w:p w14:paraId="3809F205" w14:textId="70967C29" w:rsidR="00394C0E" w:rsidRDefault="00394C0E" w:rsidP="00394C0E"/>
    <w:p w14:paraId="352AE418" w14:textId="4EA8FE58" w:rsidR="00394C0E" w:rsidRDefault="00394C0E" w:rsidP="00394C0E"/>
    <w:p w14:paraId="44326563" w14:textId="05C5624B" w:rsidR="00394C0E" w:rsidRDefault="00394C0E" w:rsidP="009E69DC">
      <w:pPr>
        <w:pStyle w:val="Heading2"/>
      </w:pPr>
    </w:p>
    <w:p w14:paraId="2817B823" w14:textId="77777777" w:rsidR="00394C0E" w:rsidRDefault="00394C0E" w:rsidP="00394C0E"/>
    <w:p w14:paraId="528BF91E" w14:textId="6A802C9F" w:rsidR="002D1E70" w:rsidRDefault="002D1E70">
      <w:pPr>
        <w:spacing w:line="240" w:lineRule="auto"/>
        <w:jc w:val="left"/>
      </w:pPr>
      <w:r>
        <w:br w:type="page"/>
      </w:r>
    </w:p>
    <w:p w14:paraId="523CC16D" w14:textId="77777777" w:rsidR="00394C0E" w:rsidRDefault="00394C0E">
      <w:pPr>
        <w:spacing w:line="240" w:lineRule="auto"/>
        <w:jc w:val="left"/>
      </w:pPr>
    </w:p>
    <w:p w14:paraId="7BA73D17" w14:textId="77777777" w:rsidR="00762DB0" w:rsidRDefault="00762DB0" w:rsidP="00762DB0">
      <w:pPr>
        <w:pStyle w:val="Heading1"/>
      </w:pPr>
      <w:bookmarkStart w:id="12" w:name="_Toc42669887"/>
      <w:bookmarkStart w:id="13" w:name="_Toc49413868"/>
      <w:bookmarkStart w:id="14" w:name="_Toc149235061"/>
      <w:r>
        <w:t>Operating System Installation</w:t>
      </w:r>
      <w:bookmarkEnd w:id="12"/>
      <w:bookmarkEnd w:id="13"/>
      <w:bookmarkEnd w:id="14"/>
    </w:p>
    <w:p w14:paraId="59DF88F9" w14:textId="77777777" w:rsidR="00762DB0" w:rsidRDefault="00762DB0" w:rsidP="00762DB0">
      <w:pPr>
        <w:pStyle w:val="Heading2"/>
      </w:pPr>
      <w:bookmarkStart w:id="15" w:name="_Toc42669888"/>
      <w:bookmarkStart w:id="16" w:name="_Toc49413869"/>
      <w:bookmarkStart w:id="17" w:name="_Toc149235062"/>
      <w:r>
        <w:t>Operating system</w:t>
      </w:r>
      <w:bookmarkEnd w:id="15"/>
      <w:bookmarkEnd w:id="16"/>
      <w:bookmarkEnd w:id="17"/>
    </w:p>
    <w:p w14:paraId="6F96AEC4" w14:textId="1676ED19" w:rsidR="00762DB0" w:rsidRDefault="00762DB0" w:rsidP="00762DB0">
      <w:r>
        <w:t xml:space="preserve">Use </w:t>
      </w:r>
      <w:proofErr w:type="spellStart"/>
      <w:r>
        <w:t>BalenaEtcher</w:t>
      </w:r>
      <w:proofErr w:type="spellEnd"/>
      <w:r>
        <w:t xml:space="preserve"> to install the latest version of the </w:t>
      </w:r>
      <w:r w:rsidR="00DA212B">
        <w:t>bookworm</w:t>
      </w:r>
      <w:r>
        <w:t xml:space="preserve">-lite operating system onto a 32Gb </w:t>
      </w:r>
      <w:proofErr w:type="spellStart"/>
      <w:r>
        <w:t>MicroMMC</w:t>
      </w:r>
      <w:proofErr w:type="spellEnd"/>
      <w:r>
        <w:t xml:space="preserve"> card.</w:t>
      </w:r>
    </w:p>
    <w:p w14:paraId="4F5A4EF1" w14:textId="77777777" w:rsidR="00DA212B" w:rsidRDefault="00DA212B" w:rsidP="00762DB0"/>
    <w:p w14:paraId="6C4084AB" w14:textId="208A9CD6" w:rsidR="00DA212B" w:rsidRDefault="00DA212B" w:rsidP="00762DB0">
      <w:r>
        <w:t xml:space="preserve">Connect via a USB keyboard and monitor </w:t>
      </w:r>
      <w:r w:rsidR="00622CB5">
        <w:t>and boot up the Raspberry Pi</w:t>
      </w:r>
    </w:p>
    <w:p w14:paraId="6A378DBB" w14:textId="77777777" w:rsidR="00622CB5" w:rsidRDefault="00622CB5" w:rsidP="00762DB0"/>
    <w:p w14:paraId="2A0750B3" w14:textId="582A280F" w:rsidR="00622CB5" w:rsidRDefault="00622CB5" w:rsidP="00762DB0">
      <w:r>
        <w:t xml:space="preserve">Set the new username to </w:t>
      </w:r>
      <w:r w:rsidR="001E19DB">
        <w:tab/>
      </w:r>
      <w:r w:rsidRPr="003A34BC">
        <w:rPr>
          <w:rStyle w:val="TerminalChar"/>
          <w:bdr w:val="single" w:sz="4" w:space="0" w:color="auto"/>
        </w:rPr>
        <w:t>tompi</w:t>
      </w:r>
    </w:p>
    <w:p w14:paraId="12549B97" w14:textId="54EB5149" w:rsidR="00622CB5" w:rsidRDefault="00622CB5" w:rsidP="00762DB0">
      <w:r>
        <w:t>Set a secure password</w:t>
      </w:r>
    </w:p>
    <w:p w14:paraId="02BB8E24" w14:textId="77777777" w:rsidR="00762DB0" w:rsidRDefault="00762DB0" w:rsidP="00762DB0"/>
    <w:p w14:paraId="7048B525" w14:textId="77777777" w:rsidR="00762DB0" w:rsidRDefault="00762DB0" w:rsidP="00762DB0">
      <w:r>
        <w:t xml:space="preserve">Run the </w:t>
      </w:r>
      <w:r w:rsidRPr="003A34BC">
        <w:rPr>
          <w:rStyle w:val="TerminalChar"/>
          <w:bdr w:val="single" w:sz="4" w:space="0" w:color="auto"/>
        </w:rPr>
        <w:t>sudo raspi-config</w:t>
      </w:r>
      <w:r>
        <w:t xml:space="preserve"> command to: </w:t>
      </w:r>
    </w:p>
    <w:p w14:paraId="305A43E1" w14:textId="77777777" w:rsidR="00762DB0" w:rsidRDefault="00762DB0" w:rsidP="00762DB0">
      <w:pPr>
        <w:pStyle w:val="Bullet3"/>
        <w:keepLines w:val="0"/>
        <w:ind w:hanging="288"/>
      </w:pPr>
      <w:r>
        <w:t xml:space="preserve">enable </w:t>
      </w:r>
      <w:proofErr w:type="spellStart"/>
      <w:r>
        <w:t>ssh</w:t>
      </w:r>
      <w:proofErr w:type="spellEnd"/>
    </w:p>
    <w:p w14:paraId="11EAEDD3" w14:textId="77777777" w:rsidR="00762DB0" w:rsidRDefault="00762DB0" w:rsidP="00762DB0">
      <w:pPr>
        <w:pStyle w:val="Bullet3"/>
        <w:keepLines w:val="0"/>
        <w:ind w:hanging="288"/>
      </w:pPr>
      <w:r>
        <w:t>disable Serial</w:t>
      </w:r>
    </w:p>
    <w:p w14:paraId="7CB27E62" w14:textId="77777777" w:rsidR="00762DB0" w:rsidRDefault="00762DB0" w:rsidP="00762DB0">
      <w:pPr>
        <w:pStyle w:val="Bullet3"/>
        <w:keepLines w:val="0"/>
        <w:ind w:hanging="288"/>
      </w:pPr>
      <w:r>
        <w:t>disable 1</w:t>
      </w:r>
      <w:r w:rsidRPr="004D7FCF">
        <w:rPr>
          <w:vertAlign w:val="superscript"/>
        </w:rPr>
        <w:t>2</w:t>
      </w:r>
      <w:r>
        <w:t>C bus</w:t>
      </w:r>
    </w:p>
    <w:p w14:paraId="3E5154C3" w14:textId="77777777" w:rsidR="00762DB0" w:rsidRDefault="00762DB0" w:rsidP="00762DB0">
      <w:pPr>
        <w:pStyle w:val="Bullet3"/>
        <w:keepLines w:val="0"/>
        <w:ind w:hanging="288"/>
      </w:pPr>
      <w:r>
        <w:t>change the GPU memory to 16Gb</w:t>
      </w:r>
    </w:p>
    <w:p w14:paraId="5DE885AF" w14:textId="28EA2B66" w:rsidR="001E19DB" w:rsidRDefault="001E19DB" w:rsidP="006A49A0">
      <w:pPr>
        <w:pStyle w:val="Bullet3"/>
      </w:pPr>
      <w:r>
        <w:t xml:space="preserve">set the hostname to </w:t>
      </w:r>
      <w:r w:rsidR="006A49A0">
        <w:tab/>
      </w:r>
      <w:r w:rsidR="006A49A0" w:rsidRPr="003A34BC">
        <w:rPr>
          <w:rStyle w:val="TerminalChar"/>
          <w:bdr w:val="single" w:sz="4" w:space="0" w:color="auto"/>
        </w:rPr>
        <w:t>byron-corelab</w:t>
      </w:r>
    </w:p>
    <w:p w14:paraId="512D7F3A" w14:textId="77777777" w:rsidR="00762DB0" w:rsidRDefault="00762DB0" w:rsidP="00762DB0">
      <w:pPr>
        <w:pStyle w:val="Bullet3"/>
        <w:numPr>
          <w:ilvl w:val="0"/>
          <w:numId w:val="0"/>
        </w:numPr>
      </w:pPr>
    </w:p>
    <w:p w14:paraId="5976AB5C" w14:textId="77777777" w:rsidR="00762DB0" w:rsidRDefault="00762DB0" w:rsidP="00762DB0">
      <w:pPr>
        <w:pStyle w:val="Heading1"/>
      </w:pPr>
      <w:bookmarkStart w:id="18" w:name="_Toc49413870"/>
      <w:bookmarkStart w:id="19" w:name="_Toc149235063"/>
      <w:r>
        <w:t>Software installation</w:t>
      </w:r>
      <w:bookmarkEnd w:id="18"/>
      <w:bookmarkEnd w:id="19"/>
    </w:p>
    <w:p w14:paraId="5AE50D88" w14:textId="300E2475" w:rsidR="00762DB0" w:rsidRDefault="00526A68" w:rsidP="00762DB0">
      <w:pPr>
        <w:pStyle w:val="Heading2"/>
      </w:pPr>
      <w:bookmarkStart w:id="20" w:name="_Toc42669889"/>
      <w:bookmarkStart w:id="21" w:name="_Toc49413871"/>
      <w:bookmarkStart w:id="22" w:name="_Toc149235064"/>
      <w:r>
        <w:t>Run Operating System Updates</w:t>
      </w:r>
      <w:bookmarkEnd w:id="20"/>
      <w:bookmarkEnd w:id="21"/>
      <w:bookmarkEnd w:id="22"/>
    </w:p>
    <w:p w14:paraId="20450242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update</w:t>
      </w:r>
    </w:p>
    <w:p w14:paraId="12746E61" w14:textId="4D4580CC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</w:t>
      </w:r>
      <w:r w:rsidR="00526A68" w:rsidRPr="00074515">
        <w:rPr>
          <w:rStyle w:val="TerminalChar"/>
          <w:bdr w:val="single" w:sz="4" w:space="0" w:color="auto"/>
        </w:rPr>
        <w:t xml:space="preserve"> </w:t>
      </w:r>
      <w:r w:rsidRPr="00074515">
        <w:rPr>
          <w:rStyle w:val="TerminalChar"/>
          <w:bdr w:val="single" w:sz="4" w:space="0" w:color="auto"/>
        </w:rPr>
        <w:t>upgrade</w:t>
      </w:r>
    </w:p>
    <w:p w14:paraId="17BB2EE5" w14:textId="77777777" w:rsidR="00762DB0" w:rsidRDefault="00762DB0" w:rsidP="00762DB0">
      <w:pPr>
        <w:pStyle w:val="Heading2"/>
      </w:pPr>
      <w:bookmarkStart w:id="23" w:name="_Toc42669890"/>
      <w:bookmarkStart w:id="24" w:name="_Toc49413872"/>
      <w:bookmarkStart w:id="25" w:name="_Toc149235065"/>
      <w:r>
        <w:t>Install PIP3 for Python 3.x installation</w:t>
      </w:r>
      <w:bookmarkEnd w:id="23"/>
      <w:bookmarkEnd w:id="24"/>
      <w:bookmarkEnd w:id="25"/>
    </w:p>
    <w:p w14:paraId="0302CEC1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python3-pip</w:t>
      </w:r>
    </w:p>
    <w:p w14:paraId="1DC26123" w14:textId="7CF03B7D" w:rsidR="00762DB0" w:rsidRDefault="00762DB0" w:rsidP="00762DB0">
      <w:pPr>
        <w:pStyle w:val="Heading2"/>
      </w:pPr>
      <w:bookmarkStart w:id="26" w:name="_Toc42669891"/>
      <w:bookmarkStart w:id="27" w:name="_Toc49413873"/>
      <w:bookmarkStart w:id="28" w:name="_Toc149235066"/>
      <w:r>
        <w:t xml:space="preserve">Install Flask </w:t>
      </w:r>
      <w:bookmarkEnd w:id="26"/>
      <w:bookmarkEnd w:id="27"/>
      <w:bookmarkEnd w:id="28"/>
      <w:r w:rsidR="002F7D47">
        <w:t>Libraries</w:t>
      </w:r>
    </w:p>
    <w:p w14:paraId="70213950" w14:textId="060A2E2B" w:rsidR="00232F2F" w:rsidRDefault="00762DB0" w:rsidP="00090169">
      <w:pPr>
        <w:rPr>
          <w:rStyle w:val="TerminalChar"/>
        </w:rPr>
      </w:pPr>
      <w:r>
        <w:t xml:space="preserve">Run </w:t>
      </w:r>
      <w:bookmarkStart w:id="29" w:name="_Toc149235067"/>
      <w:bookmarkStart w:id="30" w:name="_Toc42669892"/>
      <w:bookmarkStart w:id="31" w:name="_Toc49413874"/>
      <w:r w:rsidR="00090169" w:rsidRPr="00074515">
        <w:rPr>
          <w:rStyle w:val="TerminalChar"/>
          <w:bdr w:val="single" w:sz="4" w:space="0" w:color="auto"/>
        </w:rPr>
        <w:t>sudo pip install flask --break-system-package</w:t>
      </w:r>
      <w:r w:rsidR="00074515" w:rsidRPr="00074515">
        <w:rPr>
          <w:rStyle w:val="TerminalChar"/>
          <w:bdr w:val="single" w:sz="4" w:space="0" w:color="auto"/>
        </w:rPr>
        <w:t>s</w:t>
      </w:r>
    </w:p>
    <w:p w14:paraId="400EF605" w14:textId="77777777" w:rsidR="00232F2F" w:rsidRDefault="00232F2F" w:rsidP="00FD1F80">
      <w:pPr>
        <w:rPr>
          <w:rStyle w:val="TerminalChar"/>
        </w:rPr>
      </w:pPr>
    </w:p>
    <w:p w14:paraId="17E610D6" w14:textId="1B8B1939" w:rsidR="002F7D47" w:rsidRDefault="002F7D47" w:rsidP="00FD1F80">
      <w:pPr>
        <w:pStyle w:val="Heading2"/>
        <w:rPr>
          <w:rStyle w:val="TerminalChar"/>
          <w:rFonts w:ascii="Arial" w:hAnsi="Arial"/>
          <w:noProof w:val="0"/>
        </w:rPr>
      </w:pPr>
      <w:r w:rsidRPr="00FD1F80">
        <w:rPr>
          <w:rStyle w:val="TerminalChar"/>
          <w:rFonts w:ascii="Arial" w:hAnsi="Arial"/>
          <w:noProof w:val="0"/>
          <w:sz w:val="28"/>
          <w:szCs w:val="28"/>
        </w:rPr>
        <w:t>Install Minimal Modbus Package</w:t>
      </w:r>
    </w:p>
    <w:p w14:paraId="13461141" w14:textId="4C2415B3" w:rsidR="00FD1F80" w:rsidRPr="00FD1F80" w:rsidRDefault="00FD1F80" w:rsidP="00FD1F80">
      <w:pPr>
        <w:rPr>
          <w:rStyle w:val="TerminalChar"/>
          <w:rFonts w:ascii="Arial" w:hAnsi="Arial"/>
          <w:noProof w:val="0"/>
        </w:rPr>
      </w:pPr>
      <w:r>
        <w:rPr>
          <w:rStyle w:val="TerminalChar"/>
          <w:rFonts w:ascii="Arial" w:hAnsi="Arial"/>
          <w:noProof w:val="0"/>
        </w:rPr>
        <w:t xml:space="preserve">Run </w:t>
      </w:r>
      <w:r w:rsidRPr="00FD1F80">
        <w:rPr>
          <w:rStyle w:val="TerminalChar"/>
          <w:bdr w:val="single" w:sz="4" w:space="0" w:color="auto"/>
        </w:rPr>
        <w:t>sudo pip install minimalmodbus --break-system-packages</w:t>
      </w:r>
    </w:p>
    <w:p w14:paraId="55108F08" w14:textId="45A0ACB8" w:rsidR="008C6167" w:rsidRDefault="008C6167" w:rsidP="00232F2F">
      <w:pPr>
        <w:pStyle w:val="Heading2"/>
      </w:pPr>
      <w:r>
        <w:t xml:space="preserve">Download </w:t>
      </w:r>
      <w:r w:rsidR="001C7F48">
        <w:t>Tombola</w:t>
      </w:r>
      <w:r>
        <w:t xml:space="preserve"> Controller Application</w:t>
      </w:r>
      <w:bookmarkEnd w:id="29"/>
    </w:p>
    <w:p w14:paraId="0C50201D" w14:textId="41D8FBD2" w:rsidR="008C6167" w:rsidRDefault="008C6167" w:rsidP="008C6167">
      <w:r>
        <w:t xml:space="preserve">Download from </w:t>
      </w:r>
      <w:hyperlink r:id="rId12" w:history="1">
        <w:r w:rsidR="00BA2D2B" w:rsidRPr="0090029A">
          <w:rPr>
            <w:rStyle w:val="Hyperlink"/>
            <w:rFonts w:cs="Times New Roman"/>
            <w:szCs w:val="22"/>
          </w:rPr>
          <w:t>https://github.com/westerlymerlin/UCL-tombola.git</w:t>
        </w:r>
      </w:hyperlink>
    </w:p>
    <w:p w14:paraId="555D707D" w14:textId="7D467248" w:rsidR="00762DB0" w:rsidRDefault="00762DB0" w:rsidP="00762DB0">
      <w:pPr>
        <w:pStyle w:val="Heading2"/>
      </w:pPr>
      <w:bookmarkStart w:id="32" w:name="_Toc149235068"/>
      <w:r>
        <w:lastRenderedPageBreak/>
        <w:t>Copy the python files to the Pi</w:t>
      </w:r>
      <w:bookmarkEnd w:id="30"/>
      <w:bookmarkEnd w:id="31"/>
      <w:bookmarkEnd w:id="32"/>
    </w:p>
    <w:p w14:paraId="7CB160AB" w14:textId="45362D6E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files from GitHub to </w:t>
      </w:r>
      <w:r w:rsidRPr="00F902E2">
        <w:rPr>
          <w:rStyle w:val="TerminalChar"/>
        </w:rPr>
        <w:t>/home/</w:t>
      </w:r>
      <w:r w:rsidR="00BA2D2B" w:rsidRPr="00F902E2">
        <w:rPr>
          <w:rStyle w:val="TerminalChar"/>
        </w:rPr>
        <w:t>tom</w:t>
      </w:r>
      <w:r w:rsidRPr="00F902E2">
        <w:rPr>
          <w:rStyle w:val="TerminalChar"/>
        </w:rPr>
        <w:t>pi/</w:t>
      </w:r>
    </w:p>
    <w:p w14:paraId="3BD68A97" w14:textId="3410EC9B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templates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pi/templates</w:t>
      </w:r>
    </w:p>
    <w:p w14:paraId="308F901C" w14:textId="17FDF041" w:rsidR="00762DB0" w:rsidRDefault="00762DB0" w:rsidP="00310977">
      <w:pPr>
        <w:pStyle w:val="Bullet3"/>
        <w:keepNext/>
        <w:keepLines w:val="0"/>
        <w:ind w:hanging="288"/>
        <w:jc w:val="left"/>
      </w:pPr>
      <w:r>
        <w:t xml:space="preserve">Copy the folder static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pi/stati</w:t>
      </w:r>
      <w:r w:rsidR="00F902E2" w:rsidRPr="00F902E2">
        <w:rPr>
          <w:rStyle w:val="TerminalChar"/>
        </w:rPr>
        <w:t>c</w:t>
      </w:r>
    </w:p>
    <w:p w14:paraId="01DE8101" w14:textId="77777777" w:rsidR="00762DB0" w:rsidRPr="00AC4B0E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t xml:space="preserve">Create a folder </w:t>
      </w:r>
      <w:r w:rsidRPr="00F902E2">
        <w:rPr>
          <w:rStyle w:val="TerminalChar"/>
        </w:rPr>
        <w:t>/home/pi/logs</w:t>
      </w:r>
    </w:p>
    <w:p w14:paraId="53518407" w14:textId="64675F25" w:rsidR="00762DB0" w:rsidRPr="00C12542" w:rsidRDefault="00762DB0" w:rsidP="00310977">
      <w:pPr>
        <w:pStyle w:val="Bullet3"/>
        <w:keepLines w:val="0"/>
        <w:ind w:hanging="288"/>
        <w:jc w:val="left"/>
        <w:rPr>
          <w:rStyle w:val="TerminalChar"/>
          <w:rFonts w:ascii="Arial" w:hAnsi="Arial"/>
          <w:noProof w:val="0"/>
          <w:szCs w:val="16"/>
        </w:rPr>
      </w:pPr>
      <w:r>
        <w:rPr>
          <w:rStyle w:val="TerminalChar"/>
        </w:rPr>
        <w:t xml:space="preserve">Copy the files </w:t>
      </w:r>
      <w:r w:rsidRPr="00F902E2">
        <w:rPr>
          <w:rStyle w:val="TerminalChar"/>
        </w:rPr>
        <w:t>/raspberry-pi/home/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  <w:r>
        <w:rPr>
          <w:rStyle w:val="TerminalChar"/>
        </w:rPr>
        <w:t xml:space="preserve"> to </w:t>
      </w:r>
      <w:r w:rsidRPr="00F902E2">
        <w:rPr>
          <w:rStyle w:val="TerminalChar"/>
        </w:rPr>
        <w:t>/home/</w:t>
      </w:r>
      <w:r w:rsidR="00F902E2" w:rsidRPr="00F902E2">
        <w:rPr>
          <w:rStyle w:val="TerminalChar"/>
        </w:rPr>
        <w:t>tom</w:t>
      </w:r>
      <w:r w:rsidRPr="00F902E2">
        <w:rPr>
          <w:rStyle w:val="TerminalChar"/>
        </w:rPr>
        <w:t>pi</w:t>
      </w:r>
    </w:p>
    <w:p w14:paraId="5C6F64B3" w14:textId="298AAC8E" w:rsidR="00C12542" w:rsidRDefault="00C12542" w:rsidP="00310977">
      <w:pPr>
        <w:pStyle w:val="Bullet3"/>
        <w:keepLines w:val="0"/>
        <w:ind w:hanging="288"/>
        <w:jc w:val="left"/>
      </w:pPr>
      <w:r>
        <w:rPr>
          <w:rStyle w:val="TerminalChar"/>
        </w:rPr>
        <w:t xml:space="preserve">Copy the file </w:t>
      </w:r>
      <w:r w:rsidRPr="00F902E2">
        <w:rPr>
          <w:rStyle w:val="TerminalChar"/>
        </w:rPr>
        <w:t>/raspberry-pi/home/tompi</w:t>
      </w:r>
      <w:r w:rsidR="00437455">
        <w:rPr>
          <w:rStyle w:val="TerminalChar"/>
        </w:rPr>
        <w:t>/etc/resolv.conf to</w:t>
      </w:r>
      <w:r w:rsidR="00310977">
        <w:rPr>
          <w:rStyle w:val="TerminalChar"/>
        </w:rPr>
        <w:t xml:space="preserve"> /etc/resolv.conf</w:t>
      </w:r>
    </w:p>
    <w:p w14:paraId="177853FB" w14:textId="77777777" w:rsidR="00762DB0" w:rsidRDefault="00762DB0" w:rsidP="00762DB0">
      <w:pPr>
        <w:pStyle w:val="Heading2"/>
      </w:pPr>
      <w:bookmarkStart w:id="33" w:name="_Toc42669893"/>
      <w:bookmarkStart w:id="34" w:name="_Toc49413875"/>
      <w:bookmarkStart w:id="35" w:name="_Toc149235069"/>
      <w:r>
        <w:t xml:space="preserve">Nginx </w:t>
      </w:r>
      <w:r w:rsidRPr="002D1434">
        <w:t>installation</w:t>
      </w:r>
      <w:bookmarkEnd w:id="33"/>
      <w:bookmarkEnd w:id="34"/>
      <w:bookmarkEnd w:id="35"/>
    </w:p>
    <w:p w14:paraId="7E3A775B" w14:textId="77777777" w:rsidR="00762DB0" w:rsidRDefault="00762DB0" w:rsidP="00762DB0">
      <w:pPr>
        <w:keepNext/>
        <w:rPr>
          <w:rStyle w:val="TerminalChar"/>
        </w:rPr>
      </w:pPr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nginx</w:t>
      </w:r>
    </w:p>
    <w:p w14:paraId="2401E096" w14:textId="77777777" w:rsidR="00762DB0" w:rsidRDefault="00762DB0" w:rsidP="00762DB0">
      <w:pPr>
        <w:keepNext/>
        <w:jc w:val="left"/>
      </w:pPr>
    </w:p>
    <w:p w14:paraId="77119E26" w14:textId="77777777" w:rsidR="00762DB0" w:rsidRDefault="00762DB0" w:rsidP="00762DB0">
      <w:pPr>
        <w:keepNext/>
        <w:jc w:val="left"/>
      </w:pPr>
      <w:r w:rsidRPr="00AA4CB7">
        <w:t xml:space="preserve">Copy the </w:t>
      </w:r>
      <w:proofErr w:type="spellStart"/>
      <w:r w:rsidRPr="00AA4CB7">
        <w:t>Github</w:t>
      </w:r>
      <w:proofErr w:type="spellEnd"/>
      <w:r w:rsidRPr="00AA4CB7">
        <w:t xml:space="preserve"> file</w:t>
      </w:r>
    </w:p>
    <w:p w14:paraId="79ED18D4" w14:textId="77777777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\raspberry-pi\home\pi</w:t>
      </w:r>
      <w:r w:rsidRPr="00AA4CB7">
        <w:rPr>
          <w:rStyle w:val="TerminalChar"/>
        </w:rPr>
        <w:t>\etc\nginx</w:t>
      </w:r>
      <w:r>
        <w:rPr>
          <w:rStyle w:val="TerminalChar"/>
        </w:rPr>
        <w:t>\</w:t>
      </w:r>
      <w:r w:rsidRPr="00AA4CB7">
        <w:rPr>
          <w:rStyle w:val="TerminalChar"/>
        </w:rPr>
        <w:t>nginx.conf</w:t>
      </w:r>
    </w:p>
    <w:p w14:paraId="17DE7521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to</w:t>
      </w:r>
    </w:p>
    <w:p w14:paraId="4C402D0F" w14:textId="77777777" w:rsidR="00762DB0" w:rsidRDefault="00762DB0" w:rsidP="00762DB0">
      <w:pPr>
        <w:jc w:val="left"/>
        <w:rPr>
          <w:rStyle w:val="TerminalChar"/>
        </w:rPr>
      </w:pPr>
      <w:r>
        <w:rPr>
          <w:rStyle w:val="TerminalChar"/>
        </w:rPr>
        <w:t>/</w:t>
      </w:r>
      <w:r w:rsidRPr="00AA4CB7">
        <w:rPr>
          <w:rStyle w:val="TerminalChar"/>
        </w:rPr>
        <w:t>etc</w:t>
      </w:r>
      <w:r>
        <w:rPr>
          <w:rStyle w:val="TerminalChar"/>
        </w:rPr>
        <w:t>/</w:t>
      </w:r>
      <w:r w:rsidRPr="00AA4CB7">
        <w:rPr>
          <w:rStyle w:val="TerminalChar"/>
        </w:rPr>
        <w:t>nginx</w:t>
      </w:r>
      <w:r>
        <w:rPr>
          <w:rStyle w:val="TerminalChar"/>
        </w:rPr>
        <w:t>/</w:t>
      </w:r>
      <w:r w:rsidRPr="00AA4CB7">
        <w:rPr>
          <w:rStyle w:val="TerminalChar"/>
        </w:rPr>
        <w:t>nginx.conf</w:t>
      </w:r>
    </w:p>
    <w:p w14:paraId="550D6985" w14:textId="77777777" w:rsidR="00762DB0" w:rsidRDefault="00762DB0" w:rsidP="00762DB0"/>
    <w:p w14:paraId="7E9601AF" w14:textId="77777777" w:rsidR="00762DB0" w:rsidRDefault="00762DB0" w:rsidP="00762DB0">
      <w:pPr>
        <w:rPr>
          <w:rStyle w:val="TerminalChar"/>
        </w:rPr>
      </w:pPr>
      <w:r>
        <w:t>Copy the GitHub file</w:t>
      </w:r>
    </w:p>
    <w:p w14:paraId="5BCB85C4" w14:textId="4BB971FF" w:rsidR="00762DB0" w:rsidRDefault="00762DB0" w:rsidP="00762DB0">
      <w:pPr>
        <w:jc w:val="left"/>
        <w:rPr>
          <w:rStyle w:val="TerminalChar"/>
        </w:rPr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AA4CB7">
        <w:rPr>
          <w:rStyle w:val="TerminalChar"/>
        </w:rPr>
        <w:t>\etc\nginx\sites-available</w:t>
      </w:r>
      <w:r>
        <w:rPr>
          <w:rStyle w:val="TerminalChar"/>
        </w:rPr>
        <w:t>\</w:t>
      </w:r>
      <w:r w:rsidR="00A31FCF">
        <w:rPr>
          <w:rStyle w:val="TerminalChar"/>
        </w:rPr>
        <w:t>tombola</w:t>
      </w:r>
    </w:p>
    <w:p w14:paraId="29D79F53" w14:textId="77777777" w:rsidR="00762DB0" w:rsidRDefault="00762DB0" w:rsidP="00762DB0">
      <w:r>
        <w:t>to</w:t>
      </w:r>
    </w:p>
    <w:p w14:paraId="5007F4F0" w14:textId="14560B77" w:rsidR="00762DB0" w:rsidRDefault="00762DB0" w:rsidP="00762DB0">
      <w:pPr>
        <w:pStyle w:val="Terminal"/>
      </w:pPr>
      <w:r>
        <w:t>/</w:t>
      </w:r>
      <w:r w:rsidRPr="00AA4CB7">
        <w:t>etc</w:t>
      </w:r>
      <w:r>
        <w:t>/</w:t>
      </w:r>
      <w:r w:rsidRPr="00AA4CB7">
        <w:t>nginx</w:t>
      </w:r>
      <w:r>
        <w:t>/</w:t>
      </w:r>
      <w:r w:rsidRPr="00AA4CB7">
        <w:t>sites-available</w:t>
      </w:r>
      <w:r>
        <w:t>/</w:t>
      </w:r>
      <w:r w:rsidR="00A31FCF">
        <w:t>tombola</w:t>
      </w:r>
    </w:p>
    <w:p w14:paraId="5C4C8775" w14:textId="77777777" w:rsidR="00762DB0" w:rsidRDefault="00762DB0" w:rsidP="00762DB0"/>
    <w:p w14:paraId="7EF57F66" w14:textId="77777777" w:rsidR="00762DB0" w:rsidRDefault="00762DB0" w:rsidP="00762DB0">
      <w:r>
        <w:t xml:space="preserve">Change directory to </w:t>
      </w:r>
      <w:r w:rsidRPr="005A5973">
        <w:rPr>
          <w:rStyle w:val="TerminalChar"/>
        </w:rPr>
        <w:t>/etc/nginx/sites-enabled/</w:t>
      </w:r>
    </w:p>
    <w:p w14:paraId="2B255B7A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rm default</w:t>
      </w:r>
    </w:p>
    <w:p w14:paraId="53330EB1" w14:textId="729622DF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ln -s /etc/nginx/sites-available/</w:t>
      </w:r>
      <w:r w:rsidR="00A31FCF" w:rsidRPr="00074515">
        <w:rPr>
          <w:rStyle w:val="TerminalChar"/>
          <w:bdr w:val="single" w:sz="4" w:space="0" w:color="auto"/>
        </w:rPr>
        <w:t>tombola</w:t>
      </w:r>
    </w:p>
    <w:p w14:paraId="68C77F0E" w14:textId="77777777" w:rsidR="00762DB0" w:rsidRDefault="00762DB0" w:rsidP="00762DB0">
      <w:pPr>
        <w:pStyle w:val="Heading2"/>
      </w:pPr>
      <w:bookmarkStart w:id="36" w:name="_Toc42669894"/>
      <w:bookmarkStart w:id="37" w:name="_Toc49413876"/>
      <w:bookmarkStart w:id="38" w:name="_Toc149235070"/>
      <w:r>
        <w:t>Gunicorn for Python 3.x installation</w:t>
      </w:r>
      <w:bookmarkEnd w:id="36"/>
      <w:bookmarkEnd w:id="37"/>
      <w:bookmarkEnd w:id="38"/>
    </w:p>
    <w:p w14:paraId="4862255C" w14:textId="77777777" w:rsidR="00762DB0" w:rsidRDefault="00762DB0" w:rsidP="00762DB0">
      <w:r>
        <w:t xml:space="preserve">Run </w:t>
      </w:r>
      <w:r w:rsidRPr="00074515">
        <w:rPr>
          <w:rStyle w:val="TerminalChar"/>
          <w:bdr w:val="single" w:sz="4" w:space="0" w:color="auto"/>
        </w:rPr>
        <w:t>sudo apt install gunicorn3</w:t>
      </w:r>
    </w:p>
    <w:p w14:paraId="78401C20" w14:textId="77777777" w:rsidR="00762DB0" w:rsidRDefault="00762DB0" w:rsidP="00762DB0">
      <w:pPr>
        <w:jc w:val="left"/>
      </w:pPr>
    </w:p>
    <w:p w14:paraId="4E83F26F" w14:textId="77777777" w:rsidR="00762DB0" w:rsidRDefault="00762DB0" w:rsidP="00762DB0">
      <w:pPr>
        <w:jc w:val="left"/>
      </w:pPr>
      <w:r>
        <w:t xml:space="preserve">Copy the GitHub file </w:t>
      </w:r>
    </w:p>
    <w:p w14:paraId="36F85B13" w14:textId="5F3E8CE8" w:rsidR="00762DB0" w:rsidRDefault="00762DB0" w:rsidP="00762DB0">
      <w:pPr>
        <w:jc w:val="left"/>
      </w:pPr>
      <w:r w:rsidRPr="004E441A">
        <w:rPr>
          <w:rStyle w:val="TerminalChar"/>
        </w:rPr>
        <w:t>\raspberry-pi\home\</w:t>
      </w:r>
      <w:r w:rsidR="00671BA0">
        <w:rPr>
          <w:rStyle w:val="TerminalChar"/>
        </w:rPr>
        <w:t>tom</w:t>
      </w:r>
      <w:r w:rsidRPr="004E441A">
        <w:rPr>
          <w:rStyle w:val="TerminalChar"/>
        </w:rPr>
        <w:t>pi</w:t>
      </w:r>
      <w:r w:rsidRPr="008161E4">
        <w:rPr>
          <w:rStyle w:val="TerminalChar"/>
        </w:rPr>
        <w:t>\etc\systemd\system\gunicorn.service</w:t>
      </w:r>
    </w:p>
    <w:p w14:paraId="70CABE1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>to</w:t>
      </w:r>
    </w:p>
    <w:p w14:paraId="2CEA8E09" w14:textId="16E0C3DD" w:rsidR="00762DB0" w:rsidRPr="00703474" w:rsidRDefault="00762DB0" w:rsidP="00762DB0">
      <w:pPr>
        <w:pStyle w:val="Terminal"/>
        <w:rPr>
          <w:lang w:val="nb-NO"/>
        </w:rPr>
      </w:pPr>
      <w:r w:rsidRPr="00703474">
        <w:rPr>
          <w:lang w:val="nb-NO"/>
        </w:rPr>
        <w:t>/etc/system</w:t>
      </w:r>
      <w:r w:rsidR="00125B53">
        <w:rPr>
          <w:lang w:val="nb-NO"/>
        </w:rPr>
        <w:t>d</w:t>
      </w:r>
      <w:r w:rsidRPr="00703474">
        <w:rPr>
          <w:lang w:val="nb-NO"/>
        </w:rPr>
        <w:t>/system/gunicorn.service</w:t>
      </w:r>
    </w:p>
    <w:p w14:paraId="3D57AC7D" w14:textId="77777777" w:rsidR="00762DB0" w:rsidRPr="00703474" w:rsidRDefault="00762DB0" w:rsidP="00762DB0">
      <w:pPr>
        <w:rPr>
          <w:lang w:val="nb-NO"/>
        </w:rPr>
      </w:pPr>
    </w:p>
    <w:p w14:paraId="6780FA3E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enable gunicorn</w:t>
      </w:r>
    </w:p>
    <w:p w14:paraId="5A0D1DA0" w14:textId="77777777" w:rsidR="00762DB0" w:rsidRPr="00703474" w:rsidRDefault="00762DB0" w:rsidP="00762DB0">
      <w:pPr>
        <w:rPr>
          <w:lang w:val="nb-NO"/>
        </w:rPr>
      </w:pPr>
    </w:p>
    <w:p w14:paraId="44365BB1" w14:textId="77777777" w:rsidR="00762DB0" w:rsidRPr="00703474" w:rsidRDefault="00762DB0" w:rsidP="00762DB0">
      <w:pPr>
        <w:rPr>
          <w:lang w:val="nb-NO"/>
        </w:rPr>
      </w:pPr>
      <w:r w:rsidRPr="00703474">
        <w:rPr>
          <w:lang w:val="nb-NO"/>
        </w:rPr>
        <w:t xml:space="preserve">Run </w:t>
      </w:r>
      <w:r w:rsidRPr="00074515">
        <w:rPr>
          <w:rStyle w:val="TerminalChar"/>
          <w:bdr w:val="single" w:sz="4" w:space="0" w:color="auto"/>
          <w:lang w:val="nb-NO"/>
        </w:rPr>
        <w:t>sudo systemctl start gunicorn</w:t>
      </w:r>
    </w:p>
    <w:p w14:paraId="74686399" w14:textId="77777777" w:rsidR="00762DB0" w:rsidRPr="00703474" w:rsidRDefault="00762DB0" w:rsidP="00762DB0">
      <w:pPr>
        <w:rPr>
          <w:lang w:val="nb-NO"/>
        </w:rPr>
      </w:pPr>
    </w:p>
    <w:p w14:paraId="63C1DDAA" w14:textId="2CAD6B4E" w:rsidR="00762DB0" w:rsidRDefault="00762DB0" w:rsidP="00762DB0">
      <w:r>
        <w:lastRenderedPageBreak/>
        <w:t xml:space="preserve">If flask is installed, the python files are in the </w:t>
      </w:r>
      <w:r w:rsidRPr="00F64E4C">
        <w:rPr>
          <w:rStyle w:val="TerminalChar"/>
        </w:rPr>
        <w:t>/home/</w:t>
      </w:r>
      <w:r w:rsidR="00F73903">
        <w:rPr>
          <w:rStyle w:val="TerminalChar"/>
        </w:rPr>
        <w:t>tom</w:t>
      </w:r>
      <w:r w:rsidRPr="00F64E4C">
        <w:rPr>
          <w:rStyle w:val="TerminalChar"/>
        </w:rPr>
        <w:t>pi</w:t>
      </w:r>
      <w:r>
        <w:t xml:space="preserve"> directory, gunicorn3 is installed and configured and nginx is installed and configured the web service should be running and the site will be accessible on http://</w:t>
      </w:r>
      <w:r w:rsidRPr="008B52D0">
        <w:rPr>
          <w:i/>
          <w:iCs/>
        </w:rPr>
        <w:t>ip address of the server</w:t>
      </w:r>
    </w:p>
    <w:p w14:paraId="2557BADD" w14:textId="74BEB0A7" w:rsidR="0026706F" w:rsidRDefault="0026706F" w:rsidP="000B75B9">
      <w:pPr>
        <w:spacing w:line="240" w:lineRule="auto"/>
        <w:jc w:val="left"/>
      </w:pPr>
      <w:r>
        <w:br/>
      </w:r>
    </w:p>
    <w:p w14:paraId="4D9E5C05" w14:textId="77777777" w:rsidR="0026706F" w:rsidRDefault="0026706F">
      <w:pPr>
        <w:spacing w:line="240" w:lineRule="auto"/>
        <w:jc w:val="left"/>
      </w:pPr>
      <w:r>
        <w:br w:type="page"/>
      </w:r>
    </w:p>
    <w:p w14:paraId="057A8BFE" w14:textId="77777777" w:rsidR="00D677D0" w:rsidRPr="00D677D0" w:rsidRDefault="0026706F" w:rsidP="00D677D0">
      <w:pPr>
        <w:pStyle w:val="EndNoteBibliographyTitle"/>
      </w:pPr>
      <w:r>
        <w:rPr>
          <w:sz w:val="32"/>
        </w:rPr>
        <w:lastRenderedPageBreak/>
        <w:fldChar w:fldCharType="begin"/>
      </w:r>
      <w:r>
        <w:instrText xml:space="preserve"> ADDIN EN.REFLIST </w:instrText>
      </w:r>
      <w:r>
        <w:rPr>
          <w:sz w:val="32"/>
        </w:rPr>
        <w:fldChar w:fldCharType="separate"/>
      </w:r>
      <w:r w:rsidR="00D677D0" w:rsidRPr="00D677D0">
        <w:t>References</w:t>
      </w:r>
    </w:p>
    <w:p w14:paraId="015126B1" w14:textId="77777777" w:rsidR="00D677D0" w:rsidRPr="00D677D0" w:rsidRDefault="00D677D0" w:rsidP="00D677D0">
      <w:pPr>
        <w:pStyle w:val="EndNoteBibliographyTitle"/>
      </w:pPr>
    </w:p>
    <w:p w14:paraId="6B64AE23" w14:textId="7985D572" w:rsidR="00D677D0" w:rsidRPr="00D677D0" w:rsidRDefault="00D677D0" w:rsidP="00D677D0">
      <w:pPr>
        <w:pStyle w:val="EndNoteBibliography"/>
        <w:ind w:left="720" w:hanging="720"/>
      </w:pPr>
      <w:bookmarkStart w:id="39" w:name="_ENREF_1"/>
      <w:r w:rsidRPr="00D677D0">
        <w:t xml:space="preserve">Python Software Foundation (2020) </w:t>
      </w:r>
      <w:r w:rsidRPr="00D677D0">
        <w:rPr>
          <w:i/>
        </w:rPr>
        <w:t>Python 3 Programming Language</w:t>
      </w:r>
      <w:r w:rsidRPr="00D677D0">
        <w:t xml:space="preserve">. Online. Available online: </w:t>
      </w:r>
      <w:hyperlink r:id="rId13" w:history="1">
        <w:r w:rsidRPr="00D677D0">
          <w:rPr>
            <w:rStyle w:val="Hyperlink"/>
            <w:szCs w:val="22"/>
          </w:rPr>
          <w:t>https://www.python.org</w:t>
        </w:r>
      </w:hyperlink>
      <w:r w:rsidRPr="00D677D0">
        <w:t xml:space="preserve"> [Accessed July 2020].</w:t>
      </w:r>
      <w:bookmarkEnd w:id="39"/>
    </w:p>
    <w:p w14:paraId="6AF85838" w14:textId="0D57B63D" w:rsidR="00D677D0" w:rsidRPr="00D677D0" w:rsidRDefault="00D677D0" w:rsidP="00D677D0">
      <w:pPr>
        <w:pStyle w:val="EndNoteBibliography"/>
        <w:ind w:left="720" w:hanging="720"/>
      </w:pPr>
      <w:bookmarkStart w:id="40" w:name="_ENREF_2"/>
      <w:r w:rsidRPr="00D677D0">
        <w:t xml:space="preserve">Raspberry PI Foundation (2020) </w:t>
      </w:r>
      <w:r w:rsidRPr="00D677D0">
        <w:rPr>
          <w:i/>
        </w:rPr>
        <w:t>Raspberry PI Model 4B Reference</w:t>
      </w:r>
      <w:r w:rsidRPr="00D677D0">
        <w:t xml:space="preserve">. Available online: </w:t>
      </w:r>
      <w:hyperlink r:id="rId14" w:history="1">
        <w:r w:rsidRPr="00D677D0">
          <w:rPr>
            <w:rStyle w:val="Hyperlink"/>
            <w:szCs w:val="22"/>
          </w:rPr>
          <w:t>https://www.raspberrypi.org/products/raspberry-pi-4-model-b/</w:t>
        </w:r>
      </w:hyperlink>
      <w:r w:rsidRPr="00D677D0">
        <w:t xml:space="preserve"> [Accessed July 2020].</w:t>
      </w:r>
      <w:bookmarkEnd w:id="40"/>
    </w:p>
    <w:p w14:paraId="78C474C3" w14:textId="499647AC" w:rsidR="0026706F" w:rsidRDefault="0026706F" w:rsidP="00567CBD">
      <w:r>
        <w:fldChar w:fldCharType="end"/>
      </w:r>
    </w:p>
    <w:sectPr w:rsidR="0026706F" w:rsidSect="004C4D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62A2" w14:textId="77777777" w:rsidR="00030D72" w:rsidRDefault="00030D72" w:rsidP="00563BF8">
      <w:r>
        <w:separator/>
      </w:r>
    </w:p>
    <w:p w14:paraId="3259CEB3" w14:textId="77777777" w:rsidR="00030D72" w:rsidRDefault="00030D72"/>
  </w:endnote>
  <w:endnote w:type="continuationSeparator" w:id="0">
    <w:p w14:paraId="5FA1FF65" w14:textId="77777777" w:rsidR="00030D72" w:rsidRDefault="00030D72" w:rsidP="00563BF8">
      <w:r>
        <w:continuationSeparator/>
      </w:r>
    </w:p>
    <w:p w14:paraId="64CFA2FA" w14:textId="77777777" w:rsidR="00030D72" w:rsidRDefault="00030D72"/>
  </w:endnote>
  <w:endnote w:type="continuationNotice" w:id="1">
    <w:p w14:paraId="44BF3DA0" w14:textId="77777777" w:rsidR="00030D72" w:rsidRDefault="00030D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6208" w14:textId="77777777" w:rsidR="00394C0E" w:rsidRDefault="00394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1921" w14:textId="77777777" w:rsidR="00394C0E" w:rsidRDefault="00394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3ED6" w14:textId="77777777" w:rsidR="00394C0E" w:rsidRDefault="0039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B8E7" w14:textId="77777777" w:rsidR="00030D72" w:rsidRDefault="00030D72" w:rsidP="00563BF8">
      <w:r>
        <w:separator/>
      </w:r>
    </w:p>
    <w:p w14:paraId="6E9920A0" w14:textId="77777777" w:rsidR="00030D72" w:rsidRDefault="00030D72"/>
  </w:footnote>
  <w:footnote w:type="continuationSeparator" w:id="0">
    <w:p w14:paraId="34D2390B" w14:textId="77777777" w:rsidR="00030D72" w:rsidRDefault="00030D72" w:rsidP="00563BF8">
      <w:r>
        <w:continuationSeparator/>
      </w:r>
    </w:p>
    <w:p w14:paraId="7FE32AB7" w14:textId="77777777" w:rsidR="00030D72" w:rsidRDefault="00030D72"/>
  </w:footnote>
  <w:footnote w:type="continuationNotice" w:id="1">
    <w:p w14:paraId="6FC32FBB" w14:textId="77777777" w:rsidR="00030D72" w:rsidRDefault="00030D7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E268" w14:textId="77777777" w:rsidR="00394C0E" w:rsidRDefault="00394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2A1D" w14:textId="77777777" w:rsidR="00394C0E" w:rsidRDefault="00394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0A4A" w14:textId="77777777" w:rsidR="00394C0E" w:rsidRDefault="00394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E8783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C89F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1A98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4AB1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BE5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2056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AA4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A448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0806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92E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A2C3D"/>
    <w:multiLevelType w:val="hybridMultilevel"/>
    <w:tmpl w:val="5FAE2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081C13"/>
    <w:multiLevelType w:val="multilevel"/>
    <w:tmpl w:val="9B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BA4173"/>
    <w:multiLevelType w:val="hybridMultilevel"/>
    <w:tmpl w:val="122E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266844"/>
    <w:multiLevelType w:val="multilevel"/>
    <w:tmpl w:val="70D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4E245E"/>
    <w:multiLevelType w:val="multilevel"/>
    <w:tmpl w:val="EC6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397C12"/>
    <w:multiLevelType w:val="hybridMultilevel"/>
    <w:tmpl w:val="2B0A8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856421"/>
    <w:multiLevelType w:val="hybridMultilevel"/>
    <w:tmpl w:val="F732FF32"/>
    <w:lvl w:ilvl="0" w:tplc="3648BCB4">
      <w:start w:val="1"/>
      <w:numFmt w:val="decimal"/>
      <w:lvlText w:val="Objectiv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A0A30B5"/>
    <w:multiLevelType w:val="multilevel"/>
    <w:tmpl w:val="BEA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193D64"/>
    <w:multiLevelType w:val="hybridMultilevel"/>
    <w:tmpl w:val="BDA2695C"/>
    <w:lvl w:ilvl="0" w:tplc="1EA0258A">
      <w:start w:val="1"/>
      <w:numFmt w:val="bullet"/>
      <w:lvlText w:val=""/>
      <w:lvlJc w:val="left"/>
      <w:pPr>
        <w:ind w:left="1296" w:hanging="360"/>
      </w:pPr>
      <w:rPr>
        <w:rFonts w:ascii="Symbol" w:hAnsi="Symbol" w:hint="default"/>
        <w:w w:val="100"/>
        <w:sz w:val="16"/>
      </w:rPr>
    </w:lvl>
    <w:lvl w:ilvl="1" w:tplc="1354F764">
      <w:start w:val="1"/>
      <w:numFmt w:val="bullet"/>
      <w:pStyle w:val="Bullet2"/>
      <w:lvlText w:val=""/>
      <w:lvlJc w:val="left"/>
      <w:pPr>
        <w:ind w:left="2016" w:hanging="360"/>
      </w:pPr>
      <w:rPr>
        <w:rFonts w:ascii="Symbol" w:hAnsi="Symbol" w:hint="default"/>
        <w:w w:val="100"/>
        <w:sz w:val="16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7758DC"/>
    <w:multiLevelType w:val="hybridMultilevel"/>
    <w:tmpl w:val="7E2CF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0067A"/>
    <w:multiLevelType w:val="hybridMultilevel"/>
    <w:tmpl w:val="713C6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92F81"/>
    <w:multiLevelType w:val="hybridMultilevel"/>
    <w:tmpl w:val="348E9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C0AD8"/>
    <w:multiLevelType w:val="multilevel"/>
    <w:tmpl w:val="5EA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507C9"/>
    <w:multiLevelType w:val="hybridMultilevel"/>
    <w:tmpl w:val="C260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4C02"/>
    <w:multiLevelType w:val="hybridMultilevel"/>
    <w:tmpl w:val="04B281AE"/>
    <w:lvl w:ilvl="0" w:tplc="B39CE9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D1EFA"/>
    <w:multiLevelType w:val="hybridMultilevel"/>
    <w:tmpl w:val="3DF414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140972"/>
    <w:multiLevelType w:val="hybridMultilevel"/>
    <w:tmpl w:val="4C3E5A84"/>
    <w:lvl w:ilvl="0" w:tplc="091A7D42">
      <w:start w:val="1"/>
      <w:numFmt w:val="bullet"/>
      <w:pStyle w:val="Bullet1"/>
      <w:lvlText w:val=""/>
      <w:lvlJc w:val="left"/>
      <w:pPr>
        <w:ind w:left="2070" w:hanging="360"/>
      </w:pPr>
      <w:rPr>
        <w:rFonts w:ascii="Symbol" w:hAnsi="Symbol" w:hint="default"/>
        <w:w w:val="100"/>
        <w:sz w:val="20"/>
      </w:rPr>
    </w:lvl>
    <w:lvl w:ilvl="1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4E710B11"/>
    <w:multiLevelType w:val="multilevel"/>
    <w:tmpl w:val="892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331A14"/>
    <w:multiLevelType w:val="hybridMultilevel"/>
    <w:tmpl w:val="3F4A7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7CFD"/>
    <w:multiLevelType w:val="hybridMultilevel"/>
    <w:tmpl w:val="0DA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D0BA6"/>
    <w:multiLevelType w:val="hybridMultilevel"/>
    <w:tmpl w:val="1608A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B6DC2"/>
    <w:multiLevelType w:val="hybridMultilevel"/>
    <w:tmpl w:val="EC3A1EAE"/>
    <w:lvl w:ilvl="0" w:tplc="BB1244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D73CC"/>
    <w:multiLevelType w:val="hybridMultilevel"/>
    <w:tmpl w:val="6D20F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39497">
    <w:abstractNumId w:val="9"/>
  </w:num>
  <w:num w:numId="2" w16cid:durableId="754281226">
    <w:abstractNumId w:val="8"/>
  </w:num>
  <w:num w:numId="3" w16cid:durableId="639113058">
    <w:abstractNumId w:val="7"/>
  </w:num>
  <w:num w:numId="4" w16cid:durableId="152725034">
    <w:abstractNumId w:val="6"/>
  </w:num>
  <w:num w:numId="5" w16cid:durableId="1165048378">
    <w:abstractNumId w:val="5"/>
  </w:num>
  <w:num w:numId="6" w16cid:durableId="1145928657">
    <w:abstractNumId w:val="4"/>
  </w:num>
  <w:num w:numId="7" w16cid:durableId="1586374375">
    <w:abstractNumId w:val="3"/>
  </w:num>
  <w:num w:numId="8" w16cid:durableId="532957261">
    <w:abstractNumId w:val="2"/>
  </w:num>
  <w:num w:numId="9" w16cid:durableId="1809473585">
    <w:abstractNumId w:val="1"/>
  </w:num>
  <w:num w:numId="10" w16cid:durableId="1354302582">
    <w:abstractNumId w:val="0"/>
  </w:num>
  <w:num w:numId="11" w16cid:durableId="534730559">
    <w:abstractNumId w:val="26"/>
  </w:num>
  <w:num w:numId="12" w16cid:durableId="1066495072">
    <w:abstractNumId w:val="18"/>
  </w:num>
  <w:num w:numId="13" w16cid:durableId="279918439">
    <w:abstractNumId w:val="32"/>
  </w:num>
  <w:num w:numId="14" w16cid:durableId="1336761914">
    <w:abstractNumId w:val="21"/>
  </w:num>
  <w:num w:numId="15" w16cid:durableId="1465387450">
    <w:abstractNumId w:val="10"/>
  </w:num>
  <w:num w:numId="16" w16cid:durableId="1289631143">
    <w:abstractNumId w:val="16"/>
  </w:num>
  <w:num w:numId="17" w16cid:durableId="1359233684">
    <w:abstractNumId w:val="25"/>
  </w:num>
  <w:num w:numId="18" w16cid:durableId="348138437">
    <w:abstractNumId w:val="30"/>
  </w:num>
  <w:num w:numId="19" w16cid:durableId="808396327">
    <w:abstractNumId w:val="20"/>
  </w:num>
  <w:num w:numId="20" w16cid:durableId="43797244">
    <w:abstractNumId w:val="24"/>
  </w:num>
  <w:num w:numId="21" w16cid:durableId="45107167">
    <w:abstractNumId w:val="31"/>
  </w:num>
  <w:num w:numId="22" w16cid:durableId="1546020883">
    <w:abstractNumId w:val="13"/>
  </w:num>
  <w:num w:numId="23" w16cid:durableId="835875961">
    <w:abstractNumId w:val="17"/>
  </w:num>
  <w:num w:numId="24" w16cid:durableId="321978714">
    <w:abstractNumId w:val="11"/>
  </w:num>
  <w:num w:numId="25" w16cid:durableId="127094542">
    <w:abstractNumId w:val="22"/>
  </w:num>
  <w:num w:numId="26" w16cid:durableId="1245839810">
    <w:abstractNumId w:val="27"/>
  </w:num>
  <w:num w:numId="27" w16cid:durableId="1597668194">
    <w:abstractNumId w:val="14"/>
  </w:num>
  <w:num w:numId="28" w16cid:durableId="264777536">
    <w:abstractNumId w:val="15"/>
  </w:num>
  <w:num w:numId="29" w16cid:durableId="768084425">
    <w:abstractNumId w:val="23"/>
  </w:num>
  <w:num w:numId="30" w16cid:durableId="1015377919">
    <w:abstractNumId w:val="28"/>
  </w:num>
  <w:num w:numId="31" w16cid:durableId="279534470">
    <w:abstractNumId w:val="12"/>
  </w:num>
  <w:num w:numId="32" w16cid:durableId="1691491570">
    <w:abstractNumId w:val="19"/>
  </w:num>
  <w:num w:numId="33" w16cid:durableId="58453804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(GT)&lt;/Style&gt;&lt;LeftDelim&gt;{&lt;/LeftDelim&gt;&lt;RightDelim&gt;}&lt;/RightDelim&gt;&lt;FontName&gt;Arial&lt;/FontName&gt;&lt;FontSize&gt;11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50sdf0r3afxxkea92txst9ldx5zdrv0r9w2&quot;&gt;PhD EndNote Library-Saved&lt;record-ids&gt;&lt;item&gt;310&lt;/item&gt;&lt;item&gt;349&lt;/item&gt;&lt;/record-ids&gt;&lt;/item&gt;&lt;/Libraries&gt;"/>
  </w:docVars>
  <w:rsids>
    <w:rsidRoot w:val="0026706F"/>
    <w:rsid w:val="0000001F"/>
    <w:rsid w:val="000001BB"/>
    <w:rsid w:val="00000E33"/>
    <w:rsid w:val="00000F3B"/>
    <w:rsid w:val="00002FD3"/>
    <w:rsid w:val="000035B0"/>
    <w:rsid w:val="00003843"/>
    <w:rsid w:val="00005FD9"/>
    <w:rsid w:val="00006382"/>
    <w:rsid w:val="00007541"/>
    <w:rsid w:val="00007F41"/>
    <w:rsid w:val="0001076B"/>
    <w:rsid w:val="00013C4D"/>
    <w:rsid w:val="00013EA8"/>
    <w:rsid w:val="000174FB"/>
    <w:rsid w:val="00017C04"/>
    <w:rsid w:val="00020114"/>
    <w:rsid w:val="0002043D"/>
    <w:rsid w:val="00020768"/>
    <w:rsid w:val="00021E86"/>
    <w:rsid w:val="00022DF5"/>
    <w:rsid w:val="00022EB2"/>
    <w:rsid w:val="00023EDB"/>
    <w:rsid w:val="00025817"/>
    <w:rsid w:val="0002674B"/>
    <w:rsid w:val="00026951"/>
    <w:rsid w:val="0002703A"/>
    <w:rsid w:val="000275DD"/>
    <w:rsid w:val="00030D72"/>
    <w:rsid w:val="00030FB3"/>
    <w:rsid w:val="00031920"/>
    <w:rsid w:val="00031C15"/>
    <w:rsid w:val="00032248"/>
    <w:rsid w:val="00032299"/>
    <w:rsid w:val="00032B1F"/>
    <w:rsid w:val="00032FAC"/>
    <w:rsid w:val="00034057"/>
    <w:rsid w:val="00034264"/>
    <w:rsid w:val="00040025"/>
    <w:rsid w:val="00040B62"/>
    <w:rsid w:val="00041982"/>
    <w:rsid w:val="00043552"/>
    <w:rsid w:val="000436D5"/>
    <w:rsid w:val="00044064"/>
    <w:rsid w:val="0004539E"/>
    <w:rsid w:val="000455E6"/>
    <w:rsid w:val="00046BD7"/>
    <w:rsid w:val="00046E8D"/>
    <w:rsid w:val="00051D3F"/>
    <w:rsid w:val="00053193"/>
    <w:rsid w:val="0005401C"/>
    <w:rsid w:val="0005787E"/>
    <w:rsid w:val="00057C62"/>
    <w:rsid w:val="000602BB"/>
    <w:rsid w:val="000608CE"/>
    <w:rsid w:val="00060D26"/>
    <w:rsid w:val="000622C0"/>
    <w:rsid w:val="00062B7F"/>
    <w:rsid w:val="00062C8A"/>
    <w:rsid w:val="00062D7C"/>
    <w:rsid w:val="0006321A"/>
    <w:rsid w:val="000633FB"/>
    <w:rsid w:val="00064AAC"/>
    <w:rsid w:val="000663E5"/>
    <w:rsid w:val="000669E1"/>
    <w:rsid w:val="00067500"/>
    <w:rsid w:val="00067B53"/>
    <w:rsid w:val="00070DC6"/>
    <w:rsid w:val="000714AB"/>
    <w:rsid w:val="000716F3"/>
    <w:rsid w:val="000717F0"/>
    <w:rsid w:val="0007421C"/>
    <w:rsid w:val="00074515"/>
    <w:rsid w:val="000752D2"/>
    <w:rsid w:val="00075B3E"/>
    <w:rsid w:val="00076870"/>
    <w:rsid w:val="00077457"/>
    <w:rsid w:val="00080DF2"/>
    <w:rsid w:val="00080DF5"/>
    <w:rsid w:val="00081029"/>
    <w:rsid w:val="00082AC2"/>
    <w:rsid w:val="00083077"/>
    <w:rsid w:val="00084555"/>
    <w:rsid w:val="00084810"/>
    <w:rsid w:val="000848BF"/>
    <w:rsid w:val="000852F1"/>
    <w:rsid w:val="00085F36"/>
    <w:rsid w:val="0008682A"/>
    <w:rsid w:val="000900BE"/>
    <w:rsid w:val="00090169"/>
    <w:rsid w:val="0009056F"/>
    <w:rsid w:val="0009060F"/>
    <w:rsid w:val="00090932"/>
    <w:rsid w:val="00090CDE"/>
    <w:rsid w:val="00091656"/>
    <w:rsid w:val="000918A2"/>
    <w:rsid w:val="0009254E"/>
    <w:rsid w:val="00092D0D"/>
    <w:rsid w:val="00092DB8"/>
    <w:rsid w:val="0009347A"/>
    <w:rsid w:val="0009359F"/>
    <w:rsid w:val="0009398A"/>
    <w:rsid w:val="00093E30"/>
    <w:rsid w:val="00093FDA"/>
    <w:rsid w:val="00094483"/>
    <w:rsid w:val="00094FCD"/>
    <w:rsid w:val="0009504F"/>
    <w:rsid w:val="00096158"/>
    <w:rsid w:val="00096E8D"/>
    <w:rsid w:val="00097586"/>
    <w:rsid w:val="000A1EF2"/>
    <w:rsid w:val="000A2154"/>
    <w:rsid w:val="000A2F2C"/>
    <w:rsid w:val="000A3349"/>
    <w:rsid w:val="000A39E9"/>
    <w:rsid w:val="000A3B84"/>
    <w:rsid w:val="000A48E5"/>
    <w:rsid w:val="000A61B4"/>
    <w:rsid w:val="000A6D74"/>
    <w:rsid w:val="000A72F5"/>
    <w:rsid w:val="000A7DA6"/>
    <w:rsid w:val="000B2923"/>
    <w:rsid w:val="000B2D60"/>
    <w:rsid w:val="000B371A"/>
    <w:rsid w:val="000B3B24"/>
    <w:rsid w:val="000B464C"/>
    <w:rsid w:val="000B47B6"/>
    <w:rsid w:val="000B4E36"/>
    <w:rsid w:val="000B534F"/>
    <w:rsid w:val="000B7570"/>
    <w:rsid w:val="000B75B9"/>
    <w:rsid w:val="000B7643"/>
    <w:rsid w:val="000B76D1"/>
    <w:rsid w:val="000C0764"/>
    <w:rsid w:val="000C0E70"/>
    <w:rsid w:val="000C1750"/>
    <w:rsid w:val="000C2CDD"/>
    <w:rsid w:val="000C302A"/>
    <w:rsid w:val="000C3EB0"/>
    <w:rsid w:val="000C486D"/>
    <w:rsid w:val="000C50A9"/>
    <w:rsid w:val="000C5ADF"/>
    <w:rsid w:val="000C5B1B"/>
    <w:rsid w:val="000C7E86"/>
    <w:rsid w:val="000D009C"/>
    <w:rsid w:val="000D01AD"/>
    <w:rsid w:val="000D0DFA"/>
    <w:rsid w:val="000D1958"/>
    <w:rsid w:val="000D195B"/>
    <w:rsid w:val="000D1A80"/>
    <w:rsid w:val="000D254F"/>
    <w:rsid w:val="000D57A7"/>
    <w:rsid w:val="000D58D7"/>
    <w:rsid w:val="000D7B14"/>
    <w:rsid w:val="000E06E8"/>
    <w:rsid w:val="000E1141"/>
    <w:rsid w:val="000E2BB9"/>
    <w:rsid w:val="000E3609"/>
    <w:rsid w:val="000E3985"/>
    <w:rsid w:val="000E3F65"/>
    <w:rsid w:val="000E49E4"/>
    <w:rsid w:val="000E50A6"/>
    <w:rsid w:val="000E7287"/>
    <w:rsid w:val="000E74F9"/>
    <w:rsid w:val="000E75EA"/>
    <w:rsid w:val="000E7D35"/>
    <w:rsid w:val="000F0F2D"/>
    <w:rsid w:val="000F13E7"/>
    <w:rsid w:val="000F1957"/>
    <w:rsid w:val="000F2449"/>
    <w:rsid w:val="000F2853"/>
    <w:rsid w:val="000F2E0F"/>
    <w:rsid w:val="000F303E"/>
    <w:rsid w:val="000F4A7D"/>
    <w:rsid w:val="000F5125"/>
    <w:rsid w:val="000F52DC"/>
    <w:rsid w:val="000F56BC"/>
    <w:rsid w:val="000F6620"/>
    <w:rsid w:val="000F671D"/>
    <w:rsid w:val="0010186A"/>
    <w:rsid w:val="001022F9"/>
    <w:rsid w:val="001025B4"/>
    <w:rsid w:val="00103DC0"/>
    <w:rsid w:val="001049AE"/>
    <w:rsid w:val="00104CEE"/>
    <w:rsid w:val="00105442"/>
    <w:rsid w:val="001066D7"/>
    <w:rsid w:val="00107649"/>
    <w:rsid w:val="0011095B"/>
    <w:rsid w:val="00110BE6"/>
    <w:rsid w:val="00112879"/>
    <w:rsid w:val="00113F3F"/>
    <w:rsid w:val="001140D0"/>
    <w:rsid w:val="001145EF"/>
    <w:rsid w:val="00115525"/>
    <w:rsid w:val="00115D8C"/>
    <w:rsid w:val="00117A8E"/>
    <w:rsid w:val="0012282C"/>
    <w:rsid w:val="001230C6"/>
    <w:rsid w:val="0012373F"/>
    <w:rsid w:val="00125729"/>
    <w:rsid w:val="00125B53"/>
    <w:rsid w:val="00125D04"/>
    <w:rsid w:val="00126B83"/>
    <w:rsid w:val="00126BAB"/>
    <w:rsid w:val="00126FDA"/>
    <w:rsid w:val="00127253"/>
    <w:rsid w:val="00133B3D"/>
    <w:rsid w:val="00134D08"/>
    <w:rsid w:val="00134F68"/>
    <w:rsid w:val="001352F2"/>
    <w:rsid w:val="0013615F"/>
    <w:rsid w:val="001373B9"/>
    <w:rsid w:val="001376E1"/>
    <w:rsid w:val="001401A6"/>
    <w:rsid w:val="00142701"/>
    <w:rsid w:val="00142787"/>
    <w:rsid w:val="001441C5"/>
    <w:rsid w:val="001443AD"/>
    <w:rsid w:val="001450D6"/>
    <w:rsid w:val="00146FBE"/>
    <w:rsid w:val="0015121C"/>
    <w:rsid w:val="00151E25"/>
    <w:rsid w:val="00152397"/>
    <w:rsid w:val="001532DE"/>
    <w:rsid w:val="0015435A"/>
    <w:rsid w:val="00154B28"/>
    <w:rsid w:val="00154C83"/>
    <w:rsid w:val="001557E6"/>
    <w:rsid w:val="00155B30"/>
    <w:rsid w:val="00155E87"/>
    <w:rsid w:val="0015717B"/>
    <w:rsid w:val="00157B6A"/>
    <w:rsid w:val="00157F1D"/>
    <w:rsid w:val="00161585"/>
    <w:rsid w:val="00161783"/>
    <w:rsid w:val="00162864"/>
    <w:rsid w:val="00162E6D"/>
    <w:rsid w:val="00163C1B"/>
    <w:rsid w:val="00163EDD"/>
    <w:rsid w:val="00164909"/>
    <w:rsid w:val="00165E8F"/>
    <w:rsid w:val="00165FE5"/>
    <w:rsid w:val="0016659E"/>
    <w:rsid w:val="00167351"/>
    <w:rsid w:val="00167965"/>
    <w:rsid w:val="00170CA0"/>
    <w:rsid w:val="00171A44"/>
    <w:rsid w:val="001746BF"/>
    <w:rsid w:val="001755A1"/>
    <w:rsid w:val="00175B1E"/>
    <w:rsid w:val="00176075"/>
    <w:rsid w:val="00181FAB"/>
    <w:rsid w:val="00184B6D"/>
    <w:rsid w:val="001855D8"/>
    <w:rsid w:val="00186BE6"/>
    <w:rsid w:val="00187AE1"/>
    <w:rsid w:val="001917E9"/>
    <w:rsid w:val="00191A7D"/>
    <w:rsid w:val="00192E32"/>
    <w:rsid w:val="00195676"/>
    <w:rsid w:val="001958D7"/>
    <w:rsid w:val="001959C2"/>
    <w:rsid w:val="00197055"/>
    <w:rsid w:val="00197543"/>
    <w:rsid w:val="00197C74"/>
    <w:rsid w:val="001A1287"/>
    <w:rsid w:val="001A189E"/>
    <w:rsid w:val="001A2CCD"/>
    <w:rsid w:val="001A4035"/>
    <w:rsid w:val="001A5D91"/>
    <w:rsid w:val="001A6498"/>
    <w:rsid w:val="001A6D7B"/>
    <w:rsid w:val="001A6EF4"/>
    <w:rsid w:val="001B16C7"/>
    <w:rsid w:val="001B385E"/>
    <w:rsid w:val="001B428E"/>
    <w:rsid w:val="001B48C1"/>
    <w:rsid w:val="001B6CF6"/>
    <w:rsid w:val="001C0459"/>
    <w:rsid w:val="001C1953"/>
    <w:rsid w:val="001C196A"/>
    <w:rsid w:val="001C1C17"/>
    <w:rsid w:val="001C1C5F"/>
    <w:rsid w:val="001C288F"/>
    <w:rsid w:val="001C32EB"/>
    <w:rsid w:val="001C3FFA"/>
    <w:rsid w:val="001C4946"/>
    <w:rsid w:val="001C4DB6"/>
    <w:rsid w:val="001C5087"/>
    <w:rsid w:val="001C66CE"/>
    <w:rsid w:val="001C6989"/>
    <w:rsid w:val="001C6B9B"/>
    <w:rsid w:val="001C6C58"/>
    <w:rsid w:val="001C7F48"/>
    <w:rsid w:val="001D0223"/>
    <w:rsid w:val="001D134E"/>
    <w:rsid w:val="001D3529"/>
    <w:rsid w:val="001D3E93"/>
    <w:rsid w:val="001D43E8"/>
    <w:rsid w:val="001D4845"/>
    <w:rsid w:val="001D5E73"/>
    <w:rsid w:val="001D6339"/>
    <w:rsid w:val="001D6AD3"/>
    <w:rsid w:val="001D7186"/>
    <w:rsid w:val="001D756F"/>
    <w:rsid w:val="001D7839"/>
    <w:rsid w:val="001E1348"/>
    <w:rsid w:val="001E19DB"/>
    <w:rsid w:val="001E2FB8"/>
    <w:rsid w:val="001E42A3"/>
    <w:rsid w:val="001E65FB"/>
    <w:rsid w:val="001E68FB"/>
    <w:rsid w:val="001E6DDC"/>
    <w:rsid w:val="001E73CA"/>
    <w:rsid w:val="001F025F"/>
    <w:rsid w:val="001F0D63"/>
    <w:rsid w:val="001F1E64"/>
    <w:rsid w:val="001F3A05"/>
    <w:rsid w:val="001F4EF0"/>
    <w:rsid w:val="001F58CE"/>
    <w:rsid w:val="001F5C3C"/>
    <w:rsid w:val="001F5F50"/>
    <w:rsid w:val="001F73D3"/>
    <w:rsid w:val="001F76A7"/>
    <w:rsid w:val="001F7AA0"/>
    <w:rsid w:val="001F7BE8"/>
    <w:rsid w:val="00200565"/>
    <w:rsid w:val="00202092"/>
    <w:rsid w:val="002033CF"/>
    <w:rsid w:val="00204C03"/>
    <w:rsid w:val="00205006"/>
    <w:rsid w:val="0021046E"/>
    <w:rsid w:val="00210541"/>
    <w:rsid w:val="002110F0"/>
    <w:rsid w:val="002111FE"/>
    <w:rsid w:val="00211F92"/>
    <w:rsid w:val="002125EC"/>
    <w:rsid w:val="00212695"/>
    <w:rsid w:val="002128B8"/>
    <w:rsid w:val="002129E3"/>
    <w:rsid w:val="002129F1"/>
    <w:rsid w:val="00214889"/>
    <w:rsid w:val="0021582E"/>
    <w:rsid w:val="002158E9"/>
    <w:rsid w:val="00224E86"/>
    <w:rsid w:val="00226272"/>
    <w:rsid w:val="002262A1"/>
    <w:rsid w:val="002276A4"/>
    <w:rsid w:val="00230804"/>
    <w:rsid w:val="002317EE"/>
    <w:rsid w:val="002318A8"/>
    <w:rsid w:val="00232F2F"/>
    <w:rsid w:val="00233286"/>
    <w:rsid w:val="00234272"/>
    <w:rsid w:val="00234B5D"/>
    <w:rsid w:val="002352A2"/>
    <w:rsid w:val="00235663"/>
    <w:rsid w:val="00235ADE"/>
    <w:rsid w:val="00236447"/>
    <w:rsid w:val="002400DC"/>
    <w:rsid w:val="0024051C"/>
    <w:rsid w:val="0024067D"/>
    <w:rsid w:val="00240AB8"/>
    <w:rsid w:val="00243E50"/>
    <w:rsid w:val="00244285"/>
    <w:rsid w:val="002461AB"/>
    <w:rsid w:val="002473BC"/>
    <w:rsid w:val="00247674"/>
    <w:rsid w:val="00250406"/>
    <w:rsid w:val="0025055E"/>
    <w:rsid w:val="00251720"/>
    <w:rsid w:val="00256222"/>
    <w:rsid w:val="002602DB"/>
    <w:rsid w:val="00261549"/>
    <w:rsid w:val="00262414"/>
    <w:rsid w:val="00262504"/>
    <w:rsid w:val="00262D40"/>
    <w:rsid w:val="00263813"/>
    <w:rsid w:val="00263841"/>
    <w:rsid w:val="00264C46"/>
    <w:rsid w:val="0026706F"/>
    <w:rsid w:val="00270009"/>
    <w:rsid w:val="00270CB2"/>
    <w:rsid w:val="00271296"/>
    <w:rsid w:val="0027133E"/>
    <w:rsid w:val="00271EB4"/>
    <w:rsid w:val="002725D5"/>
    <w:rsid w:val="00273977"/>
    <w:rsid w:val="00276EAE"/>
    <w:rsid w:val="00277D9D"/>
    <w:rsid w:val="00280022"/>
    <w:rsid w:val="0028227E"/>
    <w:rsid w:val="00282F11"/>
    <w:rsid w:val="00283632"/>
    <w:rsid w:val="0028398C"/>
    <w:rsid w:val="00284FFE"/>
    <w:rsid w:val="00285812"/>
    <w:rsid w:val="0028635E"/>
    <w:rsid w:val="002875BC"/>
    <w:rsid w:val="00287ED9"/>
    <w:rsid w:val="00290314"/>
    <w:rsid w:val="002906BE"/>
    <w:rsid w:val="002909AD"/>
    <w:rsid w:val="002916C6"/>
    <w:rsid w:val="00291D3A"/>
    <w:rsid w:val="002929AE"/>
    <w:rsid w:val="00292DA4"/>
    <w:rsid w:val="00293158"/>
    <w:rsid w:val="0029341E"/>
    <w:rsid w:val="0029365B"/>
    <w:rsid w:val="00295313"/>
    <w:rsid w:val="00295523"/>
    <w:rsid w:val="00295750"/>
    <w:rsid w:val="00295BE1"/>
    <w:rsid w:val="00295C7E"/>
    <w:rsid w:val="002A1A43"/>
    <w:rsid w:val="002A1DFE"/>
    <w:rsid w:val="002A24CD"/>
    <w:rsid w:val="002A27FA"/>
    <w:rsid w:val="002A34BF"/>
    <w:rsid w:val="002A3FCF"/>
    <w:rsid w:val="002A48D6"/>
    <w:rsid w:val="002A52D5"/>
    <w:rsid w:val="002A58E4"/>
    <w:rsid w:val="002A5ECC"/>
    <w:rsid w:val="002A6D8C"/>
    <w:rsid w:val="002A74A0"/>
    <w:rsid w:val="002A761D"/>
    <w:rsid w:val="002A7C32"/>
    <w:rsid w:val="002A7C66"/>
    <w:rsid w:val="002A7E09"/>
    <w:rsid w:val="002A7E91"/>
    <w:rsid w:val="002B1138"/>
    <w:rsid w:val="002B16F9"/>
    <w:rsid w:val="002B24BE"/>
    <w:rsid w:val="002B2E21"/>
    <w:rsid w:val="002B319A"/>
    <w:rsid w:val="002B419B"/>
    <w:rsid w:val="002C0044"/>
    <w:rsid w:val="002C009D"/>
    <w:rsid w:val="002C19BD"/>
    <w:rsid w:val="002C2E77"/>
    <w:rsid w:val="002C34A0"/>
    <w:rsid w:val="002C355D"/>
    <w:rsid w:val="002C4520"/>
    <w:rsid w:val="002C46EA"/>
    <w:rsid w:val="002C49A2"/>
    <w:rsid w:val="002C52B7"/>
    <w:rsid w:val="002C579A"/>
    <w:rsid w:val="002C6333"/>
    <w:rsid w:val="002D060D"/>
    <w:rsid w:val="002D179E"/>
    <w:rsid w:val="002D1E70"/>
    <w:rsid w:val="002D3082"/>
    <w:rsid w:val="002D32FC"/>
    <w:rsid w:val="002D498C"/>
    <w:rsid w:val="002D53DC"/>
    <w:rsid w:val="002D5DAA"/>
    <w:rsid w:val="002D68A3"/>
    <w:rsid w:val="002D6A71"/>
    <w:rsid w:val="002D7A57"/>
    <w:rsid w:val="002D7AFC"/>
    <w:rsid w:val="002E0132"/>
    <w:rsid w:val="002E156F"/>
    <w:rsid w:val="002E23DD"/>
    <w:rsid w:val="002E3588"/>
    <w:rsid w:val="002E3FDD"/>
    <w:rsid w:val="002E42C0"/>
    <w:rsid w:val="002E52E1"/>
    <w:rsid w:val="002F2E10"/>
    <w:rsid w:val="002F3430"/>
    <w:rsid w:val="002F39B5"/>
    <w:rsid w:val="002F3B75"/>
    <w:rsid w:val="002F3D2E"/>
    <w:rsid w:val="002F5E17"/>
    <w:rsid w:val="002F6B37"/>
    <w:rsid w:val="002F707F"/>
    <w:rsid w:val="002F759E"/>
    <w:rsid w:val="002F7D47"/>
    <w:rsid w:val="00302D24"/>
    <w:rsid w:val="00303443"/>
    <w:rsid w:val="0030352C"/>
    <w:rsid w:val="00303F83"/>
    <w:rsid w:val="003041BD"/>
    <w:rsid w:val="00305CF8"/>
    <w:rsid w:val="003062BA"/>
    <w:rsid w:val="00307928"/>
    <w:rsid w:val="00310237"/>
    <w:rsid w:val="003102C3"/>
    <w:rsid w:val="00310977"/>
    <w:rsid w:val="00310B75"/>
    <w:rsid w:val="00311A84"/>
    <w:rsid w:val="00312281"/>
    <w:rsid w:val="003138C4"/>
    <w:rsid w:val="00313F67"/>
    <w:rsid w:val="0031419C"/>
    <w:rsid w:val="00314674"/>
    <w:rsid w:val="00314C50"/>
    <w:rsid w:val="00314C93"/>
    <w:rsid w:val="003153C4"/>
    <w:rsid w:val="0031588A"/>
    <w:rsid w:val="003173E0"/>
    <w:rsid w:val="003200ED"/>
    <w:rsid w:val="00322C2C"/>
    <w:rsid w:val="00322E39"/>
    <w:rsid w:val="00323C65"/>
    <w:rsid w:val="00324270"/>
    <w:rsid w:val="0032473F"/>
    <w:rsid w:val="00325228"/>
    <w:rsid w:val="0032633C"/>
    <w:rsid w:val="003263C9"/>
    <w:rsid w:val="00326938"/>
    <w:rsid w:val="00326E60"/>
    <w:rsid w:val="0032774C"/>
    <w:rsid w:val="003306DD"/>
    <w:rsid w:val="00331A8A"/>
    <w:rsid w:val="003323B4"/>
    <w:rsid w:val="00333615"/>
    <w:rsid w:val="00333BEA"/>
    <w:rsid w:val="00333C3D"/>
    <w:rsid w:val="003355EF"/>
    <w:rsid w:val="0033678A"/>
    <w:rsid w:val="00337BB1"/>
    <w:rsid w:val="003418E7"/>
    <w:rsid w:val="00341C5B"/>
    <w:rsid w:val="00341CA2"/>
    <w:rsid w:val="00342182"/>
    <w:rsid w:val="00344838"/>
    <w:rsid w:val="0034565F"/>
    <w:rsid w:val="00346191"/>
    <w:rsid w:val="003466E7"/>
    <w:rsid w:val="00347401"/>
    <w:rsid w:val="00347408"/>
    <w:rsid w:val="003536CB"/>
    <w:rsid w:val="00353D08"/>
    <w:rsid w:val="0035580C"/>
    <w:rsid w:val="003560B7"/>
    <w:rsid w:val="00357ADB"/>
    <w:rsid w:val="00361098"/>
    <w:rsid w:val="003624FE"/>
    <w:rsid w:val="00362696"/>
    <w:rsid w:val="0036333A"/>
    <w:rsid w:val="003634BC"/>
    <w:rsid w:val="00367692"/>
    <w:rsid w:val="00370140"/>
    <w:rsid w:val="00370F46"/>
    <w:rsid w:val="003717D5"/>
    <w:rsid w:val="00372C18"/>
    <w:rsid w:val="003740EC"/>
    <w:rsid w:val="00374D74"/>
    <w:rsid w:val="00376ACE"/>
    <w:rsid w:val="00380401"/>
    <w:rsid w:val="00380EA7"/>
    <w:rsid w:val="00382796"/>
    <w:rsid w:val="0038300B"/>
    <w:rsid w:val="00383851"/>
    <w:rsid w:val="003855F4"/>
    <w:rsid w:val="003856D1"/>
    <w:rsid w:val="00385D01"/>
    <w:rsid w:val="0039017B"/>
    <w:rsid w:val="0039386A"/>
    <w:rsid w:val="00394C0E"/>
    <w:rsid w:val="003A141D"/>
    <w:rsid w:val="003A1FEB"/>
    <w:rsid w:val="003A28D2"/>
    <w:rsid w:val="003A34BC"/>
    <w:rsid w:val="003A38F7"/>
    <w:rsid w:val="003A391F"/>
    <w:rsid w:val="003A3A46"/>
    <w:rsid w:val="003A4417"/>
    <w:rsid w:val="003A45D9"/>
    <w:rsid w:val="003A4B6F"/>
    <w:rsid w:val="003A75F8"/>
    <w:rsid w:val="003A7D3C"/>
    <w:rsid w:val="003B04C5"/>
    <w:rsid w:val="003B0682"/>
    <w:rsid w:val="003B146B"/>
    <w:rsid w:val="003B14D6"/>
    <w:rsid w:val="003B2D33"/>
    <w:rsid w:val="003B2D3C"/>
    <w:rsid w:val="003B3406"/>
    <w:rsid w:val="003B3C32"/>
    <w:rsid w:val="003B3C9E"/>
    <w:rsid w:val="003B3D49"/>
    <w:rsid w:val="003B5B12"/>
    <w:rsid w:val="003B5C21"/>
    <w:rsid w:val="003B6A3C"/>
    <w:rsid w:val="003B7283"/>
    <w:rsid w:val="003C02EA"/>
    <w:rsid w:val="003C042D"/>
    <w:rsid w:val="003C0591"/>
    <w:rsid w:val="003C0650"/>
    <w:rsid w:val="003C18B7"/>
    <w:rsid w:val="003C1D8E"/>
    <w:rsid w:val="003C29C8"/>
    <w:rsid w:val="003C4267"/>
    <w:rsid w:val="003C4A74"/>
    <w:rsid w:val="003D20D1"/>
    <w:rsid w:val="003D5CE5"/>
    <w:rsid w:val="003D5D43"/>
    <w:rsid w:val="003D6196"/>
    <w:rsid w:val="003D7892"/>
    <w:rsid w:val="003D7EB9"/>
    <w:rsid w:val="003E054F"/>
    <w:rsid w:val="003E0A19"/>
    <w:rsid w:val="003E0D20"/>
    <w:rsid w:val="003E2DD1"/>
    <w:rsid w:val="003E3926"/>
    <w:rsid w:val="003E3C2D"/>
    <w:rsid w:val="003E3DFC"/>
    <w:rsid w:val="003E449A"/>
    <w:rsid w:val="003E46AA"/>
    <w:rsid w:val="003E4B6D"/>
    <w:rsid w:val="003E55AF"/>
    <w:rsid w:val="003E5785"/>
    <w:rsid w:val="003E6CA7"/>
    <w:rsid w:val="003F162F"/>
    <w:rsid w:val="003F1AAC"/>
    <w:rsid w:val="003F3A4A"/>
    <w:rsid w:val="003F615B"/>
    <w:rsid w:val="003F6211"/>
    <w:rsid w:val="0040080C"/>
    <w:rsid w:val="00400BAE"/>
    <w:rsid w:val="00400FCC"/>
    <w:rsid w:val="004041D9"/>
    <w:rsid w:val="00404276"/>
    <w:rsid w:val="004046D8"/>
    <w:rsid w:val="004047CB"/>
    <w:rsid w:val="00405140"/>
    <w:rsid w:val="00406140"/>
    <w:rsid w:val="00406660"/>
    <w:rsid w:val="004110B0"/>
    <w:rsid w:val="004117CB"/>
    <w:rsid w:val="00413044"/>
    <w:rsid w:val="004130D9"/>
    <w:rsid w:val="004136C7"/>
    <w:rsid w:val="004155CB"/>
    <w:rsid w:val="00415962"/>
    <w:rsid w:val="0041786D"/>
    <w:rsid w:val="00417A0F"/>
    <w:rsid w:val="004200E5"/>
    <w:rsid w:val="00421444"/>
    <w:rsid w:val="00421F59"/>
    <w:rsid w:val="00425E5F"/>
    <w:rsid w:val="004272B0"/>
    <w:rsid w:val="0042744D"/>
    <w:rsid w:val="004336B1"/>
    <w:rsid w:val="00434099"/>
    <w:rsid w:val="00434F2F"/>
    <w:rsid w:val="00437455"/>
    <w:rsid w:val="004404B3"/>
    <w:rsid w:val="00440508"/>
    <w:rsid w:val="004434C2"/>
    <w:rsid w:val="00443C5E"/>
    <w:rsid w:val="00444543"/>
    <w:rsid w:val="004451D9"/>
    <w:rsid w:val="00445794"/>
    <w:rsid w:val="0044657E"/>
    <w:rsid w:val="00447758"/>
    <w:rsid w:val="00447AC2"/>
    <w:rsid w:val="00447C5F"/>
    <w:rsid w:val="004504A3"/>
    <w:rsid w:val="00450E87"/>
    <w:rsid w:val="00451625"/>
    <w:rsid w:val="0045240A"/>
    <w:rsid w:val="00452595"/>
    <w:rsid w:val="0045291F"/>
    <w:rsid w:val="00453172"/>
    <w:rsid w:val="004544A9"/>
    <w:rsid w:val="00455382"/>
    <w:rsid w:val="0045694A"/>
    <w:rsid w:val="00456CB9"/>
    <w:rsid w:val="00456E3D"/>
    <w:rsid w:val="00457001"/>
    <w:rsid w:val="00457AEF"/>
    <w:rsid w:val="00457C3F"/>
    <w:rsid w:val="00457F13"/>
    <w:rsid w:val="00460241"/>
    <w:rsid w:val="0046072F"/>
    <w:rsid w:val="00462BE1"/>
    <w:rsid w:val="0046387A"/>
    <w:rsid w:val="00464BBF"/>
    <w:rsid w:val="00466307"/>
    <w:rsid w:val="00466683"/>
    <w:rsid w:val="00466EF6"/>
    <w:rsid w:val="00471227"/>
    <w:rsid w:val="00474CEB"/>
    <w:rsid w:val="00474DC5"/>
    <w:rsid w:val="00475094"/>
    <w:rsid w:val="00475560"/>
    <w:rsid w:val="00476964"/>
    <w:rsid w:val="00476E08"/>
    <w:rsid w:val="0048032B"/>
    <w:rsid w:val="00482874"/>
    <w:rsid w:val="0048481A"/>
    <w:rsid w:val="0048659F"/>
    <w:rsid w:val="0048755A"/>
    <w:rsid w:val="00487911"/>
    <w:rsid w:val="004918F0"/>
    <w:rsid w:val="004943AA"/>
    <w:rsid w:val="00495909"/>
    <w:rsid w:val="00496A70"/>
    <w:rsid w:val="00497F60"/>
    <w:rsid w:val="004A305E"/>
    <w:rsid w:val="004A3AA0"/>
    <w:rsid w:val="004A464D"/>
    <w:rsid w:val="004A5866"/>
    <w:rsid w:val="004A7515"/>
    <w:rsid w:val="004A7825"/>
    <w:rsid w:val="004A7E94"/>
    <w:rsid w:val="004B2D08"/>
    <w:rsid w:val="004B382B"/>
    <w:rsid w:val="004B39E7"/>
    <w:rsid w:val="004B3B06"/>
    <w:rsid w:val="004B46F0"/>
    <w:rsid w:val="004B472E"/>
    <w:rsid w:val="004B4F43"/>
    <w:rsid w:val="004B5210"/>
    <w:rsid w:val="004B6374"/>
    <w:rsid w:val="004B650E"/>
    <w:rsid w:val="004B69B2"/>
    <w:rsid w:val="004B69F0"/>
    <w:rsid w:val="004B78E1"/>
    <w:rsid w:val="004C147E"/>
    <w:rsid w:val="004C352C"/>
    <w:rsid w:val="004C3AB2"/>
    <w:rsid w:val="004C4AA2"/>
    <w:rsid w:val="004C4D2E"/>
    <w:rsid w:val="004C675D"/>
    <w:rsid w:val="004D0CD8"/>
    <w:rsid w:val="004D178C"/>
    <w:rsid w:val="004D1920"/>
    <w:rsid w:val="004D3D43"/>
    <w:rsid w:val="004D5BAB"/>
    <w:rsid w:val="004D6AB6"/>
    <w:rsid w:val="004D7340"/>
    <w:rsid w:val="004D78D7"/>
    <w:rsid w:val="004D7D30"/>
    <w:rsid w:val="004D7F24"/>
    <w:rsid w:val="004E039F"/>
    <w:rsid w:val="004E28CA"/>
    <w:rsid w:val="004E3F45"/>
    <w:rsid w:val="004E4838"/>
    <w:rsid w:val="004E4EBA"/>
    <w:rsid w:val="004E54E9"/>
    <w:rsid w:val="004E6E22"/>
    <w:rsid w:val="004F1DE9"/>
    <w:rsid w:val="004F21BE"/>
    <w:rsid w:val="004F2689"/>
    <w:rsid w:val="004F26F2"/>
    <w:rsid w:val="004F2A6A"/>
    <w:rsid w:val="004F3243"/>
    <w:rsid w:val="004F5A81"/>
    <w:rsid w:val="004F682C"/>
    <w:rsid w:val="004F72E3"/>
    <w:rsid w:val="00500D63"/>
    <w:rsid w:val="00500EB8"/>
    <w:rsid w:val="00501088"/>
    <w:rsid w:val="00501453"/>
    <w:rsid w:val="00501BBB"/>
    <w:rsid w:val="00502199"/>
    <w:rsid w:val="00504DCF"/>
    <w:rsid w:val="00505C48"/>
    <w:rsid w:val="00506986"/>
    <w:rsid w:val="00506ABB"/>
    <w:rsid w:val="00510154"/>
    <w:rsid w:val="00512DFB"/>
    <w:rsid w:val="00513A46"/>
    <w:rsid w:val="00513EE2"/>
    <w:rsid w:val="00514B25"/>
    <w:rsid w:val="0051510E"/>
    <w:rsid w:val="00515134"/>
    <w:rsid w:val="005152F6"/>
    <w:rsid w:val="00515441"/>
    <w:rsid w:val="00517D13"/>
    <w:rsid w:val="00521C46"/>
    <w:rsid w:val="00523B9F"/>
    <w:rsid w:val="00523F83"/>
    <w:rsid w:val="005246EE"/>
    <w:rsid w:val="00525510"/>
    <w:rsid w:val="00526A68"/>
    <w:rsid w:val="0053075D"/>
    <w:rsid w:val="00531476"/>
    <w:rsid w:val="00532EA6"/>
    <w:rsid w:val="00532ED6"/>
    <w:rsid w:val="00533E27"/>
    <w:rsid w:val="00534583"/>
    <w:rsid w:val="005355F0"/>
    <w:rsid w:val="0053640F"/>
    <w:rsid w:val="00537030"/>
    <w:rsid w:val="00540424"/>
    <w:rsid w:val="005408D9"/>
    <w:rsid w:val="00540B0E"/>
    <w:rsid w:val="00541288"/>
    <w:rsid w:val="00541744"/>
    <w:rsid w:val="00541BCB"/>
    <w:rsid w:val="00542D71"/>
    <w:rsid w:val="0054377F"/>
    <w:rsid w:val="00543D16"/>
    <w:rsid w:val="00544054"/>
    <w:rsid w:val="0054512A"/>
    <w:rsid w:val="0054580B"/>
    <w:rsid w:val="005462AA"/>
    <w:rsid w:val="00547D72"/>
    <w:rsid w:val="005507A9"/>
    <w:rsid w:val="00551F14"/>
    <w:rsid w:val="0055502F"/>
    <w:rsid w:val="00555A1A"/>
    <w:rsid w:val="00556ED4"/>
    <w:rsid w:val="005572B1"/>
    <w:rsid w:val="00560147"/>
    <w:rsid w:val="00561BA0"/>
    <w:rsid w:val="00562406"/>
    <w:rsid w:val="00563BF8"/>
    <w:rsid w:val="005653BF"/>
    <w:rsid w:val="0056552F"/>
    <w:rsid w:val="0056607A"/>
    <w:rsid w:val="00566F14"/>
    <w:rsid w:val="00567CBD"/>
    <w:rsid w:val="00570474"/>
    <w:rsid w:val="005723C0"/>
    <w:rsid w:val="0057383E"/>
    <w:rsid w:val="00573C49"/>
    <w:rsid w:val="00573F3A"/>
    <w:rsid w:val="00575C74"/>
    <w:rsid w:val="0057606A"/>
    <w:rsid w:val="0058012D"/>
    <w:rsid w:val="0058132D"/>
    <w:rsid w:val="00582850"/>
    <w:rsid w:val="00582AE8"/>
    <w:rsid w:val="00582B67"/>
    <w:rsid w:val="00585BB6"/>
    <w:rsid w:val="00586082"/>
    <w:rsid w:val="005874BF"/>
    <w:rsid w:val="005877E6"/>
    <w:rsid w:val="00587985"/>
    <w:rsid w:val="00590461"/>
    <w:rsid w:val="00590B4A"/>
    <w:rsid w:val="0059161B"/>
    <w:rsid w:val="00592631"/>
    <w:rsid w:val="00592930"/>
    <w:rsid w:val="005967FB"/>
    <w:rsid w:val="005A0940"/>
    <w:rsid w:val="005A1195"/>
    <w:rsid w:val="005A1AF3"/>
    <w:rsid w:val="005A3557"/>
    <w:rsid w:val="005A44EC"/>
    <w:rsid w:val="005A46F8"/>
    <w:rsid w:val="005A4A01"/>
    <w:rsid w:val="005A51F8"/>
    <w:rsid w:val="005A5479"/>
    <w:rsid w:val="005A56AD"/>
    <w:rsid w:val="005A5DBB"/>
    <w:rsid w:val="005A6F19"/>
    <w:rsid w:val="005A725F"/>
    <w:rsid w:val="005B0CA0"/>
    <w:rsid w:val="005B1D76"/>
    <w:rsid w:val="005B34BA"/>
    <w:rsid w:val="005B35EE"/>
    <w:rsid w:val="005B5CBE"/>
    <w:rsid w:val="005B687B"/>
    <w:rsid w:val="005B7430"/>
    <w:rsid w:val="005C068D"/>
    <w:rsid w:val="005C06BE"/>
    <w:rsid w:val="005C2DD1"/>
    <w:rsid w:val="005C2E2B"/>
    <w:rsid w:val="005C2F2C"/>
    <w:rsid w:val="005C3F44"/>
    <w:rsid w:val="005C6587"/>
    <w:rsid w:val="005D01ED"/>
    <w:rsid w:val="005D14A7"/>
    <w:rsid w:val="005D2935"/>
    <w:rsid w:val="005D2CF2"/>
    <w:rsid w:val="005D34A8"/>
    <w:rsid w:val="005D6D8A"/>
    <w:rsid w:val="005D6E0E"/>
    <w:rsid w:val="005E526C"/>
    <w:rsid w:val="005E56FD"/>
    <w:rsid w:val="005E5DA6"/>
    <w:rsid w:val="005E5EF3"/>
    <w:rsid w:val="005E6B14"/>
    <w:rsid w:val="005E6E72"/>
    <w:rsid w:val="005F01C0"/>
    <w:rsid w:val="005F0285"/>
    <w:rsid w:val="005F2386"/>
    <w:rsid w:val="005F2415"/>
    <w:rsid w:val="005F3869"/>
    <w:rsid w:val="005F3F10"/>
    <w:rsid w:val="005F4EDC"/>
    <w:rsid w:val="005F5D10"/>
    <w:rsid w:val="005F5E35"/>
    <w:rsid w:val="0060133C"/>
    <w:rsid w:val="00602F1C"/>
    <w:rsid w:val="00605A2F"/>
    <w:rsid w:val="00605B2A"/>
    <w:rsid w:val="00605DC6"/>
    <w:rsid w:val="006062DD"/>
    <w:rsid w:val="0060699E"/>
    <w:rsid w:val="0060716F"/>
    <w:rsid w:val="00610071"/>
    <w:rsid w:val="00611922"/>
    <w:rsid w:val="006127AE"/>
    <w:rsid w:val="0061282F"/>
    <w:rsid w:val="00614979"/>
    <w:rsid w:val="00615047"/>
    <w:rsid w:val="00616850"/>
    <w:rsid w:val="00616B40"/>
    <w:rsid w:val="00616F87"/>
    <w:rsid w:val="00617A02"/>
    <w:rsid w:val="00620B1F"/>
    <w:rsid w:val="00621092"/>
    <w:rsid w:val="00622CB5"/>
    <w:rsid w:val="006231D4"/>
    <w:rsid w:val="00623728"/>
    <w:rsid w:val="006237B3"/>
    <w:rsid w:val="00626429"/>
    <w:rsid w:val="0062699A"/>
    <w:rsid w:val="00626D97"/>
    <w:rsid w:val="006271B9"/>
    <w:rsid w:val="00627E51"/>
    <w:rsid w:val="006326B1"/>
    <w:rsid w:val="006329A7"/>
    <w:rsid w:val="00632A7F"/>
    <w:rsid w:val="006334D4"/>
    <w:rsid w:val="00634A1A"/>
    <w:rsid w:val="006356D6"/>
    <w:rsid w:val="00635965"/>
    <w:rsid w:val="006369B8"/>
    <w:rsid w:val="00636B50"/>
    <w:rsid w:val="00636EAA"/>
    <w:rsid w:val="00637897"/>
    <w:rsid w:val="00637983"/>
    <w:rsid w:val="00640160"/>
    <w:rsid w:val="00640451"/>
    <w:rsid w:val="006409A5"/>
    <w:rsid w:val="00642263"/>
    <w:rsid w:val="006458FD"/>
    <w:rsid w:val="00646894"/>
    <w:rsid w:val="006471D7"/>
    <w:rsid w:val="00647385"/>
    <w:rsid w:val="00647EC9"/>
    <w:rsid w:val="006507F3"/>
    <w:rsid w:val="006515BF"/>
    <w:rsid w:val="00653196"/>
    <w:rsid w:val="006540C0"/>
    <w:rsid w:val="00654139"/>
    <w:rsid w:val="00654E59"/>
    <w:rsid w:val="0065577C"/>
    <w:rsid w:val="00656223"/>
    <w:rsid w:val="006573BC"/>
    <w:rsid w:val="006574F0"/>
    <w:rsid w:val="0065774C"/>
    <w:rsid w:val="006605FE"/>
    <w:rsid w:val="00660E0B"/>
    <w:rsid w:val="00661BD6"/>
    <w:rsid w:val="006624A1"/>
    <w:rsid w:val="00662844"/>
    <w:rsid w:val="00664AE3"/>
    <w:rsid w:val="006651A4"/>
    <w:rsid w:val="00666823"/>
    <w:rsid w:val="00666CA4"/>
    <w:rsid w:val="006704CA"/>
    <w:rsid w:val="006714DA"/>
    <w:rsid w:val="00671BA0"/>
    <w:rsid w:val="00671CF4"/>
    <w:rsid w:val="00672E46"/>
    <w:rsid w:val="00675687"/>
    <w:rsid w:val="00676055"/>
    <w:rsid w:val="006760E5"/>
    <w:rsid w:val="006761C9"/>
    <w:rsid w:val="006762F3"/>
    <w:rsid w:val="0068082A"/>
    <w:rsid w:val="006817C6"/>
    <w:rsid w:val="00681F0B"/>
    <w:rsid w:val="006829E9"/>
    <w:rsid w:val="0068304F"/>
    <w:rsid w:val="0068476B"/>
    <w:rsid w:val="006859FA"/>
    <w:rsid w:val="00686FA1"/>
    <w:rsid w:val="0068746C"/>
    <w:rsid w:val="0068789A"/>
    <w:rsid w:val="006901D5"/>
    <w:rsid w:val="00690490"/>
    <w:rsid w:val="00690837"/>
    <w:rsid w:val="00693E80"/>
    <w:rsid w:val="00694B77"/>
    <w:rsid w:val="006956AA"/>
    <w:rsid w:val="00695EBE"/>
    <w:rsid w:val="006976CD"/>
    <w:rsid w:val="006A049B"/>
    <w:rsid w:val="006A1044"/>
    <w:rsid w:val="006A1149"/>
    <w:rsid w:val="006A1E3F"/>
    <w:rsid w:val="006A4889"/>
    <w:rsid w:val="006A491A"/>
    <w:rsid w:val="006A49A0"/>
    <w:rsid w:val="006A6E25"/>
    <w:rsid w:val="006B1175"/>
    <w:rsid w:val="006B256A"/>
    <w:rsid w:val="006B290B"/>
    <w:rsid w:val="006B33EF"/>
    <w:rsid w:val="006B42C6"/>
    <w:rsid w:val="006B4730"/>
    <w:rsid w:val="006B538B"/>
    <w:rsid w:val="006B5650"/>
    <w:rsid w:val="006B594F"/>
    <w:rsid w:val="006B5A1C"/>
    <w:rsid w:val="006B5E1E"/>
    <w:rsid w:val="006B5E5F"/>
    <w:rsid w:val="006B625A"/>
    <w:rsid w:val="006B649B"/>
    <w:rsid w:val="006B64FE"/>
    <w:rsid w:val="006B65C1"/>
    <w:rsid w:val="006C3482"/>
    <w:rsid w:val="006C4446"/>
    <w:rsid w:val="006C4644"/>
    <w:rsid w:val="006C4F98"/>
    <w:rsid w:val="006C5790"/>
    <w:rsid w:val="006C5D57"/>
    <w:rsid w:val="006C7E1B"/>
    <w:rsid w:val="006D1AE5"/>
    <w:rsid w:val="006D3A09"/>
    <w:rsid w:val="006D4281"/>
    <w:rsid w:val="006D4FB1"/>
    <w:rsid w:val="006D5078"/>
    <w:rsid w:val="006D5D7D"/>
    <w:rsid w:val="006D5DBC"/>
    <w:rsid w:val="006D7701"/>
    <w:rsid w:val="006D79A5"/>
    <w:rsid w:val="006D7C4F"/>
    <w:rsid w:val="006E0A8D"/>
    <w:rsid w:val="006E44CE"/>
    <w:rsid w:val="006E5AAB"/>
    <w:rsid w:val="006E6669"/>
    <w:rsid w:val="006E711B"/>
    <w:rsid w:val="006E7953"/>
    <w:rsid w:val="006F05E9"/>
    <w:rsid w:val="006F0D7E"/>
    <w:rsid w:val="006F1B3A"/>
    <w:rsid w:val="006F1F46"/>
    <w:rsid w:val="006F2098"/>
    <w:rsid w:val="006F2194"/>
    <w:rsid w:val="006F2D38"/>
    <w:rsid w:val="006F3780"/>
    <w:rsid w:val="006F38B3"/>
    <w:rsid w:val="006F39C5"/>
    <w:rsid w:val="006F3DC8"/>
    <w:rsid w:val="006F3EAC"/>
    <w:rsid w:val="006F60D6"/>
    <w:rsid w:val="006F6866"/>
    <w:rsid w:val="0070272B"/>
    <w:rsid w:val="00703D73"/>
    <w:rsid w:val="00704804"/>
    <w:rsid w:val="00704918"/>
    <w:rsid w:val="00704FF3"/>
    <w:rsid w:val="007061CE"/>
    <w:rsid w:val="007063F1"/>
    <w:rsid w:val="0071085E"/>
    <w:rsid w:val="00710ACD"/>
    <w:rsid w:val="007126C7"/>
    <w:rsid w:val="007135DE"/>
    <w:rsid w:val="007145A2"/>
    <w:rsid w:val="00715FDE"/>
    <w:rsid w:val="00716E06"/>
    <w:rsid w:val="00720990"/>
    <w:rsid w:val="00721842"/>
    <w:rsid w:val="007226DF"/>
    <w:rsid w:val="0072294D"/>
    <w:rsid w:val="00724166"/>
    <w:rsid w:val="00726C03"/>
    <w:rsid w:val="00726D25"/>
    <w:rsid w:val="0072704B"/>
    <w:rsid w:val="007272EA"/>
    <w:rsid w:val="0072748C"/>
    <w:rsid w:val="00727AF9"/>
    <w:rsid w:val="007300BE"/>
    <w:rsid w:val="007303F3"/>
    <w:rsid w:val="00730502"/>
    <w:rsid w:val="00730FA4"/>
    <w:rsid w:val="00732275"/>
    <w:rsid w:val="007337CE"/>
    <w:rsid w:val="00734AC6"/>
    <w:rsid w:val="00734BD7"/>
    <w:rsid w:val="00734E1B"/>
    <w:rsid w:val="00736E74"/>
    <w:rsid w:val="00737458"/>
    <w:rsid w:val="00737D26"/>
    <w:rsid w:val="00740A04"/>
    <w:rsid w:val="00740AAE"/>
    <w:rsid w:val="00740B81"/>
    <w:rsid w:val="00743D47"/>
    <w:rsid w:val="00743EE6"/>
    <w:rsid w:val="00745B28"/>
    <w:rsid w:val="00745E30"/>
    <w:rsid w:val="0074613C"/>
    <w:rsid w:val="00746B82"/>
    <w:rsid w:val="00746E10"/>
    <w:rsid w:val="00753885"/>
    <w:rsid w:val="0075468D"/>
    <w:rsid w:val="00756F38"/>
    <w:rsid w:val="00757779"/>
    <w:rsid w:val="00757F55"/>
    <w:rsid w:val="007608F5"/>
    <w:rsid w:val="00762DB0"/>
    <w:rsid w:val="00762E36"/>
    <w:rsid w:val="00762F36"/>
    <w:rsid w:val="00763BAC"/>
    <w:rsid w:val="007646B3"/>
    <w:rsid w:val="00765522"/>
    <w:rsid w:val="00766336"/>
    <w:rsid w:val="00766524"/>
    <w:rsid w:val="00767166"/>
    <w:rsid w:val="00767B6F"/>
    <w:rsid w:val="00767EBE"/>
    <w:rsid w:val="00770670"/>
    <w:rsid w:val="00770BD0"/>
    <w:rsid w:val="0077188D"/>
    <w:rsid w:val="00773E8A"/>
    <w:rsid w:val="0077443B"/>
    <w:rsid w:val="007748B1"/>
    <w:rsid w:val="00774A38"/>
    <w:rsid w:val="00775453"/>
    <w:rsid w:val="0077550A"/>
    <w:rsid w:val="00775AE0"/>
    <w:rsid w:val="007777A1"/>
    <w:rsid w:val="007803C7"/>
    <w:rsid w:val="007821D4"/>
    <w:rsid w:val="007829B4"/>
    <w:rsid w:val="00783164"/>
    <w:rsid w:val="00783602"/>
    <w:rsid w:val="00783625"/>
    <w:rsid w:val="007836BE"/>
    <w:rsid w:val="00783A9E"/>
    <w:rsid w:val="007854E9"/>
    <w:rsid w:val="007868DC"/>
    <w:rsid w:val="00786AF8"/>
    <w:rsid w:val="0079033E"/>
    <w:rsid w:val="00790B31"/>
    <w:rsid w:val="00791D49"/>
    <w:rsid w:val="00792E15"/>
    <w:rsid w:val="007933D4"/>
    <w:rsid w:val="007A2A95"/>
    <w:rsid w:val="007A33D4"/>
    <w:rsid w:val="007A35E8"/>
    <w:rsid w:val="007A3C3F"/>
    <w:rsid w:val="007A3EF5"/>
    <w:rsid w:val="007A47AF"/>
    <w:rsid w:val="007A4E10"/>
    <w:rsid w:val="007A68A8"/>
    <w:rsid w:val="007B0F1F"/>
    <w:rsid w:val="007B2222"/>
    <w:rsid w:val="007B3223"/>
    <w:rsid w:val="007B57C3"/>
    <w:rsid w:val="007B5D13"/>
    <w:rsid w:val="007C0118"/>
    <w:rsid w:val="007C3546"/>
    <w:rsid w:val="007C389B"/>
    <w:rsid w:val="007C46C1"/>
    <w:rsid w:val="007C559D"/>
    <w:rsid w:val="007C7637"/>
    <w:rsid w:val="007D012B"/>
    <w:rsid w:val="007D0A06"/>
    <w:rsid w:val="007D1D0E"/>
    <w:rsid w:val="007D23F1"/>
    <w:rsid w:val="007D26AC"/>
    <w:rsid w:val="007D312A"/>
    <w:rsid w:val="007D566C"/>
    <w:rsid w:val="007D7D63"/>
    <w:rsid w:val="007E007D"/>
    <w:rsid w:val="007E27DB"/>
    <w:rsid w:val="007E3FC5"/>
    <w:rsid w:val="007E5853"/>
    <w:rsid w:val="007E6816"/>
    <w:rsid w:val="007E6AD8"/>
    <w:rsid w:val="007E6C76"/>
    <w:rsid w:val="007E7A70"/>
    <w:rsid w:val="007F1EB9"/>
    <w:rsid w:val="007F3D98"/>
    <w:rsid w:val="00800E6E"/>
    <w:rsid w:val="00800EED"/>
    <w:rsid w:val="00801E96"/>
    <w:rsid w:val="0080308B"/>
    <w:rsid w:val="0080319C"/>
    <w:rsid w:val="0080590C"/>
    <w:rsid w:val="00810D31"/>
    <w:rsid w:val="00812B51"/>
    <w:rsid w:val="0081419C"/>
    <w:rsid w:val="00815083"/>
    <w:rsid w:val="008153E6"/>
    <w:rsid w:val="00815CF1"/>
    <w:rsid w:val="00816F93"/>
    <w:rsid w:val="00820080"/>
    <w:rsid w:val="00820912"/>
    <w:rsid w:val="00821FCF"/>
    <w:rsid w:val="0082244B"/>
    <w:rsid w:val="008229CF"/>
    <w:rsid w:val="00824B86"/>
    <w:rsid w:val="00825690"/>
    <w:rsid w:val="008256C9"/>
    <w:rsid w:val="00825E63"/>
    <w:rsid w:val="008262BE"/>
    <w:rsid w:val="0082695F"/>
    <w:rsid w:val="008274B2"/>
    <w:rsid w:val="00830B05"/>
    <w:rsid w:val="00831183"/>
    <w:rsid w:val="0083142D"/>
    <w:rsid w:val="00831C81"/>
    <w:rsid w:val="00832974"/>
    <w:rsid w:val="00833D0D"/>
    <w:rsid w:val="008352E6"/>
    <w:rsid w:val="0083698B"/>
    <w:rsid w:val="00836AAA"/>
    <w:rsid w:val="008411E6"/>
    <w:rsid w:val="00842BB4"/>
    <w:rsid w:val="00843133"/>
    <w:rsid w:val="008437B1"/>
    <w:rsid w:val="00843918"/>
    <w:rsid w:val="008451ED"/>
    <w:rsid w:val="00846574"/>
    <w:rsid w:val="00847919"/>
    <w:rsid w:val="00850672"/>
    <w:rsid w:val="00851626"/>
    <w:rsid w:val="00852619"/>
    <w:rsid w:val="008542BE"/>
    <w:rsid w:val="00854AEC"/>
    <w:rsid w:val="00856B1C"/>
    <w:rsid w:val="00857076"/>
    <w:rsid w:val="008607D8"/>
    <w:rsid w:val="00860ED8"/>
    <w:rsid w:val="00861002"/>
    <w:rsid w:val="00861772"/>
    <w:rsid w:val="00861A62"/>
    <w:rsid w:val="00861C61"/>
    <w:rsid w:val="00864212"/>
    <w:rsid w:val="008655C6"/>
    <w:rsid w:val="0086682C"/>
    <w:rsid w:val="00866DFD"/>
    <w:rsid w:val="008707EE"/>
    <w:rsid w:val="0087091C"/>
    <w:rsid w:val="00870C32"/>
    <w:rsid w:val="00870D84"/>
    <w:rsid w:val="008736A7"/>
    <w:rsid w:val="008737AB"/>
    <w:rsid w:val="00873C55"/>
    <w:rsid w:val="0087433C"/>
    <w:rsid w:val="008754B5"/>
    <w:rsid w:val="00875CE4"/>
    <w:rsid w:val="00876206"/>
    <w:rsid w:val="00876AEC"/>
    <w:rsid w:val="008779C5"/>
    <w:rsid w:val="00880369"/>
    <w:rsid w:val="0088081E"/>
    <w:rsid w:val="00882386"/>
    <w:rsid w:val="008826A6"/>
    <w:rsid w:val="00882D89"/>
    <w:rsid w:val="00883B74"/>
    <w:rsid w:val="008850EA"/>
    <w:rsid w:val="00885326"/>
    <w:rsid w:val="0088639D"/>
    <w:rsid w:val="00887445"/>
    <w:rsid w:val="0089124D"/>
    <w:rsid w:val="00891AB6"/>
    <w:rsid w:val="0089287A"/>
    <w:rsid w:val="00892D61"/>
    <w:rsid w:val="008932A8"/>
    <w:rsid w:val="008934AD"/>
    <w:rsid w:val="00894072"/>
    <w:rsid w:val="008945B1"/>
    <w:rsid w:val="00894E97"/>
    <w:rsid w:val="00895D3C"/>
    <w:rsid w:val="00896013"/>
    <w:rsid w:val="0089667E"/>
    <w:rsid w:val="0089696A"/>
    <w:rsid w:val="00896AD0"/>
    <w:rsid w:val="00896E54"/>
    <w:rsid w:val="008A0B93"/>
    <w:rsid w:val="008A0EED"/>
    <w:rsid w:val="008A1618"/>
    <w:rsid w:val="008A489F"/>
    <w:rsid w:val="008A5C55"/>
    <w:rsid w:val="008A7168"/>
    <w:rsid w:val="008A73EA"/>
    <w:rsid w:val="008A7DC3"/>
    <w:rsid w:val="008B00EA"/>
    <w:rsid w:val="008B0B1D"/>
    <w:rsid w:val="008B210C"/>
    <w:rsid w:val="008B426D"/>
    <w:rsid w:val="008B52D0"/>
    <w:rsid w:val="008B53D3"/>
    <w:rsid w:val="008B63C1"/>
    <w:rsid w:val="008B67FE"/>
    <w:rsid w:val="008B6A0C"/>
    <w:rsid w:val="008B736A"/>
    <w:rsid w:val="008B7B96"/>
    <w:rsid w:val="008B7E98"/>
    <w:rsid w:val="008B7FF2"/>
    <w:rsid w:val="008C0B96"/>
    <w:rsid w:val="008C1664"/>
    <w:rsid w:val="008C23E2"/>
    <w:rsid w:val="008C2A2E"/>
    <w:rsid w:val="008C49ED"/>
    <w:rsid w:val="008C5109"/>
    <w:rsid w:val="008C6167"/>
    <w:rsid w:val="008C6C10"/>
    <w:rsid w:val="008C7078"/>
    <w:rsid w:val="008C74E3"/>
    <w:rsid w:val="008C75B5"/>
    <w:rsid w:val="008D032E"/>
    <w:rsid w:val="008D1475"/>
    <w:rsid w:val="008D3CC3"/>
    <w:rsid w:val="008D451D"/>
    <w:rsid w:val="008D4DD2"/>
    <w:rsid w:val="008D69E4"/>
    <w:rsid w:val="008D77EB"/>
    <w:rsid w:val="008D7933"/>
    <w:rsid w:val="008E06E9"/>
    <w:rsid w:val="008E0C8B"/>
    <w:rsid w:val="008E24E4"/>
    <w:rsid w:val="008E3EDF"/>
    <w:rsid w:val="008E4524"/>
    <w:rsid w:val="008E45A2"/>
    <w:rsid w:val="008E45F6"/>
    <w:rsid w:val="008E48EC"/>
    <w:rsid w:val="008E51A1"/>
    <w:rsid w:val="008E526C"/>
    <w:rsid w:val="008E57EB"/>
    <w:rsid w:val="008E6A68"/>
    <w:rsid w:val="008E7008"/>
    <w:rsid w:val="008E7073"/>
    <w:rsid w:val="008E7854"/>
    <w:rsid w:val="008E7F0E"/>
    <w:rsid w:val="008F076F"/>
    <w:rsid w:val="008F1B9F"/>
    <w:rsid w:val="008F22E7"/>
    <w:rsid w:val="008F3253"/>
    <w:rsid w:val="008F36C4"/>
    <w:rsid w:val="008F3C7C"/>
    <w:rsid w:val="008F3E73"/>
    <w:rsid w:val="008F4A00"/>
    <w:rsid w:val="008F4A8A"/>
    <w:rsid w:val="008F4B52"/>
    <w:rsid w:val="008F4B9A"/>
    <w:rsid w:val="008F5064"/>
    <w:rsid w:val="008F5CC5"/>
    <w:rsid w:val="008F6710"/>
    <w:rsid w:val="008F700A"/>
    <w:rsid w:val="008F7C8B"/>
    <w:rsid w:val="009001A9"/>
    <w:rsid w:val="00900B31"/>
    <w:rsid w:val="00902096"/>
    <w:rsid w:val="009028D7"/>
    <w:rsid w:val="00903549"/>
    <w:rsid w:val="00903EF9"/>
    <w:rsid w:val="00904199"/>
    <w:rsid w:val="00904566"/>
    <w:rsid w:val="0090481B"/>
    <w:rsid w:val="00904CF6"/>
    <w:rsid w:val="0090509C"/>
    <w:rsid w:val="00905709"/>
    <w:rsid w:val="00905C8B"/>
    <w:rsid w:val="00906243"/>
    <w:rsid w:val="00906C16"/>
    <w:rsid w:val="00907A26"/>
    <w:rsid w:val="00907A74"/>
    <w:rsid w:val="00910E24"/>
    <w:rsid w:val="009115EF"/>
    <w:rsid w:val="009116D2"/>
    <w:rsid w:val="00912873"/>
    <w:rsid w:val="00913AAC"/>
    <w:rsid w:val="00914379"/>
    <w:rsid w:val="009162FA"/>
    <w:rsid w:val="00917269"/>
    <w:rsid w:val="00917FAB"/>
    <w:rsid w:val="0092010B"/>
    <w:rsid w:val="00923265"/>
    <w:rsid w:val="00923811"/>
    <w:rsid w:val="00923F92"/>
    <w:rsid w:val="00925B4A"/>
    <w:rsid w:val="00925F10"/>
    <w:rsid w:val="00926072"/>
    <w:rsid w:val="009269A5"/>
    <w:rsid w:val="00927D6B"/>
    <w:rsid w:val="00931ADE"/>
    <w:rsid w:val="00933747"/>
    <w:rsid w:val="009340F3"/>
    <w:rsid w:val="0093664F"/>
    <w:rsid w:val="009371A1"/>
    <w:rsid w:val="009379DF"/>
    <w:rsid w:val="009412D2"/>
    <w:rsid w:val="00942AFE"/>
    <w:rsid w:val="00942CAD"/>
    <w:rsid w:val="00943431"/>
    <w:rsid w:val="00944261"/>
    <w:rsid w:val="00944799"/>
    <w:rsid w:val="00945A79"/>
    <w:rsid w:val="00945AC1"/>
    <w:rsid w:val="00945FC1"/>
    <w:rsid w:val="00946611"/>
    <w:rsid w:val="00950528"/>
    <w:rsid w:val="0095091F"/>
    <w:rsid w:val="00952D40"/>
    <w:rsid w:val="00952F78"/>
    <w:rsid w:val="0095345D"/>
    <w:rsid w:val="00953EC7"/>
    <w:rsid w:val="00954398"/>
    <w:rsid w:val="00955684"/>
    <w:rsid w:val="009602EA"/>
    <w:rsid w:val="0096088A"/>
    <w:rsid w:val="00960FAB"/>
    <w:rsid w:val="00961855"/>
    <w:rsid w:val="0096224B"/>
    <w:rsid w:val="009624BE"/>
    <w:rsid w:val="00962941"/>
    <w:rsid w:val="009629E0"/>
    <w:rsid w:val="009635C1"/>
    <w:rsid w:val="0096684A"/>
    <w:rsid w:val="00967815"/>
    <w:rsid w:val="00970FCA"/>
    <w:rsid w:val="009731CB"/>
    <w:rsid w:val="00973354"/>
    <w:rsid w:val="009735C1"/>
    <w:rsid w:val="00973DB0"/>
    <w:rsid w:val="009753C8"/>
    <w:rsid w:val="00975BA6"/>
    <w:rsid w:val="00980A8A"/>
    <w:rsid w:val="00981406"/>
    <w:rsid w:val="00982BB0"/>
    <w:rsid w:val="00983DE9"/>
    <w:rsid w:val="009844AF"/>
    <w:rsid w:val="00984BA6"/>
    <w:rsid w:val="009850E1"/>
    <w:rsid w:val="009862AD"/>
    <w:rsid w:val="009862E2"/>
    <w:rsid w:val="00986675"/>
    <w:rsid w:val="00986C8D"/>
    <w:rsid w:val="00987083"/>
    <w:rsid w:val="00987B7D"/>
    <w:rsid w:val="009905F3"/>
    <w:rsid w:val="009912AF"/>
    <w:rsid w:val="0099174E"/>
    <w:rsid w:val="0099220C"/>
    <w:rsid w:val="0099221B"/>
    <w:rsid w:val="00992468"/>
    <w:rsid w:val="00992A5B"/>
    <w:rsid w:val="00992FA3"/>
    <w:rsid w:val="0099328C"/>
    <w:rsid w:val="009942CC"/>
    <w:rsid w:val="00994659"/>
    <w:rsid w:val="009948D9"/>
    <w:rsid w:val="00995C0B"/>
    <w:rsid w:val="009967EB"/>
    <w:rsid w:val="00996894"/>
    <w:rsid w:val="00996A63"/>
    <w:rsid w:val="009975FD"/>
    <w:rsid w:val="009A0127"/>
    <w:rsid w:val="009A1371"/>
    <w:rsid w:val="009A13FA"/>
    <w:rsid w:val="009A1428"/>
    <w:rsid w:val="009A26D7"/>
    <w:rsid w:val="009A340D"/>
    <w:rsid w:val="009A41F9"/>
    <w:rsid w:val="009A6874"/>
    <w:rsid w:val="009A759C"/>
    <w:rsid w:val="009A79E3"/>
    <w:rsid w:val="009A7CB3"/>
    <w:rsid w:val="009B011F"/>
    <w:rsid w:val="009B1EE7"/>
    <w:rsid w:val="009B31E7"/>
    <w:rsid w:val="009B343A"/>
    <w:rsid w:val="009B3614"/>
    <w:rsid w:val="009B3F36"/>
    <w:rsid w:val="009B507D"/>
    <w:rsid w:val="009B5231"/>
    <w:rsid w:val="009B55D2"/>
    <w:rsid w:val="009B794B"/>
    <w:rsid w:val="009B7FDB"/>
    <w:rsid w:val="009C010F"/>
    <w:rsid w:val="009C0463"/>
    <w:rsid w:val="009C0CD1"/>
    <w:rsid w:val="009C1CA5"/>
    <w:rsid w:val="009C265F"/>
    <w:rsid w:val="009C31B5"/>
    <w:rsid w:val="009C32CF"/>
    <w:rsid w:val="009C32EA"/>
    <w:rsid w:val="009C5063"/>
    <w:rsid w:val="009C5080"/>
    <w:rsid w:val="009C5842"/>
    <w:rsid w:val="009D0FAA"/>
    <w:rsid w:val="009D13B8"/>
    <w:rsid w:val="009D1469"/>
    <w:rsid w:val="009D1E33"/>
    <w:rsid w:val="009D1F1C"/>
    <w:rsid w:val="009D22BA"/>
    <w:rsid w:val="009D234D"/>
    <w:rsid w:val="009D276E"/>
    <w:rsid w:val="009D2E74"/>
    <w:rsid w:val="009D2EC5"/>
    <w:rsid w:val="009D38FE"/>
    <w:rsid w:val="009D5EB4"/>
    <w:rsid w:val="009D61B5"/>
    <w:rsid w:val="009D6BD8"/>
    <w:rsid w:val="009D6DDD"/>
    <w:rsid w:val="009E019A"/>
    <w:rsid w:val="009E01C2"/>
    <w:rsid w:val="009E0613"/>
    <w:rsid w:val="009E0E02"/>
    <w:rsid w:val="009E3509"/>
    <w:rsid w:val="009E3572"/>
    <w:rsid w:val="009E444F"/>
    <w:rsid w:val="009E5C88"/>
    <w:rsid w:val="009E69DC"/>
    <w:rsid w:val="009E6FAC"/>
    <w:rsid w:val="009E7148"/>
    <w:rsid w:val="009F0917"/>
    <w:rsid w:val="009F0C58"/>
    <w:rsid w:val="009F1DB7"/>
    <w:rsid w:val="009F220C"/>
    <w:rsid w:val="009F4986"/>
    <w:rsid w:val="009F4A04"/>
    <w:rsid w:val="009F52CE"/>
    <w:rsid w:val="009F5360"/>
    <w:rsid w:val="009F7682"/>
    <w:rsid w:val="009F77A3"/>
    <w:rsid w:val="009F7A31"/>
    <w:rsid w:val="00A01A26"/>
    <w:rsid w:val="00A01F1C"/>
    <w:rsid w:val="00A033EF"/>
    <w:rsid w:val="00A03F95"/>
    <w:rsid w:val="00A0487A"/>
    <w:rsid w:val="00A0555F"/>
    <w:rsid w:val="00A05EAF"/>
    <w:rsid w:val="00A10908"/>
    <w:rsid w:val="00A10D1D"/>
    <w:rsid w:val="00A10F0D"/>
    <w:rsid w:val="00A11755"/>
    <w:rsid w:val="00A119EE"/>
    <w:rsid w:val="00A12CDB"/>
    <w:rsid w:val="00A1474D"/>
    <w:rsid w:val="00A20AB2"/>
    <w:rsid w:val="00A21241"/>
    <w:rsid w:val="00A22FA5"/>
    <w:rsid w:val="00A234E0"/>
    <w:rsid w:val="00A23FDF"/>
    <w:rsid w:val="00A26636"/>
    <w:rsid w:val="00A27EBC"/>
    <w:rsid w:val="00A302BD"/>
    <w:rsid w:val="00A30D9A"/>
    <w:rsid w:val="00A3155E"/>
    <w:rsid w:val="00A315B5"/>
    <w:rsid w:val="00A31FCF"/>
    <w:rsid w:val="00A321CC"/>
    <w:rsid w:val="00A34DE3"/>
    <w:rsid w:val="00A35E1A"/>
    <w:rsid w:val="00A3629A"/>
    <w:rsid w:val="00A3632F"/>
    <w:rsid w:val="00A36B46"/>
    <w:rsid w:val="00A36C48"/>
    <w:rsid w:val="00A37B9A"/>
    <w:rsid w:val="00A406CD"/>
    <w:rsid w:val="00A40C4C"/>
    <w:rsid w:val="00A447AF"/>
    <w:rsid w:val="00A46C16"/>
    <w:rsid w:val="00A46E11"/>
    <w:rsid w:val="00A472EE"/>
    <w:rsid w:val="00A47551"/>
    <w:rsid w:val="00A47B5D"/>
    <w:rsid w:val="00A47D2F"/>
    <w:rsid w:val="00A50CFA"/>
    <w:rsid w:val="00A51040"/>
    <w:rsid w:val="00A531C4"/>
    <w:rsid w:val="00A54D8B"/>
    <w:rsid w:val="00A5623A"/>
    <w:rsid w:val="00A56FA8"/>
    <w:rsid w:val="00A620A7"/>
    <w:rsid w:val="00A63A10"/>
    <w:rsid w:val="00A644A5"/>
    <w:rsid w:val="00A649F9"/>
    <w:rsid w:val="00A66D3D"/>
    <w:rsid w:val="00A672E2"/>
    <w:rsid w:val="00A673EC"/>
    <w:rsid w:val="00A70D24"/>
    <w:rsid w:val="00A716C3"/>
    <w:rsid w:val="00A71F48"/>
    <w:rsid w:val="00A7301E"/>
    <w:rsid w:val="00A7442E"/>
    <w:rsid w:val="00A74436"/>
    <w:rsid w:val="00A75E18"/>
    <w:rsid w:val="00A75FFF"/>
    <w:rsid w:val="00A764FB"/>
    <w:rsid w:val="00A767E9"/>
    <w:rsid w:val="00A7754F"/>
    <w:rsid w:val="00A8155E"/>
    <w:rsid w:val="00A82870"/>
    <w:rsid w:val="00A82928"/>
    <w:rsid w:val="00A843A4"/>
    <w:rsid w:val="00A84945"/>
    <w:rsid w:val="00A86B3B"/>
    <w:rsid w:val="00A87F28"/>
    <w:rsid w:val="00A90094"/>
    <w:rsid w:val="00A90508"/>
    <w:rsid w:val="00A923E3"/>
    <w:rsid w:val="00A925B3"/>
    <w:rsid w:val="00A925E4"/>
    <w:rsid w:val="00A93550"/>
    <w:rsid w:val="00A94054"/>
    <w:rsid w:val="00A94361"/>
    <w:rsid w:val="00A94F87"/>
    <w:rsid w:val="00A9565F"/>
    <w:rsid w:val="00A96482"/>
    <w:rsid w:val="00AA0265"/>
    <w:rsid w:val="00AA17C7"/>
    <w:rsid w:val="00AA44EB"/>
    <w:rsid w:val="00AA4A61"/>
    <w:rsid w:val="00AA55BC"/>
    <w:rsid w:val="00AA66C3"/>
    <w:rsid w:val="00AB002B"/>
    <w:rsid w:val="00AB004A"/>
    <w:rsid w:val="00AB0FCA"/>
    <w:rsid w:val="00AB18F3"/>
    <w:rsid w:val="00AB1974"/>
    <w:rsid w:val="00AB1A51"/>
    <w:rsid w:val="00AB1D3A"/>
    <w:rsid w:val="00AB222F"/>
    <w:rsid w:val="00AB2BB9"/>
    <w:rsid w:val="00AB3A79"/>
    <w:rsid w:val="00AB44DC"/>
    <w:rsid w:val="00AB4D54"/>
    <w:rsid w:val="00AB5005"/>
    <w:rsid w:val="00AB617A"/>
    <w:rsid w:val="00AB6539"/>
    <w:rsid w:val="00AB6953"/>
    <w:rsid w:val="00AB707A"/>
    <w:rsid w:val="00AC2355"/>
    <w:rsid w:val="00AC3031"/>
    <w:rsid w:val="00AC3198"/>
    <w:rsid w:val="00AC3863"/>
    <w:rsid w:val="00AC3DC3"/>
    <w:rsid w:val="00AC4820"/>
    <w:rsid w:val="00AC55DA"/>
    <w:rsid w:val="00AC6A5D"/>
    <w:rsid w:val="00AC7896"/>
    <w:rsid w:val="00AD023C"/>
    <w:rsid w:val="00AD1949"/>
    <w:rsid w:val="00AD22EC"/>
    <w:rsid w:val="00AD230A"/>
    <w:rsid w:val="00AD2CEF"/>
    <w:rsid w:val="00AD38C2"/>
    <w:rsid w:val="00AD5293"/>
    <w:rsid w:val="00AD60BB"/>
    <w:rsid w:val="00AD6690"/>
    <w:rsid w:val="00AE0D68"/>
    <w:rsid w:val="00AE2544"/>
    <w:rsid w:val="00AE27DB"/>
    <w:rsid w:val="00AE30D7"/>
    <w:rsid w:val="00AE425D"/>
    <w:rsid w:val="00AE4E5B"/>
    <w:rsid w:val="00AE4E83"/>
    <w:rsid w:val="00AE7139"/>
    <w:rsid w:val="00AE7937"/>
    <w:rsid w:val="00AF0A5A"/>
    <w:rsid w:val="00AF1979"/>
    <w:rsid w:val="00AF24A2"/>
    <w:rsid w:val="00AF4BED"/>
    <w:rsid w:val="00AF65FD"/>
    <w:rsid w:val="00AF727A"/>
    <w:rsid w:val="00AF78AF"/>
    <w:rsid w:val="00B00D6A"/>
    <w:rsid w:val="00B01EE2"/>
    <w:rsid w:val="00B02552"/>
    <w:rsid w:val="00B02924"/>
    <w:rsid w:val="00B04972"/>
    <w:rsid w:val="00B04B5F"/>
    <w:rsid w:val="00B04E7D"/>
    <w:rsid w:val="00B06DCF"/>
    <w:rsid w:val="00B10727"/>
    <w:rsid w:val="00B11490"/>
    <w:rsid w:val="00B121B7"/>
    <w:rsid w:val="00B1240D"/>
    <w:rsid w:val="00B12B47"/>
    <w:rsid w:val="00B13056"/>
    <w:rsid w:val="00B21443"/>
    <w:rsid w:val="00B216EB"/>
    <w:rsid w:val="00B21A3B"/>
    <w:rsid w:val="00B223F8"/>
    <w:rsid w:val="00B22ADE"/>
    <w:rsid w:val="00B22B2F"/>
    <w:rsid w:val="00B22F7F"/>
    <w:rsid w:val="00B23AEC"/>
    <w:rsid w:val="00B240AD"/>
    <w:rsid w:val="00B25237"/>
    <w:rsid w:val="00B25707"/>
    <w:rsid w:val="00B26073"/>
    <w:rsid w:val="00B26F36"/>
    <w:rsid w:val="00B27095"/>
    <w:rsid w:val="00B273D4"/>
    <w:rsid w:val="00B27EE7"/>
    <w:rsid w:val="00B30005"/>
    <w:rsid w:val="00B31AFF"/>
    <w:rsid w:val="00B3384C"/>
    <w:rsid w:val="00B33AA4"/>
    <w:rsid w:val="00B35070"/>
    <w:rsid w:val="00B36306"/>
    <w:rsid w:val="00B37A7E"/>
    <w:rsid w:val="00B406AB"/>
    <w:rsid w:val="00B43988"/>
    <w:rsid w:val="00B44C2E"/>
    <w:rsid w:val="00B452C2"/>
    <w:rsid w:val="00B506F6"/>
    <w:rsid w:val="00B54956"/>
    <w:rsid w:val="00B55100"/>
    <w:rsid w:val="00B55631"/>
    <w:rsid w:val="00B55CD3"/>
    <w:rsid w:val="00B5709F"/>
    <w:rsid w:val="00B5794B"/>
    <w:rsid w:val="00B57AB6"/>
    <w:rsid w:val="00B57C6E"/>
    <w:rsid w:val="00B6020B"/>
    <w:rsid w:val="00B61528"/>
    <w:rsid w:val="00B61B0D"/>
    <w:rsid w:val="00B6202F"/>
    <w:rsid w:val="00B62E5F"/>
    <w:rsid w:val="00B63C9A"/>
    <w:rsid w:val="00B642CD"/>
    <w:rsid w:val="00B64509"/>
    <w:rsid w:val="00B65050"/>
    <w:rsid w:val="00B65888"/>
    <w:rsid w:val="00B66141"/>
    <w:rsid w:val="00B66345"/>
    <w:rsid w:val="00B666DF"/>
    <w:rsid w:val="00B66F3E"/>
    <w:rsid w:val="00B705E3"/>
    <w:rsid w:val="00B70F6A"/>
    <w:rsid w:val="00B71A13"/>
    <w:rsid w:val="00B71A6A"/>
    <w:rsid w:val="00B720DA"/>
    <w:rsid w:val="00B8013D"/>
    <w:rsid w:val="00B8034C"/>
    <w:rsid w:val="00B807AD"/>
    <w:rsid w:val="00B810C8"/>
    <w:rsid w:val="00B817D2"/>
    <w:rsid w:val="00B8261A"/>
    <w:rsid w:val="00B82A25"/>
    <w:rsid w:val="00B82B8A"/>
    <w:rsid w:val="00B82F2E"/>
    <w:rsid w:val="00B86939"/>
    <w:rsid w:val="00B86DCC"/>
    <w:rsid w:val="00B901A2"/>
    <w:rsid w:val="00B911A5"/>
    <w:rsid w:val="00B915BD"/>
    <w:rsid w:val="00B91D0A"/>
    <w:rsid w:val="00B91E56"/>
    <w:rsid w:val="00B93945"/>
    <w:rsid w:val="00B946FE"/>
    <w:rsid w:val="00B956B1"/>
    <w:rsid w:val="00B95EA0"/>
    <w:rsid w:val="00B95F59"/>
    <w:rsid w:val="00B96014"/>
    <w:rsid w:val="00B9609F"/>
    <w:rsid w:val="00B96987"/>
    <w:rsid w:val="00B97098"/>
    <w:rsid w:val="00BA0152"/>
    <w:rsid w:val="00BA2C8E"/>
    <w:rsid w:val="00BA2D2B"/>
    <w:rsid w:val="00BA3058"/>
    <w:rsid w:val="00BA37AB"/>
    <w:rsid w:val="00BA58C4"/>
    <w:rsid w:val="00BA78A2"/>
    <w:rsid w:val="00BB1DD6"/>
    <w:rsid w:val="00BB20E5"/>
    <w:rsid w:val="00BB2314"/>
    <w:rsid w:val="00BB3BD5"/>
    <w:rsid w:val="00BB4A59"/>
    <w:rsid w:val="00BB4A5D"/>
    <w:rsid w:val="00BB4D43"/>
    <w:rsid w:val="00BB5EEE"/>
    <w:rsid w:val="00BB738D"/>
    <w:rsid w:val="00BC135E"/>
    <w:rsid w:val="00BC16EE"/>
    <w:rsid w:val="00BC173E"/>
    <w:rsid w:val="00BC1C76"/>
    <w:rsid w:val="00BC4EBC"/>
    <w:rsid w:val="00BC50DA"/>
    <w:rsid w:val="00BC5D25"/>
    <w:rsid w:val="00BD1574"/>
    <w:rsid w:val="00BD1B30"/>
    <w:rsid w:val="00BD21FD"/>
    <w:rsid w:val="00BD2CD2"/>
    <w:rsid w:val="00BD36CB"/>
    <w:rsid w:val="00BD4BD4"/>
    <w:rsid w:val="00BD785F"/>
    <w:rsid w:val="00BE0D30"/>
    <w:rsid w:val="00BE1CC7"/>
    <w:rsid w:val="00BE4857"/>
    <w:rsid w:val="00BE4967"/>
    <w:rsid w:val="00BE4D90"/>
    <w:rsid w:val="00BF099F"/>
    <w:rsid w:val="00BF0DDE"/>
    <w:rsid w:val="00BF182A"/>
    <w:rsid w:val="00BF1AD6"/>
    <w:rsid w:val="00BF1B90"/>
    <w:rsid w:val="00BF22C2"/>
    <w:rsid w:val="00BF3776"/>
    <w:rsid w:val="00BF4471"/>
    <w:rsid w:val="00BF4D43"/>
    <w:rsid w:val="00BF4DE6"/>
    <w:rsid w:val="00BF6524"/>
    <w:rsid w:val="00BF6E87"/>
    <w:rsid w:val="00BF7730"/>
    <w:rsid w:val="00BF7A0F"/>
    <w:rsid w:val="00C0128E"/>
    <w:rsid w:val="00C012AC"/>
    <w:rsid w:val="00C02406"/>
    <w:rsid w:val="00C0305F"/>
    <w:rsid w:val="00C03DFA"/>
    <w:rsid w:val="00C040AB"/>
    <w:rsid w:val="00C06CE1"/>
    <w:rsid w:val="00C06DFB"/>
    <w:rsid w:val="00C100AC"/>
    <w:rsid w:val="00C10221"/>
    <w:rsid w:val="00C102DC"/>
    <w:rsid w:val="00C11830"/>
    <w:rsid w:val="00C1214C"/>
    <w:rsid w:val="00C12542"/>
    <w:rsid w:val="00C127E4"/>
    <w:rsid w:val="00C12DF8"/>
    <w:rsid w:val="00C134ED"/>
    <w:rsid w:val="00C13500"/>
    <w:rsid w:val="00C14152"/>
    <w:rsid w:val="00C15B7D"/>
    <w:rsid w:val="00C177FE"/>
    <w:rsid w:val="00C20097"/>
    <w:rsid w:val="00C20E2A"/>
    <w:rsid w:val="00C23E2D"/>
    <w:rsid w:val="00C246E4"/>
    <w:rsid w:val="00C2608D"/>
    <w:rsid w:val="00C273DA"/>
    <w:rsid w:val="00C316E5"/>
    <w:rsid w:val="00C3184A"/>
    <w:rsid w:val="00C32A92"/>
    <w:rsid w:val="00C32D58"/>
    <w:rsid w:val="00C33237"/>
    <w:rsid w:val="00C3332A"/>
    <w:rsid w:val="00C3445C"/>
    <w:rsid w:val="00C35B30"/>
    <w:rsid w:val="00C361B4"/>
    <w:rsid w:val="00C41084"/>
    <w:rsid w:val="00C42A11"/>
    <w:rsid w:val="00C42C82"/>
    <w:rsid w:val="00C43233"/>
    <w:rsid w:val="00C436D1"/>
    <w:rsid w:val="00C4388B"/>
    <w:rsid w:val="00C43C48"/>
    <w:rsid w:val="00C441B4"/>
    <w:rsid w:val="00C44CDE"/>
    <w:rsid w:val="00C46546"/>
    <w:rsid w:val="00C46566"/>
    <w:rsid w:val="00C465FE"/>
    <w:rsid w:val="00C46E29"/>
    <w:rsid w:val="00C4738E"/>
    <w:rsid w:val="00C47CE3"/>
    <w:rsid w:val="00C51334"/>
    <w:rsid w:val="00C518FF"/>
    <w:rsid w:val="00C52893"/>
    <w:rsid w:val="00C53CF4"/>
    <w:rsid w:val="00C543A2"/>
    <w:rsid w:val="00C543C8"/>
    <w:rsid w:val="00C544E9"/>
    <w:rsid w:val="00C5552E"/>
    <w:rsid w:val="00C618AC"/>
    <w:rsid w:val="00C626BA"/>
    <w:rsid w:val="00C644B9"/>
    <w:rsid w:val="00C64696"/>
    <w:rsid w:val="00C659D7"/>
    <w:rsid w:val="00C664E4"/>
    <w:rsid w:val="00C7084A"/>
    <w:rsid w:val="00C709F6"/>
    <w:rsid w:val="00C72A03"/>
    <w:rsid w:val="00C7403A"/>
    <w:rsid w:val="00C7459E"/>
    <w:rsid w:val="00C74754"/>
    <w:rsid w:val="00C75C51"/>
    <w:rsid w:val="00C75EF5"/>
    <w:rsid w:val="00C7645C"/>
    <w:rsid w:val="00C76DC9"/>
    <w:rsid w:val="00C76EBF"/>
    <w:rsid w:val="00C773CF"/>
    <w:rsid w:val="00C77AC5"/>
    <w:rsid w:val="00C8102D"/>
    <w:rsid w:val="00C81BB8"/>
    <w:rsid w:val="00C8200C"/>
    <w:rsid w:val="00C82CD8"/>
    <w:rsid w:val="00C83606"/>
    <w:rsid w:val="00C83A5E"/>
    <w:rsid w:val="00C8443E"/>
    <w:rsid w:val="00C84D58"/>
    <w:rsid w:val="00C84F3C"/>
    <w:rsid w:val="00C8793B"/>
    <w:rsid w:val="00C87BB0"/>
    <w:rsid w:val="00C90BFC"/>
    <w:rsid w:val="00C918BF"/>
    <w:rsid w:val="00C92B20"/>
    <w:rsid w:val="00C93066"/>
    <w:rsid w:val="00C94C2D"/>
    <w:rsid w:val="00C97B79"/>
    <w:rsid w:val="00CA0B3C"/>
    <w:rsid w:val="00CA0F3B"/>
    <w:rsid w:val="00CA22E2"/>
    <w:rsid w:val="00CA4505"/>
    <w:rsid w:val="00CA475A"/>
    <w:rsid w:val="00CA4D38"/>
    <w:rsid w:val="00CA50AE"/>
    <w:rsid w:val="00CA6D9F"/>
    <w:rsid w:val="00CB11D4"/>
    <w:rsid w:val="00CB2310"/>
    <w:rsid w:val="00CB2403"/>
    <w:rsid w:val="00CB28F9"/>
    <w:rsid w:val="00CB303C"/>
    <w:rsid w:val="00CB3A73"/>
    <w:rsid w:val="00CB55C1"/>
    <w:rsid w:val="00CB582C"/>
    <w:rsid w:val="00CB6538"/>
    <w:rsid w:val="00CB6691"/>
    <w:rsid w:val="00CB738C"/>
    <w:rsid w:val="00CC0690"/>
    <w:rsid w:val="00CC155B"/>
    <w:rsid w:val="00CC3267"/>
    <w:rsid w:val="00CC3726"/>
    <w:rsid w:val="00CC480C"/>
    <w:rsid w:val="00CC515E"/>
    <w:rsid w:val="00CC5A5F"/>
    <w:rsid w:val="00CC6345"/>
    <w:rsid w:val="00CC76B6"/>
    <w:rsid w:val="00CC77C1"/>
    <w:rsid w:val="00CD05C4"/>
    <w:rsid w:val="00CD1543"/>
    <w:rsid w:val="00CD1F8D"/>
    <w:rsid w:val="00CD371D"/>
    <w:rsid w:val="00CD4D89"/>
    <w:rsid w:val="00CD5F90"/>
    <w:rsid w:val="00CD631E"/>
    <w:rsid w:val="00CD704E"/>
    <w:rsid w:val="00CD7C61"/>
    <w:rsid w:val="00CE0278"/>
    <w:rsid w:val="00CE0645"/>
    <w:rsid w:val="00CE3512"/>
    <w:rsid w:val="00CE5A71"/>
    <w:rsid w:val="00CE7C98"/>
    <w:rsid w:val="00CF075B"/>
    <w:rsid w:val="00CF08C5"/>
    <w:rsid w:val="00CF2203"/>
    <w:rsid w:val="00CF3703"/>
    <w:rsid w:val="00CF395F"/>
    <w:rsid w:val="00CF464E"/>
    <w:rsid w:val="00CF5719"/>
    <w:rsid w:val="00CF63F3"/>
    <w:rsid w:val="00CF6DF2"/>
    <w:rsid w:val="00CF7A13"/>
    <w:rsid w:val="00CF7D39"/>
    <w:rsid w:val="00D00902"/>
    <w:rsid w:val="00D01DA2"/>
    <w:rsid w:val="00D030B3"/>
    <w:rsid w:val="00D0469C"/>
    <w:rsid w:val="00D0494B"/>
    <w:rsid w:val="00D05853"/>
    <w:rsid w:val="00D07684"/>
    <w:rsid w:val="00D10F90"/>
    <w:rsid w:val="00D1249C"/>
    <w:rsid w:val="00D14059"/>
    <w:rsid w:val="00D140AA"/>
    <w:rsid w:val="00D1497C"/>
    <w:rsid w:val="00D14F78"/>
    <w:rsid w:val="00D15396"/>
    <w:rsid w:val="00D156D6"/>
    <w:rsid w:val="00D158EC"/>
    <w:rsid w:val="00D166C4"/>
    <w:rsid w:val="00D17238"/>
    <w:rsid w:val="00D17705"/>
    <w:rsid w:val="00D17E7B"/>
    <w:rsid w:val="00D20E15"/>
    <w:rsid w:val="00D21468"/>
    <w:rsid w:val="00D23500"/>
    <w:rsid w:val="00D256BF"/>
    <w:rsid w:val="00D25B55"/>
    <w:rsid w:val="00D26F50"/>
    <w:rsid w:val="00D30C99"/>
    <w:rsid w:val="00D3163E"/>
    <w:rsid w:val="00D33A2F"/>
    <w:rsid w:val="00D33FE7"/>
    <w:rsid w:val="00D33FF3"/>
    <w:rsid w:val="00D3626A"/>
    <w:rsid w:val="00D371D0"/>
    <w:rsid w:val="00D37A68"/>
    <w:rsid w:val="00D37B7E"/>
    <w:rsid w:val="00D40F83"/>
    <w:rsid w:val="00D412A6"/>
    <w:rsid w:val="00D41F68"/>
    <w:rsid w:val="00D43951"/>
    <w:rsid w:val="00D43BFC"/>
    <w:rsid w:val="00D44879"/>
    <w:rsid w:val="00D44A0A"/>
    <w:rsid w:val="00D456F8"/>
    <w:rsid w:val="00D46DF0"/>
    <w:rsid w:val="00D47E5A"/>
    <w:rsid w:val="00D52E9A"/>
    <w:rsid w:val="00D535FC"/>
    <w:rsid w:val="00D5562C"/>
    <w:rsid w:val="00D55B88"/>
    <w:rsid w:val="00D57712"/>
    <w:rsid w:val="00D60F50"/>
    <w:rsid w:val="00D63E52"/>
    <w:rsid w:val="00D64051"/>
    <w:rsid w:val="00D65DAC"/>
    <w:rsid w:val="00D660F7"/>
    <w:rsid w:val="00D677D0"/>
    <w:rsid w:val="00D67897"/>
    <w:rsid w:val="00D67D8A"/>
    <w:rsid w:val="00D67D8E"/>
    <w:rsid w:val="00D71751"/>
    <w:rsid w:val="00D71D98"/>
    <w:rsid w:val="00D71DD7"/>
    <w:rsid w:val="00D73A7F"/>
    <w:rsid w:val="00D73DD6"/>
    <w:rsid w:val="00D758B6"/>
    <w:rsid w:val="00D76C38"/>
    <w:rsid w:val="00D76FF5"/>
    <w:rsid w:val="00D77C52"/>
    <w:rsid w:val="00D77D38"/>
    <w:rsid w:val="00D8078E"/>
    <w:rsid w:val="00D821BF"/>
    <w:rsid w:val="00D86588"/>
    <w:rsid w:val="00D873B1"/>
    <w:rsid w:val="00D87B28"/>
    <w:rsid w:val="00D90370"/>
    <w:rsid w:val="00D909C9"/>
    <w:rsid w:val="00D91A1B"/>
    <w:rsid w:val="00D946AF"/>
    <w:rsid w:val="00D94703"/>
    <w:rsid w:val="00D94C05"/>
    <w:rsid w:val="00D95D88"/>
    <w:rsid w:val="00D964E8"/>
    <w:rsid w:val="00D9774A"/>
    <w:rsid w:val="00D97EB1"/>
    <w:rsid w:val="00DA149B"/>
    <w:rsid w:val="00DA212B"/>
    <w:rsid w:val="00DA2859"/>
    <w:rsid w:val="00DA289B"/>
    <w:rsid w:val="00DA3CBC"/>
    <w:rsid w:val="00DA4097"/>
    <w:rsid w:val="00DA4AA8"/>
    <w:rsid w:val="00DA5671"/>
    <w:rsid w:val="00DA5D86"/>
    <w:rsid w:val="00DA7012"/>
    <w:rsid w:val="00DA78C7"/>
    <w:rsid w:val="00DB0267"/>
    <w:rsid w:val="00DB0DF6"/>
    <w:rsid w:val="00DB2B66"/>
    <w:rsid w:val="00DB3143"/>
    <w:rsid w:val="00DB3B90"/>
    <w:rsid w:val="00DB4317"/>
    <w:rsid w:val="00DB48C1"/>
    <w:rsid w:val="00DB4B03"/>
    <w:rsid w:val="00DB4C2A"/>
    <w:rsid w:val="00DB5157"/>
    <w:rsid w:val="00DB6A66"/>
    <w:rsid w:val="00DB7766"/>
    <w:rsid w:val="00DB7820"/>
    <w:rsid w:val="00DB79EA"/>
    <w:rsid w:val="00DC0E73"/>
    <w:rsid w:val="00DC213A"/>
    <w:rsid w:val="00DC228E"/>
    <w:rsid w:val="00DC2F03"/>
    <w:rsid w:val="00DC3881"/>
    <w:rsid w:val="00DC43FE"/>
    <w:rsid w:val="00DC4DB6"/>
    <w:rsid w:val="00DC5340"/>
    <w:rsid w:val="00DC6E91"/>
    <w:rsid w:val="00DC7637"/>
    <w:rsid w:val="00DD3464"/>
    <w:rsid w:val="00DD35AF"/>
    <w:rsid w:val="00DD36C3"/>
    <w:rsid w:val="00DD42D1"/>
    <w:rsid w:val="00DD4B77"/>
    <w:rsid w:val="00DD5762"/>
    <w:rsid w:val="00DD6A83"/>
    <w:rsid w:val="00DD71EC"/>
    <w:rsid w:val="00DE1CD4"/>
    <w:rsid w:val="00DE1D9D"/>
    <w:rsid w:val="00DE201F"/>
    <w:rsid w:val="00DE22C1"/>
    <w:rsid w:val="00DE2CA9"/>
    <w:rsid w:val="00DE2DE0"/>
    <w:rsid w:val="00DE4E9F"/>
    <w:rsid w:val="00DE54E2"/>
    <w:rsid w:val="00DE6F26"/>
    <w:rsid w:val="00DE72DB"/>
    <w:rsid w:val="00DE7C3D"/>
    <w:rsid w:val="00DF19BC"/>
    <w:rsid w:val="00DF2482"/>
    <w:rsid w:val="00DF3A30"/>
    <w:rsid w:val="00DF3F04"/>
    <w:rsid w:val="00DF4551"/>
    <w:rsid w:val="00DF4FEC"/>
    <w:rsid w:val="00DF54AA"/>
    <w:rsid w:val="00DF5BEC"/>
    <w:rsid w:val="00DF5F04"/>
    <w:rsid w:val="00DF6DB5"/>
    <w:rsid w:val="00DF76AD"/>
    <w:rsid w:val="00E0073E"/>
    <w:rsid w:val="00E012F6"/>
    <w:rsid w:val="00E02EE0"/>
    <w:rsid w:val="00E04804"/>
    <w:rsid w:val="00E05503"/>
    <w:rsid w:val="00E0573B"/>
    <w:rsid w:val="00E05EF0"/>
    <w:rsid w:val="00E079D0"/>
    <w:rsid w:val="00E07C20"/>
    <w:rsid w:val="00E138EA"/>
    <w:rsid w:val="00E13BF9"/>
    <w:rsid w:val="00E14A8E"/>
    <w:rsid w:val="00E1598B"/>
    <w:rsid w:val="00E16823"/>
    <w:rsid w:val="00E1687B"/>
    <w:rsid w:val="00E206B6"/>
    <w:rsid w:val="00E21501"/>
    <w:rsid w:val="00E21ADC"/>
    <w:rsid w:val="00E22636"/>
    <w:rsid w:val="00E23169"/>
    <w:rsid w:val="00E24BC3"/>
    <w:rsid w:val="00E25E08"/>
    <w:rsid w:val="00E2600B"/>
    <w:rsid w:val="00E2659F"/>
    <w:rsid w:val="00E279EB"/>
    <w:rsid w:val="00E27E1F"/>
    <w:rsid w:val="00E30514"/>
    <w:rsid w:val="00E305C0"/>
    <w:rsid w:val="00E31C1D"/>
    <w:rsid w:val="00E323A6"/>
    <w:rsid w:val="00E33383"/>
    <w:rsid w:val="00E334CB"/>
    <w:rsid w:val="00E33BD0"/>
    <w:rsid w:val="00E3406C"/>
    <w:rsid w:val="00E36DBD"/>
    <w:rsid w:val="00E36FA9"/>
    <w:rsid w:val="00E3758E"/>
    <w:rsid w:val="00E412A2"/>
    <w:rsid w:val="00E418B7"/>
    <w:rsid w:val="00E418C2"/>
    <w:rsid w:val="00E41FD9"/>
    <w:rsid w:val="00E437EB"/>
    <w:rsid w:val="00E43FBF"/>
    <w:rsid w:val="00E44058"/>
    <w:rsid w:val="00E4415F"/>
    <w:rsid w:val="00E44877"/>
    <w:rsid w:val="00E449F2"/>
    <w:rsid w:val="00E457C7"/>
    <w:rsid w:val="00E4794A"/>
    <w:rsid w:val="00E479D8"/>
    <w:rsid w:val="00E47C93"/>
    <w:rsid w:val="00E507DC"/>
    <w:rsid w:val="00E532DD"/>
    <w:rsid w:val="00E54355"/>
    <w:rsid w:val="00E54725"/>
    <w:rsid w:val="00E5487C"/>
    <w:rsid w:val="00E54F72"/>
    <w:rsid w:val="00E55136"/>
    <w:rsid w:val="00E55D66"/>
    <w:rsid w:val="00E56055"/>
    <w:rsid w:val="00E56062"/>
    <w:rsid w:val="00E579F5"/>
    <w:rsid w:val="00E6069B"/>
    <w:rsid w:val="00E610FE"/>
    <w:rsid w:val="00E61891"/>
    <w:rsid w:val="00E62E38"/>
    <w:rsid w:val="00E65B21"/>
    <w:rsid w:val="00E66048"/>
    <w:rsid w:val="00E66368"/>
    <w:rsid w:val="00E66841"/>
    <w:rsid w:val="00E71171"/>
    <w:rsid w:val="00E714D4"/>
    <w:rsid w:val="00E730A0"/>
    <w:rsid w:val="00E73198"/>
    <w:rsid w:val="00E74E18"/>
    <w:rsid w:val="00E766FF"/>
    <w:rsid w:val="00E771AA"/>
    <w:rsid w:val="00E775C7"/>
    <w:rsid w:val="00E77C4B"/>
    <w:rsid w:val="00E804C4"/>
    <w:rsid w:val="00E80B8A"/>
    <w:rsid w:val="00E81635"/>
    <w:rsid w:val="00E818B3"/>
    <w:rsid w:val="00E81CF1"/>
    <w:rsid w:val="00E81D96"/>
    <w:rsid w:val="00E82615"/>
    <w:rsid w:val="00E83A7A"/>
    <w:rsid w:val="00E84628"/>
    <w:rsid w:val="00E84C9B"/>
    <w:rsid w:val="00E86017"/>
    <w:rsid w:val="00E86044"/>
    <w:rsid w:val="00E860B5"/>
    <w:rsid w:val="00E86B62"/>
    <w:rsid w:val="00E90904"/>
    <w:rsid w:val="00E90CA7"/>
    <w:rsid w:val="00E9104F"/>
    <w:rsid w:val="00E91E24"/>
    <w:rsid w:val="00E9229B"/>
    <w:rsid w:val="00E933FF"/>
    <w:rsid w:val="00E940DB"/>
    <w:rsid w:val="00E95672"/>
    <w:rsid w:val="00E965AD"/>
    <w:rsid w:val="00E96E35"/>
    <w:rsid w:val="00E9725A"/>
    <w:rsid w:val="00E97862"/>
    <w:rsid w:val="00E97F70"/>
    <w:rsid w:val="00EA07EA"/>
    <w:rsid w:val="00EA1570"/>
    <w:rsid w:val="00EA21F8"/>
    <w:rsid w:val="00EA3D7E"/>
    <w:rsid w:val="00EA4F8C"/>
    <w:rsid w:val="00EA5876"/>
    <w:rsid w:val="00EA5AD0"/>
    <w:rsid w:val="00EA62E1"/>
    <w:rsid w:val="00EA6AE2"/>
    <w:rsid w:val="00EB0433"/>
    <w:rsid w:val="00EB04C3"/>
    <w:rsid w:val="00EB1AB3"/>
    <w:rsid w:val="00EB1C4C"/>
    <w:rsid w:val="00EB210E"/>
    <w:rsid w:val="00EB258F"/>
    <w:rsid w:val="00EB4F44"/>
    <w:rsid w:val="00EB4FA2"/>
    <w:rsid w:val="00EB6AEC"/>
    <w:rsid w:val="00EB7696"/>
    <w:rsid w:val="00EB7776"/>
    <w:rsid w:val="00EB7A6E"/>
    <w:rsid w:val="00EB7FC8"/>
    <w:rsid w:val="00EC0185"/>
    <w:rsid w:val="00EC030A"/>
    <w:rsid w:val="00EC031F"/>
    <w:rsid w:val="00EC0D59"/>
    <w:rsid w:val="00EC16F5"/>
    <w:rsid w:val="00EC478B"/>
    <w:rsid w:val="00EC4C19"/>
    <w:rsid w:val="00EC5208"/>
    <w:rsid w:val="00EC54EA"/>
    <w:rsid w:val="00EC6144"/>
    <w:rsid w:val="00EC68C1"/>
    <w:rsid w:val="00EC6DDE"/>
    <w:rsid w:val="00ED0FD7"/>
    <w:rsid w:val="00ED184E"/>
    <w:rsid w:val="00ED2CC7"/>
    <w:rsid w:val="00ED3F11"/>
    <w:rsid w:val="00ED43ED"/>
    <w:rsid w:val="00ED5168"/>
    <w:rsid w:val="00ED51F0"/>
    <w:rsid w:val="00ED524F"/>
    <w:rsid w:val="00ED63AA"/>
    <w:rsid w:val="00ED7143"/>
    <w:rsid w:val="00ED7AB1"/>
    <w:rsid w:val="00EE07F9"/>
    <w:rsid w:val="00EE0B4E"/>
    <w:rsid w:val="00EE2EC9"/>
    <w:rsid w:val="00EE417A"/>
    <w:rsid w:val="00EE618B"/>
    <w:rsid w:val="00EE63E0"/>
    <w:rsid w:val="00EE7B83"/>
    <w:rsid w:val="00EF06C3"/>
    <w:rsid w:val="00EF0DC9"/>
    <w:rsid w:val="00EF114A"/>
    <w:rsid w:val="00EF3024"/>
    <w:rsid w:val="00EF3B22"/>
    <w:rsid w:val="00EF3C30"/>
    <w:rsid w:val="00EF3E17"/>
    <w:rsid w:val="00EF4D1C"/>
    <w:rsid w:val="00EF5060"/>
    <w:rsid w:val="00EF6560"/>
    <w:rsid w:val="00F0003E"/>
    <w:rsid w:val="00F00258"/>
    <w:rsid w:val="00F01453"/>
    <w:rsid w:val="00F028AC"/>
    <w:rsid w:val="00F02B61"/>
    <w:rsid w:val="00F02DF2"/>
    <w:rsid w:val="00F05606"/>
    <w:rsid w:val="00F070BA"/>
    <w:rsid w:val="00F0717B"/>
    <w:rsid w:val="00F07767"/>
    <w:rsid w:val="00F114F4"/>
    <w:rsid w:val="00F11B3C"/>
    <w:rsid w:val="00F13BD3"/>
    <w:rsid w:val="00F1573A"/>
    <w:rsid w:val="00F169F8"/>
    <w:rsid w:val="00F17DCF"/>
    <w:rsid w:val="00F20E2E"/>
    <w:rsid w:val="00F21E99"/>
    <w:rsid w:val="00F22F16"/>
    <w:rsid w:val="00F257E4"/>
    <w:rsid w:val="00F25BF5"/>
    <w:rsid w:val="00F26B2A"/>
    <w:rsid w:val="00F30ED2"/>
    <w:rsid w:val="00F31094"/>
    <w:rsid w:val="00F31591"/>
    <w:rsid w:val="00F32025"/>
    <w:rsid w:val="00F325B1"/>
    <w:rsid w:val="00F328E5"/>
    <w:rsid w:val="00F33565"/>
    <w:rsid w:val="00F33CFF"/>
    <w:rsid w:val="00F34573"/>
    <w:rsid w:val="00F34D67"/>
    <w:rsid w:val="00F35628"/>
    <w:rsid w:val="00F36570"/>
    <w:rsid w:val="00F36BE3"/>
    <w:rsid w:val="00F373E6"/>
    <w:rsid w:val="00F400AA"/>
    <w:rsid w:val="00F40B75"/>
    <w:rsid w:val="00F41111"/>
    <w:rsid w:val="00F42F32"/>
    <w:rsid w:val="00F448FA"/>
    <w:rsid w:val="00F45176"/>
    <w:rsid w:val="00F46135"/>
    <w:rsid w:val="00F4702C"/>
    <w:rsid w:val="00F471EE"/>
    <w:rsid w:val="00F50040"/>
    <w:rsid w:val="00F509F5"/>
    <w:rsid w:val="00F528E1"/>
    <w:rsid w:val="00F52C11"/>
    <w:rsid w:val="00F52D27"/>
    <w:rsid w:val="00F52D5B"/>
    <w:rsid w:val="00F5317C"/>
    <w:rsid w:val="00F55652"/>
    <w:rsid w:val="00F56201"/>
    <w:rsid w:val="00F5688B"/>
    <w:rsid w:val="00F575BC"/>
    <w:rsid w:val="00F57612"/>
    <w:rsid w:val="00F57997"/>
    <w:rsid w:val="00F616D3"/>
    <w:rsid w:val="00F6271B"/>
    <w:rsid w:val="00F62A0E"/>
    <w:rsid w:val="00F62B52"/>
    <w:rsid w:val="00F62C8B"/>
    <w:rsid w:val="00F635CA"/>
    <w:rsid w:val="00F643A8"/>
    <w:rsid w:val="00F65663"/>
    <w:rsid w:val="00F65EAF"/>
    <w:rsid w:val="00F662B6"/>
    <w:rsid w:val="00F666E6"/>
    <w:rsid w:val="00F668E6"/>
    <w:rsid w:val="00F70412"/>
    <w:rsid w:val="00F71B4F"/>
    <w:rsid w:val="00F7273E"/>
    <w:rsid w:val="00F73903"/>
    <w:rsid w:val="00F744B7"/>
    <w:rsid w:val="00F75860"/>
    <w:rsid w:val="00F7602D"/>
    <w:rsid w:val="00F76B03"/>
    <w:rsid w:val="00F83239"/>
    <w:rsid w:val="00F8411E"/>
    <w:rsid w:val="00F8564F"/>
    <w:rsid w:val="00F85C52"/>
    <w:rsid w:val="00F867F8"/>
    <w:rsid w:val="00F902E2"/>
    <w:rsid w:val="00F90BF6"/>
    <w:rsid w:val="00F90C7A"/>
    <w:rsid w:val="00F91E42"/>
    <w:rsid w:val="00F93722"/>
    <w:rsid w:val="00F9457C"/>
    <w:rsid w:val="00F95B11"/>
    <w:rsid w:val="00F97362"/>
    <w:rsid w:val="00FA09C3"/>
    <w:rsid w:val="00FA27F7"/>
    <w:rsid w:val="00FA32AC"/>
    <w:rsid w:val="00FA3AF9"/>
    <w:rsid w:val="00FA64EF"/>
    <w:rsid w:val="00FA71FF"/>
    <w:rsid w:val="00FA7AF4"/>
    <w:rsid w:val="00FB173B"/>
    <w:rsid w:val="00FB3965"/>
    <w:rsid w:val="00FB4D4A"/>
    <w:rsid w:val="00FB5545"/>
    <w:rsid w:val="00FB7331"/>
    <w:rsid w:val="00FC04D4"/>
    <w:rsid w:val="00FC0DCB"/>
    <w:rsid w:val="00FC6EC1"/>
    <w:rsid w:val="00FC70DC"/>
    <w:rsid w:val="00FC78EB"/>
    <w:rsid w:val="00FD0E32"/>
    <w:rsid w:val="00FD1F80"/>
    <w:rsid w:val="00FD2270"/>
    <w:rsid w:val="00FD36C6"/>
    <w:rsid w:val="00FD3CEC"/>
    <w:rsid w:val="00FD432D"/>
    <w:rsid w:val="00FD4646"/>
    <w:rsid w:val="00FD560C"/>
    <w:rsid w:val="00FD5D8C"/>
    <w:rsid w:val="00FD740A"/>
    <w:rsid w:val="00FD7CB2"/>
    <w:rsid w:val="00FE1DF6"/>
    <w:rsid w:val="00FE1E73"/>
    <w:rsid w:val="00FE2272"/>
    <w:rsid w:val="00FE2A88"/>
    <w:rsid w:val="00FE2DA0"/>
    <w:rsid w:val="00FE2E6B"/>
    <w:rsid w:val="00FE3AC5"/>
    <w:rsid w:val="00FE4061"/>
    <w:rsid w:val="00FE44CE"/>
    <w:rsid w:val="00FE455C"/>
    <w:rsid w:val="00FE4AEC"/>
    <w:rsid w:val="00FE4EAE"/>
    <w:rsid w:val="00FE530B"/>
    <w:rsid w:val="00FE5D14"/>
    <w:rsid w:val="00FE724D"/>
    <w:rsid w:val="00FF01E9"/>
    <w:rsid w:val="00FF067F"/>
    <w:rsid w:val="00FF09AB"/>
    <w:rsid w:val="00FF3F99"/>
    <w:rsid w:val="00FF47C6"/>
    <w:rsid w:val="00FF6719"/>
    <w:rsid w:val="00FF732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59867A"/>
  <w15:docId w15:val="{B40B6483-596E-4EEE-9B2E-8B7D4192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1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AE"/>
    <w:pPr>
      <w:spacing w:line="300" w:lineRule="auto"/>
      <w:jc w:val="both"/>
    </w:pPr>
    <w:rPr>
      <w:color w:val="000000" w:themeColor="text1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7E9"/>
    <w:pPr>
      <w:keepNext/>
      <w:spacing w:after="240" w:line="240" w:lineRule="auto"/>
      <w:outlineLvl w:val="0"/>
    </w:pPr>
    <w:rPr>
      <w:rFonts w:eastAsia="Times New Roman"/>
      <w:b/>
      <w:bCs/>
      <w:color w:val="244061" w:themeColor="accent1" w:themeShade="80"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514"/>
    <w:pPr>
      <w:keepNext/>
      <w:spacing w:before="480" w:after="120" w:line="240" w:lineRule="auto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514"/>
    <w:pPr>
      <w:keepNext/>
      <w:spacing w:before="360" w:after="120" w:line="24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30514"/>
    <w:pPr>
      <w:spacing w:before="120" w:after="40"/>
      <w:jc w:val="left"/>
      <w:outlineLvl w:val="3"/>
    </w:pPr>
    <w:rPr>
      <w:iCs/>
      <w:color w:val="auto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94E97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97"/>
    <w:pPr>
      <w:keepNext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97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97"/>
    <w:pPr>
      <w:keepNext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97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67E9"/>
    <w:rPr>
      <w:rFonts w:eastAsia="Times New Roman"/>
      <w:b/>
      <w:bCs/>
      <w:color w:val="244061" w:themeColor="accent1" w:themeShade="80"/>
      <w:kern w:val="32"/>
      <w:sz w:val="32"/>
      <w:szCs w:val="32"/>
      <w:u w:val="single"/>
      <w:lang w:eastAsia="en-US"/>
    </w:rPr>
  </w:style>
  <w:style w:type="character" w:customStyle="1" w:styleId="Heading2Char">
    <w:name w:val="Heading 2 Char"/>
    <w:link w:val="Heading2"/>
    <w:uiPriority w:val="9"/>
    <w:rsid w:val="00E30514"/>
    <w:rPr>
      <w:rFonts w:eastAsia="Times New Roman"/>
      <w:b/>
      <w:bCs/>
      <w:iCs/>
      <w:color w:val="000000" w:themeColor="text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30514"/>
    <w:rPr>
      <w:rFonts w:eastAsiaTheme="majorEastAsia" w:cstheme="majorBidi"/>
      <w:b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E97"/>
    <w:rPr>
      <w:color w:val="000000" w:themeColor="text1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4E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E97"/>
    <w:rPr>
      <w:color w:val="000000" w:themeColor="tex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9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10"/>
    <w:unhideWhenUsed/>
    <w:qFormat/>
    <w:rsid w:val="00894E97"/>
    <w:pPr>
      <w:spacing w:before="120" w:line="240" w:lineRule="auto"/>
    </w:pPr>
    <w:rPr>
      <w:sz w:val="18"/>
    </w:rPr>
  </w:style>
  <w:style w:type="paragraph" w:customStyle="1" w:styleId="Question">
    <w:name w:val="Question"/>
    <w:basedOn w:val="Normal"/>
    <w:next w:val="Normal"/>
    <w:link w:val="QuestionChar"/>
    <w:unhideWhenUsed/>
    <w:rsid w:val="000C0764"/>
    <w:rPr>
      <w:i/>
      <w:color w:val="984806" w:themeColor="accent6" w:themeShade="80"/>
      <w:sz w:val="18"/>
    </w:rPr>
  </w:style>
  <w:style w:type="character" w:customStyle="1" w:styleId="QuestionChar">
    <w:name w:val="Question Char"/>
    <w:basedOn w:val="DefaultParagraphFont"/>
    <w:link w:val="Question"/>
    <w:rsid w:val="00CC3267"/>
    <w:rPr>
      <w:i/>
      <w:color w:val="984806" w:themeColor="accent6" w:themeShade="80"/>
      <w:sz w:val="18"/>
      <w:szCs w:val="22"/>
      <w:lang w:eastAsia="en-US"/>
    </w:rPr>
  </w:style>
  <w:style w:type="paragraph" w:styleId="ListParagraph">
    <w:name w:val="List Paragraph"/>
    <w:basedOn w:val="Normal"/>
    <w:uiPriority w:val="34"/>
    <w:rsid w:val="00894E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E9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894E97"/>
    <w:rPr>
      <w:rFonts w:cs="Arial"/>
      <w:color w:val="0000FF"/>
      <w:szCs w:val="18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E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97"/>
    <w:rPr>
      <w:rFonts w:ascii="Segoe UI" w:hAnsi="Segoe UI" w:cs="Segoe UI"/>
      <w:color w:val="000000" w:themeColor="text1"/>
      <w:sz w:val="18"/>
      <w:szCs w:val="18"/>
      <w:lang w:eastAsia="en-US"/>
    </w:rPr>
  </w:style>
  <w:style w:type="paragraph" w:styleId="Date">
    <w:name w:val="Date"/>
    <w:basedOn w:val="Normal"/>
    <w:next w:val="Module"/>
    <w:link w:val="DateChar"/>
    <w:uiPriority w:val="1"/>
    <w:rsid w:val="00894E97"/>
    <w:pPr>
      <w:keepNext/>
      <w:spacing w:after="240"/>
    </w:pPr>
    <w:rPr>
      <w:rFonts w:eastAsiaTheme="minorHAnsi" w:cstheme="minorBidi"/>
      <w:b/>
      <w:color w:val="4F81BD" w:themeColor="accent1"/>
      <w:sz w:val="28"/>
      <w:u w:val="single"/>
    </w:rPr>
  </w:style>
  <w:style w:type="paragraph" w:customStyle="1" w:styleId="Module">
    <w:name w:val="Module"/>
    <w:basedOn w:val="Normal"/>
    <w:next w:val="Normal"/>
    <w:link w:val="ModuleChar"/>
    <w:uiPriority w:val="2"/>
    <w:rsid w:val="00894E97"/>
    <w:pPr>
      <w:keepNext/>
      <w:spacing w:after="240"/>
    </w:pPr>
    <w:rPr>
      <w:rFonts w:eastAsiaTheme="minorHAnsi" w:cstheme="minorBidi"/>
      <w:b/>
      <w:sz w:val="24"/>
      <w:u w:val="single"/>
    </w:rPr>
  </w:style>
  <w:style w:type="character" w:customStyle="1" w:styleId="ModuleChar">
    <w:name w:val="Module Char"/>
    <w:basedOn w:val="DefaultParagraphFont"/>
    <w:link w:val="Module"/>
    <w:uiPriority w:val="2"/>
    <w:rsid w:val="00894E97"/>
    <w:rPr>
      <w:rFonts w:eastAsiaTheme="minorHAnsi" w:cstheme="minorBidi"/>
      <w:b/>
      <w:color w:val="000000" w:themeColor="text1"/>
      <w:sz w:val="24"/>
      <w:szCs w:val="22"/>
      <w:u w:val="single"/>
      <w:lang w:eastAsia="en-US"/>
    </w:rPr>
  </w:style>
  <w:style w:type="character" w:customStyle="1" w:styleId="DateChar">
    <w:name w:val="Date Char"/>
    <w:basedOn w:val="DefaultParagraphFont"/>
    <w:link w:val="Date"/>
    <w:uiPriority w:val="1"/>
    <w:rsid w:val="00894E97"/>
    <w:rPr>
      <w:rFonts w:eastAsiaTheme="minorHAnsi" w:cstheme="minorBidi"/>
      <w:b/>
      <w:color w:val="4F81BD" w:themeColor="accent1"/>
      <w:sz w:val="28"/>
      <w:szCs w:val="22"/>
      <w:u w:val="single"/>
      <w:lang w:eastAsia="en-US"/>
    </w:rPr>
  </w:style>
  <w:style w:type="paragraph" w:customStyle="1" w:styleId="Subject">
    <w:name w:val="Subject"/>
    <w:basedOn w:val="Normal"/>
    <w:link w:val="SubjectChar"/>
    <w:rsid w:val="00894E97"/>
    <w:rPr>
      <w:rFonts w:eastAsiaTheme="minorHAnsi" w:cstheme="minorBidi"/>
      <w:b/>
    </w:rPr>
  </w:style>
  <w:style w:type="character" w:customStyle="1" w:styleId="SubjectChar">
    <w:name w:val="Subject Char"/>
    <w:basedOn w:val="DefaultParagraphFont"/>
    <w:link w:val="Subject"/>
    <w:rsid w:val="00894E97"/>
    <w:rPr>
      <w:rFonts w:eastAsiaTheme="minorHAnsi" w:cstheme="minorBidi"/>
      <w:b/>
      <w:color w:val="000000" w:themeColor="text1"/>
      <w:sz w:val="22"/>
      <w:szCs w:val="22"/>
      <w:lang w:eastAsia="en-US"/>
    </w:rPr>
  </w:style>
  <w:style w:type="paragraph" w:customStyle="1" w:styleId="Bullet1">
    <w:name w:val="Bullet1"/>
    <w:basedOn w:val="ListParagraph"/>
    <w:link w:val="Bullet1Char"/>
    <w:uiPriority w:val="4"/>
    <w:qFormat/>
    <w:rsid w:val="00894E97"/>
    <w:pPr>
      <w:numPr>
        <w:numId w:val="11"/>
      </w:numPr>
      <w:spacing w:before="80"/>
      <w:contextualSpacing w:val="0"/>
    </w:pPr>
    <w:rPr>
      <w:rFonts w:eastAsiaTheme="minorHAnsi" w:cs="Arial"/>
      <w:szCs w:val="16"/>
    </w:rPr>
  </w:style>
  <w:style w:type="character" w:customStyle="1" w:styleId="Bullet1Char">
    <w:name w:val="Bullet1 Char"/>
    <w:basedOn w:val="DefaultParagraphFont"/>
    <w:link w:val="Bullet1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2">
    <w:name w:val="Bullet2"/>
    <w:basedOn w:val="Bullet1"/>
    <w:link w:val="Bullet2Char"/>
    <w:uiPriority w:val="4"/>
    <w:qFormat/>
    <w:rsid w:val="00894E97"/>
    <w:pPr>
      <w:numPr>
        <w:ilvl w:val="1"/>
        <w:numId w:val="12"/>
      </w:numPr>
      <w:spacing w:before="40"/>
    </w:pPr>
  </w:style>
  <w:style w:type="character" w:customStyle="1" w:styleId="Bullet2Char">
    <w:name w:val="Bullet2 Char"/>
    <w:basedOn w:val="Bullet1Char"/>
    <w:link w:val="Bullet2"/>
    <w:uiPriority w:val="4"/>
    <w:rsid w:val="00894E97"/>
    <w:rPr>
      <w:rFonts w:eastAsiaTheme="minorHAnsi" w:cs="Arial"/>
      <w:color w:val="000000" w:themeColor="text1"/>
      <w:sz w:val="22"/>
      <w:szCs w:val="16"/>
      <w:lang w:eastAsia="en-US"/>
    </w:rPr>
  </w:style>
  <w:style w:type="paragraph" w:customStyle="1" w:styleId="Bullet3">
    <w:name w:val="Bullet3"/>
    <w:basedOn w:val="Bullet2"/>
    <w:link w:val="Bullet3Char"/>
    <w:uiPriority w:val="4"/>
    <w:qFormat/>
    <w:rsid w:val="009862E2"/>
    <w:pPr>
      <w:keepLines/>
      <w:ind w:left="720" w:hanging="289"/>
    </w:pPr>
  </w:style>
  <w:style w:type="character" w:customStyle="1" w:styleId="Bullet3Char">
    <w:name w:val="Bullet3 Char"/>
    <w:basedOn w:val="Bullet2Char"/>
    <w:link w:val="Bullet3"/>
    <w:uiPriority w:val="4"/>
    <w:rsid w:val="009862E2"/>
    <w:rPr>
      <w:rFonts w:eastAsiaTheme="minorHAnsi" w:cs="Arial"/>
      <w:color w:val="000000" w:themeColor="text1"/>
      <w:sz w:val="22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4E97"/>
    <w:rPr>
      <w:color w:val="808080"/>
    </w:rPr>
  </w:style>
  <w:style w:type="paragraph" w:customStyle="1" w:styleId="EndNoteBibliographyTitle">
    <w:name w:val="EndNote Bibliography Title"/>
    <w:basedOn w:val="Heading1"/>
    <w:link w:val="EndNoteBibliographyTitleChar"/>
    <w:rsid w:val="009001A9"/>
    <w:rPr>
      <w:rFonts w:cs="Arial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001A9"/>
    <w:rPr>
      <w:rFonts w:eastAsia="Times New Roman" w:cs="Arial"/>
      <w:b/>
      <w:bCs/>
      <w:noProof/>
      <w:color w:val="244061" w:themeColor="accent1" w:themeShade="80"/>
      <w:kern w:val="32"/>
      <w:sz w:val="22"/>
      <w:szCs w:val="32"/>
      <w:u w:val="single"/>
      <w:lang w:val="en-US" w:eastAsia="en-US"/>
    </w:rPr>
  </w:style>
  <w:style w:type="paragraph" w:customStyle="1" w:styleId="EndNoteBibliography">
    <w:name w:val="EndNote Bibliography"/>
    <w:basedOn w:val="Bibliography"/>
    <w:link w:val="EndNoteBibliographyChar"/>
    <w:rsid w:val="002D68A3"/>
    <w:pPr>
      <w:spacing w:before="0"/>
      <w:contextualSpacing/>
    </w:pPr>
    <w:rPr>
      <w:rFonts w:cs="Arial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D68A3"/>
    <w:rPr>
      <w:rFonts w:cs="Arial"/>
      <w:noProof/>
      <w:color w:val="000000" w:themeColor="text1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94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E97"/>
    <w:rPr>
      <w:color w:val="000000" w:themeColor="text1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4E97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97"/>
    <w:rPr>
      <w:rFonts w:eastAsiaTheme="majorEastAsia" w:cstheme="majorBidi"/>
      <w:color w:val="000000" w:themeColor="text1"/>
      <w:spacing w:val="-10"/>
      <w:kern w:val="28"/>
      <w:sz w:val="48"/>
      <w:szCs w:val="5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3A7F"/>
    <w:pPr>
      <w:spacing w:after="0"/>
      <w:outlineLvl w:val="9"/>
    </w:pPr>
    <w:rPr>
      <w:rFonts w:eastAsiaTheme="majorEastAsia" w:cstheme="majorBidi"/>
      <w:b w:val="0"/>
      <w:bCs w:val="0"/>
      <w:kern w:val="0"/>
      <w:sz w:val="24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272"/>
    <w:pPr>
      <w:tabs>
        <w:tab w:val="right" w:leader="dot" w:pos="9016"/>
      </w:tabs>
    </w:pPr>
  </w:style>
  <w:style w:type="paragraph" w:customStyle="1" w:styleId="Comment">
    <w:name w:val="Comment"/>
    <w:basedOn w:val="Normal"/>
    <w:next w:val="Normal"/>
    <w:link w:val="CommentChar"/>
    <w:uiPriority w:val="1"/>
    <w:qFormat/>
    <w:rsid w:val="00CC3267"/>
    <w:rPr>
      <w:i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FE2272"/>
    <w:pPr>
      <w:ind w:left="215"/>
    </w:pPr>
  </w:style>
  <w:style w:type="paragraph" w:styleId="Caption">
    <w:name w:val="caption"/>
    <w:basedOn w:val="Normal"/>
    <w:next w:val="Normal"/>
    <w:uiPriority w:val="35"/>
    <w:unhideWhenUsed/>
    <w:qFormat/>
    <w:rsid w:val="00894E97"/>
    <w:pPr>
      <w:spacing w:line="240" w:lineRule="auto"/>
    </w:pPr>
    <w:rPr>
      <w:i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4E97"/>
  </w:style>
  <w:style w:type="paragraph" w:customStyle="1" w:styleId="BodyText">
    <w:name w:val="BodyText"/>
    <w:basedOn w:val="Normal"/>
    <w:unhideWhenUsed/>
    <w:qFormat/>
    <w:rsid w:val="00894E97"/>
    <w:pPr>
      <w:spacing w:line="276" w:lineRule="auto"/>
    </w:pPr>
  </w:style>
  <w:style w:type="paragraph" w:customStyle="1" w:styleId="Equasion">
    <w:name w:val="Equasion"/>
    <w:basedOn w:val="Normal"/>
    <w:qFormat/>
    <w:rsid w:val="00894E97"/>
    <w:pPr>
      <w:keepNext/>
      <w:tabs>
        <w:tab w:val="left" w:pos="720"/>
        <w:tab w:val="right" w:pos="8640"/>
      </w:tabs>
    </w:pPr>
    <w:rPr>
      <w:rFonts w:ascii="Cambria Math" w:hAnsi="Cambria Math" w:cs="Arial"/>
    </w:rPr>
  </w:style>
  <w:style w:type="paragraph" w:customStyle="1" w:styleId="TableText">
    <w:name w:val="TableText"/>
    <w:basedOn w:val="Normal"/>
    <w:link w:val="TableTextChar"/>
    <w:qFormat/>
    <w:rsid w:val="00894E97"/>
    <w:pPr>
      <w:spacing w:line="240" w:lineRule="auto"/>
      <w:jc w:val="left"/>
    </w:pPr>
    <w:rPr>
      <w:noProof/>
      <w:sz w:val="18"/>
      <w:lang w:eastAsia="en-GB"/>
    </w:rPr>
  </w:style>
  <w:style w:type="character" w:customStyle="1" w:styleId="TableTextChar">
    <w:name w:val="TableText Char"/>
    <w:basedOn w:val="DefaultParagraphFont"/>
    <w:link w:val="TableText"/>
    <w:rsid w:val="00894E97"/>
    <w:rPr>
      <w:noProof/>
      <w:color w:val="000000" w:themeColor="text1"/>
      <w:sz w:val="18"/>
      <w:szCs w:val="22"/>
    </w:rPr>
  </w:style>
  <w:style w:type="paragraph" w:styleId="BlockText">
    <w:name w:val="Block Text"/>
    <w:basedOn w:val="Normal"/>
    <w:uiPriority w:val="99"/>
    <w:semiHidden/>
    <w:unhideWhenUsed/>
    <w:rsid w:val="00894E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0">
    <w:name w:val="Body Text"/>
    <w:basedOn w:val="Normal"/>
    <w:link w:val="BodyTextChar"/>
    <w:uiPriority w:val="99"/>
    <w:semiHidden/>
    <w:unhideWhenUsed/>
    <w:rsid w:val="00894E97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94E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4E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894E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4E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94E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94E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94E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94E97"/>
    <w:rPr>
      <w:color w:val="000000" w:themeColor="text1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E9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E97"/>
    <w:rPr>
      <w:b/>
      <w:bCs/>
      <w:color w:val="000000" w:themeColor="text1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4E9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4E97"/>
    <w:rPr>
      <w:rFonts w:ascii="Segoe UI" w:hAnsi="Segoe UI" w:cs="Segoe UI"/>
      <w:color w:val="000000" w:themeColor="text1"/>
      <w:sz w:val="16"/>
      <w:szCs w:val="16"/>
      <w:lang w:eastAsia="en-US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94E97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E97"/>
    <w:rPr>
      <w:color w:val="000000" w:themeColor="text1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94E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94E9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4E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E97"/>
    <w:rPr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30514"/>
    <w:rPr>
      <w:rFonts w:eastAsiaTheme="majorEastAsia" w:cstheme="majorBidi"/>
      <w:b/>
      <w:iCs/>
      <w:sz w:val="2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97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9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9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94E9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94E97"/>
    <w:rPr>
      <w:i/>
      <w:iCs/>
      <w:color w:val="000000" w:themeColor="text1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E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E97"/>
    <w:rPr>
      <w:rFonts w:ascii="Consolas" w:hAnsi="Consolas"/>
      <w:color w:val="000000" w:themeColor="text1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94E97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94E97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94E97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94E97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94E97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94E97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94E97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94E97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94E97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94E97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94E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97"/>
    <w:rPr>
      <w:i/>
      <w:iCs/>
      <w:color w:val="4F81BD" w:themeColor="accent1"/>
      <w:sz w:val="22"/>
      <w:szCs w:val="22"/>
      <w:lang w:eastAsia="en-US"/>
    </w:rPr>
  </w:style>
  <w:style w:type="paragraph" w:styleId="List">
    <w:name w:val="List"/>
    <w:basedOn w:val="Normal"/>
    <w:uiPriority w:val="99"/>
    <w:semiHidden/>
    <w:unhideWhenUsed/>
    <w:rsid w:val="00894E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94E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94E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94E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94E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94E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94E97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94E97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94E97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94E97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94E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94E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94E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94E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94E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94E9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94E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94E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94E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94E97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94E97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  <w:jc w:val="both"/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94E97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94E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94E97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rsid w:val="00894E97"/>
    <w:pPr>
      <w:keepLines/>
      <w:jc w:val="both"/>
    </w:pPr>
    <w:rPr>
      <w:sz w:val="22"/>
      <w:szCs w:val="2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894E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94E9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4E9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94E97"/>
    <w:rPr>
      <w:rFonts w:ascii="Consolas" w:hAnsi="Consolas"/>
      <w:color w:val="000000" w:themeColor="text1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894E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97"/>
    <w:rPr>
      <w:i/>
      <w:iCs/>
      <w:color w:val="404040" w:themeColor="text1" w:themeTint="BF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94E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94E9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94E97"/>
    <w:rPr>
      <w:color w:val="000000" w:themeColor="text1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894E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4E9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94E97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94E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E2272"/>
    <w:pPr>
      <w:tabs>
        <w:tab w:val="right" w:leader="dot" w:pos="9016"/>
      </w:tabs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94E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94E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94E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94E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94E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94E97"/>
    <w:pPr>
      <w:spacing w:after="100"/>
      <w:ind w:left="1760"/>
    </w:pPr>
  </w:style>
  <w:style w:type="character" w:styleId="Mention">
    <w:name w:val="Mention"/>
    <w:basedOn w:val="DefaultParagraphFont"/>
    <w:uiPriority w:val="99"/>
    <w:semiHidden/>
    <w:unhideWhenUsed/>
    <w:rsid w:val="00894E97"/>
    <w:rPr>
      <w:color w:val="2B579A"/>
      <w:shd w:val="clear" w:color="auto" w:fill="E6E6E6"/>
    </w:rPr>
  </w:style>
  <w:style w:type="paragraph" w:customStyle="1" w:styleId="Unfinished">
    <w:name w:val="Unfinished"/>
    <w:basedOn w:val="Comment"/>
    <w:next w:val="Normal"/>
    <w:link w:val="UnfinishedChar"/>
    <w:uiPriority w:val="1"/>
    <w:qFormat/>
    <w:rsid w:val="00CC3267"/>
    <w:rPr>
      <w:i w:val="0"/>
      <w:color w:val="0070C0"/>
    </w:rPr>
  </w:style>
  <w:style w:type="character" w:styleId="UnresolvedMention">
    <w:name w:val="Unresolved Mention"/>
    <w:basedOn w:val="DefaultParagraphFont"/>
    <w:uiPriority w:val="99"/>
    <w:semiHidden/>
    <w:unhideWhenUsed/>
    <w:rsid w:val="00894E97"/>
    <w:rPr>
      <w:color w:val="808080"/>
      <w:shd w:val="clear" w:color="auto" w:fill="E6E6E6"/>
    </w:rPr>
  </w:style>
  <w:style w:type="character" w:customStyle="1" w:styleId="CommentChar">
    <w:name w:val="Comment Char"/>
    <w:basedOn w:val="DefaultParagraphFont"/>
    <w:link w:val="Comment"/>
    <w:uiPriority w:val="1"/>
    <w:rsid w:val="00CC3267"/>
    <w:rPr>
      <w:i/>
      <w:color w:val="FF0000"/>
      <w:sz w:val="22"/>
      <w:szCs w:val="22"/>
      <w:lang w:eastAsia="en-US"/>
    </w:rPr>
  </w:style>
  <w:style w:type="character" w:customStyle="1" w:styleId="UnfinishedChar">
    <w:name w:val="Unfinished Char"/>
    <w:basedOn w:val="CommentChar"/>
    <w:link w:val="Unfinished"/>
    <w:uiPriority w:val="1"/>
    <w:rsid w:val="00CC3267"/>
    <w:rPr>
      <w:i w:val="0"/>
      <w:color w:val="0070C0"/>
      <w:sz w:val="22"/>
      <w:szCs w:val="22"/>
      <w:lang w:eastAsia="en-US"/>
    </w:rPr>
  </w:style>
  <w:style w:type="table" w:customStyle="1" w:styleId="PhDTable">
    <w:name w:val="PhDTable"/>
    <w:basedOn w:val="TableNormal"/>
    <w:uiPriority w:val="99"/>
    <w:rsid w:val="00DF3F04"/>
    <w:rPr>
      <w:sz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</w:tblPr>
    <w:trPr>
      <w:cantSplit/>
    </w:trPr>
    <w:tblStylePr w:type="firstRow">
      <w:rPr>
        <w:rFonts w:ascii="Arial" w:hAnsi="Arial"/>
        <w:b/>
        <w:sz w:val="18"/>
      </w:rPr>
      <w:tblPr/>
      <w:tcPr>
        <w:tcBorders>
          <w:top w:val="single" w:sz="6" w:space="0" w:color="auto"/>
          <w:left w:val="single" w:sz="6" w:space="0" w:color="auto"/>
          <w:bottom w:val="double" w:sz="6" w:space="0" w:color="auto"/>
          <w:right w:val="single" w:sz="6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Non-BreakingSpace">
    <w:name w:val="Non-Breaking Space"/>
    <w:basedOn w:val="DefaultParagraphFont"/>
    <w:uiPriority w:val="1"/>
    <w:qFormat/>
    <w:rsid w:val="00C43C48"/>
    <w:rPr>
      <w:spacing w:val="-20"/>
      <w:w w:val="66"/>
    </w:rPr>
  </w:style>
  <w:style w:type="paragraph" w:customStyle="1" w:styleId="ContentTitle">
    <w:name w:val="Content Title"/>
    <w:basedOn w:val="Normal"/>
    <w:next w:val="Normal"/>
    <w:uiPriority w:val="2"/>
    <w:qFormat/>
    <w:rsid w:val="00204C03"/>
    <w:pPr>
      <w:spacing w:after="120" w:line="240" w:lineRule="auto"/>
    </w:pPr>
    <w:rPr>
      <w:b/>
    </w:rPr>
  </w:style>
  <w:style w:type="paragraph" w:customStyle="1" w:styleId="Terminal">
    <w:name w:val="Terminal"/>
    <w:basedOn w:val="Normal"/>
    <w:link w:val="TerminalChar"/>
    <w:qFormat/>
    <w:rsid w:val="003A34BC"/>
    <w:rPr>
      <w:rFonts w:ascii="Consolas" w:hAnsi="Consolas"/>
      <w:noProof/>
    </w:rPr>
  </w:style>
  <w:style w:type="character" w:customStyle="1" w:styleId="TerminalChar">
    <w:name w:val="Terminal Char"/>
    <w:basedOn w:val="DefaultParagraphFont"/>
    <w:link w:val="Terminal"/>
    <w:rsid w:val="003A34BC"/>
    <w:rPr>
      <w:rFonts w:ascii="Consolas" w:hAnsi="Consolas"/>
      <w:noProof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westerlymerlin/UCL-tombola.g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aspberrypi.org/products/raspberry-pi-4-model-b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t\OneDrive%20-%20TS%20Technologies%20Ltd\GTFiles\Custom%20Office%20Templates\Researc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9F6F59D-6CCA-48BB-AFB5-400D77E80C80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39857E1-B25F-4BD9-806A-232EE2EE52A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92B8A2D863944AAA939A9BDA0E1A9" ma:contentTypeVersion="8" ma:contentTypeDescription="Create a new document." ma:contentTypeScope="" ma:versionID="373d1a4b7317acfa8e45c5e8d5059c50">
  <xsd:schema xmlns:xsd="http://www.w3.org/2001/XMLSchema" xmlns:xs="http://www.w3.org/2001/XMLSchema" xmlns:p="http://schemas.microsoft.com/office/2006/metadata/properties" xmlns:ns3="85276437-52f9-46b9-8478-e9d4e73aa110" targetNamespace="http://schemas.microsoft.com/office/2006/metadata/properties" ma:root="true" ma:fieldsID="ecbe8adec8db303d51124064931ec3ef" ns3:_="">
    <xsd:import namespace="85276437-52f9-46b9-8478-e9d4e73aa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76437-52f9-46b9-8478-e9d4e73aa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94B04-38A1-41C4-A121-EC85404C6C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03DE49-0460-440A-B856-16289AC33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76437-52f9-46b9-8478-e9d4e73aa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338498-DC6E-4E87-863B-59BF1043B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CB8161-0C4C-446B-9ED1-6F700397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Template.dotx</Template>
  <TotalTime>0</TotalTime>
  <Pages>11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Research Template</vt:lpstr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Research Template</dc:title>
  <dc:subject/>
  <dc:creator>Gary Twinn</dc:creator>
  <cp:keywords/>
  <dc:description/>
  <cp:lastModifiedBy>Gary Twinn</cp:lastModifiedBy>
  <cp:revision>70</cp:revision>
  <cp:lastPrinted>2018-11-18T17:18:00Z</cp:lastPrinted>
  <dcterms:created xsi:type="dcterms:W3CDTF">2020-09-02T15:30:00Z</dcterms:created>
  <dcterms:modified xsi:type="dcterms:W3CDTF">2023-10-27T16:36:00Z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udent">
    <vt:lpwstr>Gary Twinn, M3784508</vt:lpwstr>
  </property>
  <property fmtid="{D5CDD505-2E9C-101B-9397-08002B2CF9AE}" pid="3" name="email">
    <vt:lpwstr>gary@twinn.net</vt:lpwstr>
  </property>
  <property fmtid="{D5CDD505-2E9C-101B-9397-08002B2CF9AE}" pid="4" name="Checked by">
    <vt:lpwstr>Gary Twinn, M3784508</vt:lpwstr>
  </property>
  <property fmtid="{D5CDD505-2E9C-101B-9397-08002B2CF9AE}" pid="5" name="IsMyDocuments">
    <vt:bool>true</vt:bool>
  </property>
  <property fmtid="{D5CDD505-2E9C-101B-9397-08002B2CF9AE}" pid="6" name="ContentTypeId">
    <vt:lpwstr>0x0101007B692B8A2D863944AAA939A9BDA0E1A9</vt:lpwstr>
  </property>
</Properties>
</file>