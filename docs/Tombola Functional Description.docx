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6BA3" w14:textId="77777777" w:rsidR="00F8564F" w:rsidRDefault="00F8564F" w:rsidP="009D61B5"/>
    <w:p w14:paraId="7AD2284C" w14:textId="77777777" w:rsidR="00F8564F" w:rsidRDefault="00F8564F" w:rsidP="00F8564F">
      <w:pPr>
        <w:pStyle w:val="Title"/>
      </w:pPr>
    </w:p>
    <w:p w14:paraId="6B60F4E0" w14:textId="77777777" w:rsidR="00F8564F" w:rsidRDefault="00F8564F" w:rsidP="00F8564F">
      <w:pPr>
        <w:pStyle w:val="Title"/>
      </w:pPr>
    </w:p>
    <w:p w14:paraId="019F2C97" w14:textId="77777777" w:rsidR="00F8564F" w:rsidRDefault="00F8564F" w:rsidP="00F8564F">
      <w:pPr>
        <w:pStyle w:val="Title"/>
      </w:pPr>
    </w:p>
    <w:p w14:paraId="527E5008" w14:textId="77777777" w:rsidR="00F8564F" w:rsidRDefault="00F8564F" w:rsidP="00F8564F">
      <w:pPr>
        <w:pStyle w:val="Title"/>
      </w:pPr>
    </w:p>
    <w:p w14:paraId="52D11F12" w14:textId="77777777" w:rsidR="00F8564F" w:rsidRDefault="00F8564F" w:rsidP="00F8564F">
      <w:pPr>
        <w:pStyle w:val="Title"/>
      </w:pPr>
    </w:p>
    <w:p w14:paraId="5713354E" w14:textId="4EA5BB2B" w:rsidR="0026706F" w:rsidRDefault="00690837" w:rsidP="0026706F">
      <w:pPr>
        <w:pStyle w:val="Title"/>
      </w:pPr>
      <w:bookmarkStart w:id="0" w:name="_Toc151219951"/>
      <w:r>
        <w:t>Tombola</w:t>
      </w:r>
      <w:r w:rsidR="0026706F">
        <w:t xml:space="preserve"> Controller</w:t>
      </w:r>
      <w:bookmarkEnd w:id="0"/>
    </w:p>
    <w:p w14:paraId="16F0DCC9" w14:textId="77777777" w:rsidR="0026706F" w:rsidRDefault="0026706F" w:rsidP="0026706F"/>
    <w:p w14:paraId="3152D0A1" w14:textId="77777777" w:rsidR="0026706F" w:rsidRDefault="0026706F" w:rsidP="0026706F"/>
    <w:p w14:paraId="511A8083" w14:textId="77777777" w:rsidR="0026706F" w:rsidRDefault="0026706F" w:rsidP="0026706F"/>
    <w:p w14:paraId="00C0FB22" w14:textId="1BDB662C" w:rsidR="0026706F" w:rsidRDefault="006B6088" w:rsidP="0026706F">
      <w:r>
        <w:t xml:space="preserve">Hardware and </w:t>
      </w:r>
      <w:r w:rsidR="0026706F">
        <w:t xml:space="preserve">Software </w:t>
      </w:r>
      <w:r w:rsidR="0026706F" w:rsidRPr="00A723A7">
        <w:t xml:space="preserve">Functional </w:t>
      </w:r>
      <w:r w:rsidR="0026706F">
        <w:t>Requirements</w:t>
      </w:r>
    </w:p>
    <w:p w14:paraId="7976485E" w14:textId="77777777" w:rsidR="00F8564F" w:rsidRDefault="00F8564F" w:rsidP="00F8564F"/>
    <w:p w14:paraId="49C34252" w14:textId="77777777" w:rsidR="00F8564F" w:rsidRDefault="00F8564F" w:rsidP="00F8564F"/>
    <w:p w14:paraId="62D42D83" w14:textId="77777777" w:rsidR="007A3C3F" w:rsidRDefault="007A3C3F" w:rsidP="00F8564F"/>
    <w:p w14:paraId="00E2DFBF" w14:textId="77777777" w:rsidR="007A3C3F" w:rsidRDefault="007A3C3F" w:rsidP="00F8564F"/>
    <w:p w14:paraId="1AAE5E1B" w14:textId="77777777" w:rsidR="007A3C3F" w:rsidRDefault="007A3C3F" w:rsidP="00F8564F"/>
    <w:p w14:paraId="2E5D02BC" w14:textId="77777777" w:rsidR="00F8564F" w:rsidRDefault="00F8564F" w:rsidP="00F8564F"/>
    <w:p w14:paraId="413EABDE" w14:textId="059F7A8E" w:rsidR="00F8564F" w:rsidRDefault="00F8564F" w:rsidP="00F8564F">
      <w:r>
        <w:t xml:space="preserve">By </w:t>
      </w:r>
      <w:r w:rsidR="00007F41" w:rsidRPr="00007F41">
        <w:rPr>
          <w:b/>
          <w:bCs/>
        </w:rPr>
        <w:t xml:space="preserve">Jesse Zondervan and </w:t>
      </w:r>
      <w:r w:rsidRPr="00007F41">
        <w:rPr>
          <w:b/>
          <w:bCs/>
        </w:rPr>
        <w:t>Gary Twinn</w:t>
      </w:r>
    </w:p>
    <w:p w14:paraId="1C54435F" w14:textId="77777777" w:rsidR="00F8564F" w:rsidRDefault="00F8564F" w:rsidP="00F8564F"/>
    <w:p w14:paraId="67A95BE4" w14:textId="77777777" w:rsidR="00200565" w:rsidRDefault="00200565" w:rsidP="00F8564F"/>
    <w:p w14:paraId="6737257F" w14:textId="77777777" w:rsidR="00200565" w:rsidRDefault="00200565" w:rsidP="00F8564F"/>
    <w:p w14:paraId="49A67A03" w14:textId="77777777" w:rsidR="00200565" w:rsidRDefault="00200565" w:rsidP="00F8564F"/>
    <w:p w14:paraId="12A3AF1E" w14:textId="77777777" w:rsidR="007A3C3F" w:rsidRDefault="007A3C3F" w:rsidP="00F8564F"/>
    <w:p w14:paraId="2C81C633" w14:textId="77777777" w:rsidR="007A3C3F" w:rsidRDefault="007A3C3F" w:rsidP="00F8564F"/>
    <w:p w14:paraId="099D6421" w14:textId="77777777" w:rsidR="007A3C3F" w:rsidRDefault="007A3C3F" w:rsidP="00F8564F"/>
    <w:p w14:paraId="7616F20B" w14:textId="77777777" w:rsidR="007A3C3F" w:rsidRDefault="007A3C3F" w:rsidP="00F8564F"/>
    <w:p w14:paraId="2CE7521E" w14:textId="77777777" w:rsidR="00F8564F" w:rsidRDefault="00F8564F">
      <w:r>
        <w:br w:type="page"/>
      </w:r>
    </w:p>
    <w:p w14:paraId="41461CE5" w14:textId="77777777" w:rsidR="00F8564F" w:rsidRDefault="00F8564F" w:rsidP="00F8564F">
      <w:pPr>
        <w:pStyle w:val="Heading1"/>
      </w:pPr>
      <w:bookmarkStart w:id="1" w:name="_Toc151219952"/>
      <w:r>
        <w:lastRenderedPageBreak/>
        <w:t>Contents</w:t>
      </w:r>
      <w:bookmarkEnd w:id="1"/>
    </w:p>
    <w:sdt>
      <w:sdtPr>
        <w:rPr>
          <w:rFonts w:eastAsia="Calibri" w:cs="Times New Roman"/>
          <w:color w:val="000000" w:themeColor="text1"/>
          <w:sz w:val="22"/>
          <w:szCs w:val="22"/>
          <w:lang w:val="en-GB"/>
        </w:rPr>
        <w:id w:val="556602171"/>
        <w:docPartObj>
          <w:docPartGallery w:val="Table of Contents"/>
          <w:docPartUnique/>
        </w:docPartObj>
      </w:sdtPr>
      <w:sdtEndPr>
        <w:rPr>
          <w:b/>
          <w:bCs/>
          <w:noProof/>
        </w:rPr>
      </w:sdtEndPr>
      <w:sdtContent>
        <w:p w14:paraId="39CF486C" w14:textId="77777777" w:rsidR="00590461" w:rsidRDefault="00590461">
          <w:pPr>
            <w:pStyle w:val="TOCHeading"/>
          </w:pPr>
        </w:p>
        <w:p w14:paraId="6760242F" w14:textId="61A9B83A" w:rsidR="00DE3F83" w:rsidRDefault="0024067D">
          <w:pPr>
            <w:pStyle w:val="TOC1"/>
            <w:rPr>
              <w:rFonts w:asciiTheme="minorHAnsi" w:eastAsiaTheme="minorEastAsia" w:hAnsiTheme="minorHAnsi" w:cstheme="minorBidi"/>
              <w:noProof/>
              <w:color w:val="auto"/>
              <w:kern w:val="2"/>
              <w:lang w:eastAsia="en-GB"/>
              <w14:ligatures w14:val="standardContextual"/>
            </w:rPr>
          </w:pPr>
          <w:r>
            <w:rPr>
              <w:b/>
              <w:bCs/>
              <w:noProof/>
            </w:rPr>
            <w:fldChar w:fldCharType="begin"/>
          </w:r>
          <w:r>
            <w:rPr>
              <w:b/>
              <w:bCs/>
              <w:noProof/>
            </w:rPr>
            <w:instrText xml:space="preserve"> TOC \h \z \t "Heading 1,2,Heading 2,3,Heading 3,4,Title,1" </w:instrText>
          </w:r>
          <w:r>
            <w:rPr>
              <w:b/>
              <w:bCs/>
              <w:noProof/>
            </w:rPr>
            <w:fldChar w:fldCharType="separate"/>
          </w:r>
          <w:hyperlink w:anchor="_Toc151219951" w:history="1">
            <w:r w:rsidR="00DE3F83" w:rsidRPr="00B03BCD">
              <w:rPr>
                <w:rStyle w:val="Hyperlink"/>
                <w:noProof/>
              </w:rPr>
              <w:t>Tombola Controller</w:t>
            </w:r>
            <w:r w:rsidR="00DE3F83">
              <w:rPr>
                <w:noProof/>
                <w:webHidden/>
              </w:rPr>
              <w:tab/>
            </w:r>
            <w:r w:rsidR="00DE3F83">
              <w:rPr>
                <w:noProof/>
                <w:webHidden/>
              </w:rPr>
              <w:fldChar w:fldCharType="begin"/>
            </w:r>
            <w:r w:rsidR="00DE3F83">
              <w:rPr>
                <w:noProof/>
                <w:webHidden/>
              </w:rPr>
              <w:instrText xml:space="preserve"> PAGEREF _Toc151219951 \h </w:instrText>
            </w:r>
            <w:r w:rsidR="00DE3F83">
              <w:rPr>
                <w:noProof/>
                <w:webHidden/>
              </w:rPr>
            </w:r>
            <w:r w:rsidR="00DE3F83">
              <w:rPr>
                <w:noProof/>
                <w:webHidden/>
              </w:rPr>
              <w:fldChar w:fldCharType="separate"/>
            </w:r>
            <w:r w:rsidR="00DE3F83">
              <w:rPr>
                <w:noProof/>
                <w:webHidden/>
              </w:rPr>
              <w:t>1</w:t>
            </w:r>
            <w:r w:rsidR="00DE3F83">
              <w:rPr>
                <w:noProof/>
                <w:webHidden/>
              </w:rPr>
              <w:fldChar w:fldCharType="end"/>
            </w:r>
          </w:hyperlink>
        </w:p>
        <w:p w14:paraId="6E59160F" w14:textId="3A12624C" w:rsidR="00DE3F83" w:rsidRDefault="00C14A77">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2" w:history="1">
            <w:r w:rsidR="00DE3F83" w:rsidRPr="00B03BCD">
              <w:rPr>
                <w:rStyle w:val="Hyperlink"/>
                <w:noProof/>
              </w:rPr>
              <w:t>Contents</w:t>
            </w:r>
            <w:r w:rsidR="00DE3F83">
              <w:rPr>
                <w:noProof/>
                <w:webHidden/>
              </w:rPr>
              <w:tab/>
            </w:r>
            <w:r w:rsidR="00DE3F83">
              <w:rPr>
                <w:noProof/>
                <w:webHidden/>
              </w:rPr>
              <w:fldChar w:fldCharType="begin"/>
            </w:r>
            <w:r w:rsidR="00DE3F83">
              <w:rPr>
                <w:noProof/>
                <w:webHidden/>
              </w:rPr>
              <w:instrText xml:space="preserve"> PAGEREF _Toc151219952 \h </w:instrText>
            </w:r>
            <w:r w:rsidR="00DE3F83">
              <w:rPr>
                <w:noProof/>
                <w:webHidden/>
              </w:rPr>
            </w:r>
            <w:r w:rsidR="00DE3F83">
              <w:rPr>
                <w:noProof/>
                <w:webHidden/>
              </w:rPr>
              <w:fldChar w:fldCharType="separate"/>
            </w:r>
            <w:r w:rsidR="00DE3F83">
              <w:rPr>
                <w:noProof/>
                <w:webHidden/>
              </w:rPr>
              <w:t>2</w:t>
            </w:r>
            <w:r w:rsidR="00DE3F83">
              <w:rPr>
                <w:noProof/>
                <w:webHidden/>
              </w:rPr>
              <w:fldChar w:fldCharType="end"/>
            </w:r>
          </w:hyperlink>
        </w:p>
        <w:p w14:paraId="6AB0285F" w14:textId="40735781" w:rsidR="00DE3F83" w:rsidRDefault="00C14A77">
          <w:pPr>
            <w:pStyle w:val="TOC3"/>
            <w:rPr>
              <w:rFonts w:asciiTheme="minorHAnsi" w:eastAsiaTheme="minorEastAsia" w:hAnsiTheme="minorHAnsi" w:cstheme="minorBidi"/>
              <w:noProof/>
              <w:color w:val="auto"/>
              <w:kern w:val="2"/>
              <w:lang w:eastAsia="en-GB"/>
              <w14:ligatures w14:val="standardContextual"/>
            </w:rPr>
          </w:pPr>
          <w:hyperlink w:anchor="_Toc151219953" w:history="1">
            <w:r w:rsidR="00DE3F83" w:rsidRPr="00B03BCD">
              <w:rPr>
                <w:rStyle w:val="Hyperlink"/>
                <w:noProof/>
              </w:rPr>
              <w:t>List of Figures</w:t>
            </w:r>
            <w:r w:rsidR="00DE3F83">
              <w:rPr>
                <w:noProof/>
                <w:webHidden/>
              </w:rPr>
              <w:tab/>
            </w:r>
            <w:r w:rsidR="00DE3F83">
              <w:rPr>
                <w:noProof/>
                <w:webHidden/>
              </w:rPr>
              <w:fldChar w:fldCharType="begin"/>
            </w:r>
            <w:r w:rsidR="00DE3F83">
              <w:rPr>
                <w:noProof/>
                <w:webHidden/>
              </w:rPr>
              <w:instrText xml:space="preserve"> PAGEREF _Toc151219953 \h </w:instrText>
            </w:r>
            <w:r w:rsidR="00DE3F83">
              <w:rPr>
                <w:noProof/>
                <w:webHidden/>
              </w:rPr>
            </w:r>
            <w:r w:rsidR="00DE3F83">
              <w:rPr>
                <w:noProof/>
                <w:webHidden/>
              </w:rPr>
              <w:fldChar w:fldCharType="separate"/>
            </w:r>
            <w:r w:rsidR="00DE3F83">
              <w:rPr>
                <w:noProof/>
                <w:webHidden/>
              </w:rPr>
              <w:t>3</w:t>
            </w:r>
            <w:r w:rsidR="00DE3F83">
              <w:rPr>
                <w:noProof/>
                <w:webHidden/>
              </w:rPr>
              <w:fldChar w:fldCharType="end"/>
            </w:r>
          </w:hyperlink>
        </w:p>
        <w:p w14:paraId="0309A626" w14:textId="1B1E44C0" w:rsidR="00DE3F83" w:rsidRDefault="00C14A77">
          <w:pPr>
            <w:pStyle w:val="TOC3"/>
            <w:rPr>
              <w:rFonts w:asciiTheme="minorHAnsi" w:eastAsiaTheme="minorEastAsia" w:hAnsiTheme="minorHAnsi" w:cstheme="minorBidi"/>
              <w:noProof/>
              <w:color w:val="auto"/>
              <w:kern w:val="2"/>
              <w:lang w:eastAsia="en-GB"/>
              <w14:ligatures w14:val="standardContextual"/>
            </w:rPr>
          </w:pPr>
          <w:hyperlink w:anchor="_Toc151219954" w:history="1">
            <w:r w:rsidR="00DE3F83" w:rsidRPr="00B03BCD">
              <w:rPr>
                <w:rStyle w:val="Hyperlink"/>
                <w:noProof/>
              </w:rPr>
              <w:t>List of Tables</w:t>
            </w:r>
            <w:r w:rsidR="00DE3F83">
              <w:rPr>
                <w:noProof/>
                <w:webHidden/>
              </w:rPr>
              <w:tab/>
            </w:r>
            <w:r w:rsidR="00DE3F83">
              <w:rPr>
                <w:noProof/>
                <w:webHidden/>
              </w:rPr>
              <w:fldChar w:fldCharType="begin"/>
            </w:r>
            <w:r w:rsidR="00DE3F83">
              <w:rPr>
                <w:noProof/>
                <w:webHidden/>
              </w:rPr>
              <w:instrText xml:space="preserve"> PAGEREF _Toc151219954 \h </w:instrText>
            </w:r>
            <w:r w:rsidR="00DE3F83">
              <w:rPr>
                <w:noProof/>
                <w:webHidden/>
              </w:rPr>
            </w:r>
            <w:r w:rsidR="00DE3F83">
              <w:rPr>
                <w:noProof/>
                <w:webHidden/>
              </w:rPr>
              <w:fldChar w:fldCharType="separate"/>
            </w:r>
            <w:r w:rsidR="00DE3F83">
              <w:rPr>
                <w:noProof/>
                <w:webHidden/>
              </w:rPr>
              <w:t>4</w:t>
            </w:r>
            <w:r w:rsidR="00DE3F83">
              <w:rPr>
                <w:noProof/>
                <w:webHidden/>
              </w:rPr>
              <w:fldChar w:fldCharType="end"/>
            </w:r>
          </w:hyperlink>
        </w:p>
        <w:p w14:paraId="2437A6EB" w14:textId="402ED840" w:rsidR="00DE3F83" w:rsidRDefault="00C14A77">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5" w:history="1">
            <w:r w:rsidR="00DE3F83" w:rsidRPr="00B03BCD">
              <w:rPr>
                <w:rStyle w:val="Hyperlink"/>
                <w:noProof/>
              </w:rPr>
              <w:t>Overview</w:t>
            </w:r>
            <w:r w:rsidR="00DE3F83">
              <w:rPr>
                <w:noProof/>
                <w:webHidden/>
              </w:rPr>
              <w:tab/>
            </w:r>
            <w:r w:rsidR="00DE3F83">
              <w:rPr>
                <w:noProof/>
                <w:webHidden/>
              </w:rPr>
              <w:fldChar w:fldCharType="begin"/>
            </w:r>
            <w:r w:rsidR="00DE3F83">
              <w:rPr>
                <w:noProof/>
                <w:webHidden/>
              </w:rPr>
              <w:instrText xml:space="preserve"> PAGEREF _Toc151219955 \h </w:instrText>
            </w:r>
            <w:r w:rsidR="00DE3F83">
              <w:rPr>
                <w:noProof/>
                <w:webHidden/>
              </w:rPr>
            </w:r>
            <w:r w:rsidR="00DE3F83">
              <w:rPr>
                <w:noProof/>
                <w:webHidden/>
              </w:rPr>
              <w:fldChar w:fldCharType="separate"/>
            </w:r>
            <w:r w:rsidR="00DE3F83">
              <w:rPr>
                <w:noProof/>
                <w:webHidden/>
              </w:rPr>
              <w:t>5</w:t>
            </w:r>
            <w:r w:rsidR="00DE3F83">
              <w:rPr>
                <w:noProof/>
                <w:webHidden/>
              </w:rPr>
              <w:fldChar w:fldCharType="end"/>
            </w:r>
          </w:hyperlink>
        </w:p>
        <w:p w14:paraId="060B582C" w14:textId="15F41628" w:rsidR="00DE3F83" w:rsidRDefault="00C14A77">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6" w:history="1">
            <w:r w:rsidR="00DE3F83" w:rsidRPr="00B03BCD">
              <w:rPr>
                <w:rStyle w:val="Hyperlink"/>
                <w:noProof/>
              </w:rPr>
              <w:t>Raspberry Pi</w:t>
            </w:r>
            <w:r w:rsidR="00DE3F83">
              <w:rPr>
                <w:noProof/>
                <w:webHidden/>
              </w:rPr>
              <w:tab/>
            </w:r>
            <w:r w:rsidR="00DE3F83">
              <w:rPr>
                <w:noProof/>
                <w:webHidden/>
              </w:rPr>
              <w:fldChar w:fldCharType="begin"/>
            </w:r>
            <w:r w:rsidR="00DE3F83">
              <w:rPr>
                <w:noProof/>
                <w:webHidden/>
              </w:rPr>
              <w:instrText xml:space="preserve"> PAGEREF _Toc151219956 \h </w:instrText>
            </w:r>
            <w:r w:rsidR="00DE3F83">
              <w:rPr>
                <w:noProof/>
                <w:webHidden/>
              </w:rPr>
            </w:r>
            <w:r w:rsidR="00DE3F83">
              <w:rPr>
                <w:noProof/>
                <w:webHidden/>
              </w:rPr>
              <w:fldChar w:fldCharType="separate"/>
            </w:r>
            <w:r w:rsidR="00DE3F83">
              <w:rPr>
                <w:noProof/>
                <w:webHidden/>
              </w:rPr>
              <w:t>6</w:t>
            </w:r>
            <w:r w:rsidR="00DE3F83">
              <w:rPr>
                <w:noProof/>
                <w:webHidden/>
              </w:rPr>
              <w:fldChar w:fldCharType="end"/>
            </w:r>
          </w:hyperlink>
        </w:p>
        <w:p w14:paraId="7C424F72" w14:textId="61DFF2A1" w:rsidR="00DE3F83" w:rsidRDefault="00C14A77">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7" w:history="1">
            <w:r w:rsidR="00DE3F83" w:rsidRPr="00B03BCD">
              <w:rPr>
                <w:rStyle w:val="Hyperlink"/>
                <w:noProof/>
                <w:lang w:eastAsia="en-GB"/>
              </w:rPr>
              <w:t>Software Application</w:t>
            </w:r>
            <w:r w:rsidR="00DE3F83">
              <w:rPr>
                <w:noProof/>
                <w:webHidden/>
              </w:rPr>
              <w:tab/>
            </w:r>
            <w:r w:rsidR="00DE3F83">
              <w:rPr>
                <w:noProof/>
                <w:webHidden/>
              </w:rPr>
              <w:fldChar w:fldCharType="begin"/>
            </w:r>
            <w:r w:rsidR="00DE3F83">
              <w:rPr>
                <w:noProof/>
                <w:webHidden/>
              </w:rPr>
              <w:instrText xml:space="preserve"> PAGEREF _Toc151219957 \h </w:instrText>
            </w:r>
            <w:r w:rsidR="00DE3F83">
              <w:rPr>
                <w:noProof/>
                <w:webHidden/>
              </w:rPr>
            </w:r>
            <w:r w:rsidR="00DE3F83">
              <w:rPr>
                <w:noProof/>
                <w:webHidden/>
              </w:rPr>
              <w:fldChar w:fldCharType="separate"/>
            </w:r>
            <w:r w:rsidR="00DE3F83">
              <w:rPr>
                <w:noProof/>
                <w:webHidden/>
              </w:rPr>
              <w:t>8</w:t>
            </w:r>
            <w:r w:rsidR="00DE3F83">
              <w:rPr>
                <w:noProof/>
                <w:webHidden/>
              </w:rPr>
              <w:fldChar w:fldCharType="end"/>
            </w:r>
          </w:hyperlink>
        </w:p>
        <w:p w14:paraId="16EEC2DA" w14:textId="647924BA" w:rsidR="00DE3F83" w:rsidRDefault="00C14A77">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58" w:history="1">
            <w:r w:rsidR="00DE3F83" w:rsidRPr="00B03BCD">
              <w:rPr>
                <w:rStyle w:val="Hyperlink"/>
                <w:noProof/>
              </w:rPr>
              <w:t>Raspberry Pi System Installation and Configuration</w:t>
            </w:r>
            <w:r w:rsidR="00DE3F83">
              <w:rPr>
                <w:noProof/>
                <w:webHidden/>
              </w:rPr>
              <w:tab/>
            </w:r>
            <w:r w:rsidR="00DE3F83">
              <w:rPr>
                <w:noProof/>
                <w:webHidden/>
              </w:rPr>
              <w:fldChar w:fldCharType="begin"/>
            </w:r>
            <w:r w:rsidR="00DE3F83">
              <w:rPr>
                <w:noProof/>
                <w:webHidden/>
              </w:rPr>
              <w:instrText xml:space="preserve"> PAGEREF _Toc151219958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60B5D12D" w14:textId="0BAD31BB" w:rsidR="00DE3F83" w:rsidRDefault="00C14A77">
          <w:pPr>
            <w:pStyle w:val="TOC3"/>
            <w:rPr>
              <w:rFonts w:asciiTheme="minorHAnsi" w:eastAsiaTheme="minorEastAsia" w:hAnsiTheme="minorHAnsi" w:cstheme="minorBidi"/>
              <w:noProof/>
              <w:color w:val="auto"/>
              <w:kern w:val="2"/>
              <w:lang w:eastAsia="en-GB"/>
              <w14:ligatures w14:val="standardContextual"/>
            </w:rPr>
          </w:pPr>
          <w:hyperlink w:anchor="_Toc151219959" w:history="1">
            <w:r w:rsidR="00DE3F83" w:rsidRPr="00B03BCD">
              <w:rPr>
                <w:rStyle w:val="Hyperlink"/>
                <w:noProof/>
              </w:rPr>
              <w:t>Operating system</w:t>
            </w:r>
            <w:r w:rsidR="00DE3F83">
              <w:rPr>
                <w:noProof/>
                <w:webHidden/>
              </w:rPr>
              <w:tab/>
            </w:r>
            <w:r w:rsidR="00DE3F83">
              <w:rPr>
                <w:noProof/>
                <w:webHidden/>
              </w:rPr>
              <w:fldChar w:fldCharType="begin"/>
            </w:r>
            <w:r w:rsidR="00DE3F83">
              <w:rPr>
                <w:noProof/>
                <w:webHidden/>
              </w:rPr>
              <w:instrText xml:space="preserve"> PAGEREF _Toc151219959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3A269D17" w14:textId="0402EF4C" w:rsidR="00DE3F83" w:rsidRDefault="00C14A77">
          <w:pPr>
            <w:pStyle w:val="TOC2"/>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60" w:history="1">
            <w:r w:rsidR="00DE3F83" w:rsidRPr="00B03BCD">
              <w:rPr>
                <w:rStyle w:val="Hyperlink"/>
                <w:noProof/>
              </w:rPr>
              <w:t>Software installation</w:t>
            </w:r>
            <w:r w:rsidR="00DE3F83">
              <w:rPr>
                <w:noProof/>
                <w:webHidden/>
              </w:rPr>
              <w:tab/>
            </w:r>
            <w:r w:rsidR="00DE3F83">
              <w:rPr>
                <w:noProof/>
                <w:webHidden/>
              </w:rPr>
              <w:fldChar w:fldCharType="begin"/>
            </w:r>
            <w:r w:rsidR="00DE3F83">
              <w:rPr>
                <w:noProof/>
                <w:webHidden/>
              </w:rPr>
              <w:instrText xml:space="preserve"> PAGEREF _Toc151219960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76654ADA" w14:textId="2A96B22E" w:rsidR="00DE3F83" w:rsidRDefault="00C14A77">
          <w:pPr>
            <w:pStyle w:val="TOC3"/>
            <w:rPr>
              <w:rFonts w:asciiTheme="minorHAnsi" w:eastAsiaTheme="minorEastAsia" w:hAnsiTheme="minorHAnsi" w:cstheme="minorBidi"/>
              <w:noProof/>
              <w:color w:val="auto"/>
              <w:kern w:val="2"/>
              <w:lang w:eastAsia="en-GB"/>
              <w14:ligatures w14:val="standardContextual"/>
            </w:rPr>
          </w:pPr>
          <w:hyperlink w:anchor="_Toc151219961" w:history="1">
            <w:r w:rsidR="00DE3F83" w:rsidRPr="00B03BCD">
              <w:rPr>
                <w:rStyle w:val="Hyperlink"/>
                <w:noProof/>
              </w:rPr>
              <w:t>Run Operating System Updates</w:t>
            </w:r>
            <w:r w:rsidR="00DE3F83">
              <w:rPr>
                <w:noProof/>
                <w:webHidden/>
              </w:rPr>
              <w:tab/>
            </w:r>
            <w:r w:rsidR="00DE3F83">
              <w:rPr>
                <w:noProof/>
                <w:webHidden/>
              </w:rPr>
              <w:fldChar w:fldCharType="begin"/>
            </w:r>
            <w:r w:rsidR="00DE3F83">
              <w:rPr>
                <w:noProof/>
                <w:webHidden/>
              </w:rPr>
              <w:instrText xml:space="preserve"> PAGEREF _Toc151219961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26F582AF" w14:textId="6C238AA3" w:rsidR="00DE3F83" w:rsidRDefault="00C14A77">
          <w:pPr>
            <w:pStyle w:val="TOC3"/>
            <w:rPr>
              <w:rFonts w:asciiTheme="minorHAnsi" w:eastAsiaTheme="minorEastAsia" w:hAnsiTheme="minorHAnsi" w:cstheme="minorBidi"/>
              <w:noProof/>
              <w:color w:val="auto"/>
              <w:kern w:val="2"/>
              <w:lang w:eastAsia="en-GB"/>
              <w14:ligatures w14:val="standardContextual"/>
            </w:rPr>
          </w:pPr>
          <w:hyperlink w:anchor="_Toc151219962" w:history="1">
            <w:r w:rsidR="00DE3F83" w:rsidRPr="00B03BCD">
              <w:rPr>
                <w:rStyle w:val="Hyperlink"/>
                <w:noProof/>
              </w:rPr>
              <w:t>Install PIP3 for Python 3.x installation</w:t>
            </w:r>
            <w:r w:rsidR="00DE3F83">
              <w:rPr>
                <w:noProof/>
                <w:webHidden/>
              </w:rPr>
              <w:tab/>
            </w:r>
            <w:r w:rsidR="00DE3F83">
              <w:rPr>
                <w:noProof/>
                <w:webHidden/>
              </w:rPr>
              <w:fldChar w:fldCharType="begin"/>
            </w:r>
            <w:r w:rsidR="00DE3F83">
              <w:rPr>
                <w:noProof/>
                <w:webHidden/>
              </w:rPr>
              <w:instrText xml:space="preserve"> PAGEREF _Toc151219962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33A34639" w14:textId="30E38793" w:rsidR="00DE3F83" w:rsidRDefault="00C14A77">
          <w:pPr>
            <w:pStyle w:val="TOC3"/>
            <w:rPr>
              <w:rFonts w:asciiTheme="minorHAnsi" w:eastAsiaTheme="minorEastAsia" w:hAnsiTheme="minorHAnsi" w:cstheme="minorBidi"/>
              <w:noProof/>
              <w:color w:val="auto"/>
              <w:kern w:val="2"/>
              <w:lang w:eastAsia="en-GB"/>
              <w14:ligatures w14:val="standardContextual"/>
            </w:rPr>
          </w:pPr>
          <w:hyperlink w:anchor="_Toc151219963" w:history="1">
            <w:r w:rsidR="00DE3F83" w:rsidRPr="00B03BCD">
              <w:rPr>
                <w:rStyle w:val="Hyperlink"/>
                <w:noProof/>
              </w:rPr>
              <w:t>Install Flask Libraries</w:t>
            </w:r>
            <w:r w:rsidR="00DE3F83">
              <w:rPr>
                <w:noProof/>
                <w:webHidden/>
              </w:rPr>
              <w:tab/>
            </w:r>
            <w:r w:rsidR="00DE3F83">
              <w:rPr>
                <w:noProof/>
                <w:webHidden/>
              </w:rPr>
              <w:fldChar w:fldCharType="begin"/>
            </w:r>
            <w:r w:rsidR="00DE3F83">
              <w:rPr>
                <w:noProof/>
                <w:webHidden/>
              </w:rPr>
              <w:instrText xml:space="preserve"> PAGEREF _Toc151219963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19C9B999" w14:textId="641DB603" w:rsidR="00DE3F83" w:rsidRDefault="00C14A77">
          <w:pPr>
            <w:pStyle w:val="TOC3"/>
            <w:rPr>
              <w:rFonts w:asciiTheme="minorHAnsi" w:eastAsiaTheme="minorEastAsia" w:hAnsiTheme="minorHAnsi" w:cstheme="minorBidi"/>
              <w:noProof/>
              <w:color w:val="auto"/>
              <w:kern w:val="2"/>
              <w:lang w:eastAsia="en-GB"/>
              <w14:ligatures w14:val="standardContextual"/>
            </w:rPr>
          </w:pPr>
          <w:hyperlink w:anchor="_Toc151219964" w:history="1">
            <w:r w:rsidR="00DE3F83" w:rsidRPr="00B03BCD">
              <w:rPr>
                <w:rStyle w:val="Hyperlink"/>
                <w:noProof/>
              </w:rPr>
              <w:t>Install Minimal Modbus Package</w:t>
            </w:r>
            <w:r w:rsidR="00DE3F83">
              <w:rPr>
                <w:noProof/>
                <w:webHidden/>
              </w:rPr>
              <w:tab/>
            </w:r>
            <w:r w:rsidR="00DE3F83">
              <w:rPr>
                <w:noProof/>
                <w:webHidden/>
              </w:rPr>
              <w:fldChar w:fldCharType="begin"/>
            </w:r>
            <w:r w:rsidR="00DE3F83">
              <w:rPr>
                <w:noProof/>
                <w:webHidden/>
              </w:rPr>
              <w:instrText xml:space="preserve"> PAGEREF _Toc151219964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6AE1E198" w14:textId="4670F30B" w:rsidR="00DE3F83" w:rsidRDefault="00C14A77">
          <w:pPr>
            <w:pStyle w:val="TOC3"/>
            <w:rPr>
              <w:rFonts w:asciiTheme="minorHAnsi" w:eastAsiaTheme="minorEastAsia" w:hAnsiTheme="minorHAnsi" w:cstheme="minorBidi"/>
              <w:noProof/>
              <w:color w:val="auto"/>
              <w:kern w:val="2"/>
              <w:lang w:eastAsia="en-GB"/>
              <w14:ligatures w14:val="standardContextual"/>
            </w:rPr>
          </w:pPr>
          <w:hyperlink w:anchor="_Toc151219965" w:history="1">
            <w:r w:rsidR="00DE3F83" w:rsidRPr="00B03BCD">
              <w:rPr>
                <w:rStyle w:val="Hyperlink"/>
                <w:noProof/>
              </w:rPr>
              <w:t>Download Tombola Controller Application</w:t>
            </w:r>
            <w:r w:rsidR="00DE3F83">
              <w:rPr>
                <w:noProof/>
                <w:webHidden/>
              </w:rPr>
              <w:tab/>
            </w:r>
            <w:r w:rsidR="00DE3F83">
              <w:rPr>
                <w:noProof/>
                <w:webHidden/>
              </w:rPr>
              <w:fldChar w:fldCharType="begin"/>
            </w:r>
            <w:r w:rsidR="00DE3F83">
              <w:rPr>
                <w:noProof/>
                <w:webHidden/>
              </w:rPr>
              <w:instrText xml:space="preserve"> PAGEREF _Toc151219965 \h </w:instrText>
            </w:r>
            <w:r w:rsidR="00DE3F83">
              <w:rPr>
                <w:noProof/>
                <w:webHidden/>
              </w:rPr>
            </w:r>
            <w:r w:rsidR="00DE3F83">
              <w:rPr>
                <w:noProof/>
                <w:webHidden/>
              </w:rPr>
              <w:fldChar w:fldCharType="separate"/>
            </w:r>
            <w:r w:rsidR="00DE3F83">
              <w:rPr>
                <w:noProof/>
                <w:webHidden/>
              </w:rPr>
              <w:t>12</w:t>
            </w:r>
            <w:r w:rsidR="00DE3F83">
              <w:rPr>
                <w:noProof/>
                <w:webHidden/>
              </w:rPr>
              <w:fldChar w:fldCharType="end"/>
            </w:r>
          </w:hyperlink>
        </w:p>
        <w:p w14:paraId="76987B34" w14:textId="3A046C7E" w:rsidR="00DE3F83" w:rsidRDefault="00C14A77">
          <w:pPr>
            <w:pStyle w:val="TOC3"/>
            <w:rPr>
              <w:rFonts w:asciiTheme="minorHAnsi" w:eastAsiaTheme="minorEastAsia" w:hAnsiTheme="minorHAnsi" w:cstheme="minorBidi"/>
              <w:noProof/>
              <w:color w:val="auto"/>
              <w:kern w:val="2"/>
              <w:lang w:eastAsia="en-GB"/>
              <w14:ligatures w14:val="standardContextual"/>
            </w:rPr>
          </w:pPr>
          <w:hyperlink w:anchor="_Toc151219966" w:history="1">
            <w:r w:rsidR="00DE3F83" w:rsidRPr="00B03BCD">
              <w:rPr>
                <w:rStyle w:val="Hyperlink"/>
                <w:noProof/>
              </w:rPr>
              <w:t>Copy the python files to the Pi</w:t>
            </w:r>
            <w:r w:rsidR="00DE3F83">
              <w:rPr>
                <w:noProof/>
                <w:webHidden/>
              </w:rPr>
              <w:tab/>
            </w:r>
            <w:r w:rsidR="00DE3F83">
              <w:rPr>
                <w:noProof/>
                <w:webHidden/>
              </w:rPr>
              <w:fldChar w:fldCharType="begin"/>
            </w:r>
            <w:r w:rsidR="00DE3F83">
              <w:rPr>
                <w:noProof/>
                <w:webHidden/>
              </w:rPr>
              <w:instrText xml:space="preserve"> PAGEREF _Toc151219966 \h </w:instrText>
            </w:r>
            <w:r w:rsidR="00DE3F83">
              <w:rPr>
                <w:noProof/>
                <w:webHidden/>
              </w:rPr>
            </w:r>
            <w:r w:rsidR="00DE3F83">
              <w:rPr>
                <w:noProof/>
                <w:webHidden/>
              </w:rPr>
              <w:fldChar w:fldCharType="separate"/>
            </w:r>
            <w:r w:rsidR="00DE3F83">
              <w:rPr>
                <w:noProof/>
                <w:webHidden/>
              </w:rPr>
              <w:t>13</w:t>
            </w:r>
            <w:r w:rsidR="00DE3F83">
              <w:rPr>
                <w:noProof/>
                <w:webHidden/>
              </w:rPr>
              <w:fldChar w:fldCharType="end"/>
            </w:r>
          </w:hyperlink>
        </w:p>
        <w:p w14:paraId="52BB64D0" w14:textId="6046F3F0" w:rsidR="00DE3F83" w:rsidRDefault="00C14A77">
          <w:pPr>
            <w:pStyle w:val="TOC3"/>
            <w:rPr>
              <w:rFonts w:asciiTheme="minorHAnsi" w:eastAsiaTheme="minorEastAsia" w:hAnsiTheme="minorHAnsi" w:cstheme="minorBidi"/>
              <w:noProof/>
              <w:color w:val="auto"/>
              <w:kern w:val="2"/>
              <w:lang w:eastAsia="en-GB"/>
              <w14:ligatures w14:val="standardContextual"/>
            </w:rPr>
          </w:pPr>
          <w:hyperlink w:anchor="_Toc151219967" w:history="1">
            <w:r w:rsidR="00DE3F83" w:rsidRPr="00B03BCD">
              <w:rPr>
                <w:rStyle w:val="Hyperlink"/>
                <w:noProof/>
              </w:rPr>
              <w:t>Nginx installation</w:t>
            </w:r>
            <w:r w:rsidR="00DE3F83">
              <w:rPr>
                <w:noProof/>
                <w:webHidden/>
              </w:rPr>
              <w:tab/>
            </w:r>
            <w:r w:rsidR="00DE3F83">
              <w:rPr>
                <w:noProof/>
                <w:webHidden/>
              </w:rPr>
              <w:fldChar w:fldCharType="begin"/>
            </w:r>
            <w:r w:rsidR="00DE3F83">
              <w:rPr>
                <w:noProof/>
                <w:webHidden/>
              </w:rPr>
              <w:instrText xml:space="preserve"> PAGEREF _Toc151219967 \h </w:instrText>
            </w:r>
            <w:r w:rsidR="00DE3F83">
              <w:rPr>
                <w:noProof/>
                <w:webHidden/>
              </w:rPr>
            </w:r>
            <w:r w:rsidR="00DE3F83">
              <w:rPr>
                <w:noProof/>
                <w:webHidden/>
              </w:rPr>
              <w:fldChar w:fldCharType="separate"/>
            </w:r>
            <w:r w:rsidR="00DE3F83">
              <w:rPr>
                <w:noProof/>
                <w:webHidden/>
              </w:rPr>
              <w:t>13</w:t>
            </w:r>
            <w:r w:rsidR="00DE3F83">
              <w:rPr>
                <w:noProof/>
                <w:webHidden/>
              </w:rPr>
              <w:fldChar w:fldCharType="end"/>
            </w:r>
          </w:hyperlink>
        </w:p>
        <w:p w14:paraId="7A176131" w14:textId="0A3CA351" w:rsidR="00DE3F83" w:rsidRDefault="00C14A77">
          <w:pPr>
            <w:pStyle w:val="TOC3"/>
            <w:rPr>
              <w:rFonts w:asciiTheme="minorHAnsi" w:eastAsiaTheme="minorEastAsia" w:hAnsiTheme="minorHAnsi" w:cstheme="minorBidi"/>
              <w:noProof/>
              <w:color w:val="auto"/>
              <w:kern w:val="2"/>
              <w:lang w:eastAsia="en-GB"/>
              <w14:ligatures w14:val="standardContextual"/>
            </w:rPr>
          </w:pPr>
          <w:hyperlink w:anchor="_Toc151219968" w:history="1">
            <w:r w:rsidR="00DE3F83" w:rsidRPr="00B03BCD">
              <w:rPr>
                <w:rStyle w:val="Hyperlink"/>
                <w:noProof/>
              </w:rPr>
              <w:t>Gunicorn for Python 3.x installation</w:t>
            </w:r>
            <w:r w:rsidR="00DE3F83">
              <w:rPr>
                <w:noProof/>
                <w:webHidden/>
              </w:rPr>
              <w:tab/>
            </w:r>
            <w:r w:rsidR="00DE3F83">
              <w:rPr>
                <w:noProof/>
                <w:webHidden/>
              </w:rPr>
              <w:fldChar w:fldCharType="begin"/>
            </w:r>
            <w:r w:rsidR="00DE3F83">
              <w:rPr>
                <w:noProof/>
                <w:webHidden/>
              </w:rPr>
              <w:instrText xml:space="preserve"> PAGEREF _Toc151219968 \h </w:instrText>
            </w:r>
            <w:r w:rsidR="00DE3F83">
              <w:rPr>
                <w:noProof/>
                <w:webHidden/>
              </w:rPr>
            </w:r>
            <w:r w:rsidR="00DE3F83">
              <w:rPr>
                <w:noProof/>
                <w:webHidden/>
              </w:rPr>
              <w:fldChar w:fldCharType="separate"/>
            </w:r>
            <w:r w:rsidR="00DE3F83">
              <w:rPr>
                <w:noProof/>
                <w:webHidden/>
              </w:rPr>
              <w:t>13</w:t>
            </w:r>
            <w:r w:rsidR="00DE3F83">
              <w:rPr>
                <w:noProof/>
                <w:webHidden/>
              </w:rPr>
              <w:fldChar w:fldCharType="end"/>
            </w:r>
          </w:hyperlink>
        </w:p>
        <w:p w14:paraId="2FC470A8" w14:textId="6DF888A3" w:rsidR="00590461" w:rsidRDefault="0024067D">
          <w:r>
            <w:rPr>
              <w:b/>
              <w:bCs/>
              <w:noProof/>
            </w:rPr>
            <w:fldChar w:fldCharType="end"/>
          </w:r>
        </w:p>
      </w:sdtContent>
    </w:sdt>
    <w:p w14:paraId="1E22A9E9" w14:textId="77777777" w:rsidR="0009398A" w:rsidRDefault="0009398A">
      <w:pPr>
        <w:spacing w:line="240" w:lineRule="auto"/>
        <w:jc w:val="left"/>
        <w:rPr>
          <w:rFonts w:eastAsia="Times New Roman"/>
          <w:b/>
          <w:bCs/>
          <w:iCs/>
          <w:sz w:val="24"/>
          <w:szCs w:val="28"/>
        </w:rPr>
      </w:pPr>
      <w:r>
        <w:br w:type="page"/>
      </w:r>
    </w:p>
    <w:p w14:paraId="32DD110F" w14:textId="77777777" w:rsidR="00907A74" w:rsidRDefault="0009398A" w:rsidP="00907A74">
      <w:pPr>
        <w:pStyle w:val="Heading2"/>
      </w:pPr>
      <w:bookmarkStart w:id="2" w:name="_Toc151219953"/>
      <w:r>
        <w:lastRenderedPageBreak/>
        <w:t xml:space="preserve">List of </w:t>
      </w:r>
      <w:r w:rsidR="00907A74">
        <w:t>Figures</w:t>
      </w:r>
      <w:bookmarkEnd w:id="2"/>
    </w:p>
    <w:p w14:paraId="0DDB05E2" w14:textId="7CCCD64A" w:rsidR="00DE3F83" w:rsidRDefault="008B52D0">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"Figure" </w:instrText>
      </w:r>
      <w:r>
        <w:fldChar w:fldCharType="separate"/>
      </w:r>
      <w:hyperlink w:anchor="_Toc151219969" w:history="1">
        <w:r w:rsidR="00DE3F83" w:rsidRPr="006060FA">
          <w:rPr>
            <w:rStyle w:val="Hyperlink"/>
            <w:noProof/>
          </w:rPr>
          <w:t>Figure 1: Connection Diagram</w:t>
        </w:r>
        <w:r w:rsidR="00DE3F83">
          <w:rPr>
            <w:noProof/>
            <w:webHidden/>
          </w:rPr>
          <w:tab/>
        </w:r>
        <w:r w:rsidR="00DE3F83">
          <w:rPr>
            <w:noProof/>
            <w:webHidden/>
          </w:rPr>
          <w:fldChar w:fldCharType="begin"/>
        </w:r>
        <w:r w:rsidR="00DE3F83">
          <w:rPr>
            <w:noProof/>
            <w:webHidden/>
          </w:rPr>
          <w:instrText xml:space="preserve"> PAGEREF _Toc151219969 \h </w:instrText>
        </w:r>
        <w:r w:rsidR="00DE3F83">
          <w:rPr>
            <w:noProof/>
            <w:webHidden/>
          </w:rPr>
        </w:r>
        <w:r w:rsidR="00DE3F83">
          <w:rPr>
            <w:noProof/>
            <w:webHidden/>
          </w:rPr>
          <w:fldChar w:fldCharType="separate"/>
        </w:r>
        <w:r w:rsidR="00DE3F83">
          <w:rPr>
            <w:noProof/>
            <w:webHidden/>
          </w:rPr>
          <w:t>5</w:t>
        </w:r>
        <w:r w:rsidR="00DE3F83">
          <w:rPr>
            <w:noProof/>
            <w:webHidden/>
          </w:rPr>
          <w:fldChar w:fldCharType="end"/>
        </w:r>
      </w:hyperlink>
    </w:p>
    <w:p w14:paraId="267D72EA" w14:textId="5B46134B" w:rsidR="00DE3F83" w:rsidRDefault="00C14A77">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0" w:history="1">
        <w:r w:rsidR="00DE3F83" w:rsidRPr="006060FA">
          <w:rPr>
            <w:rStyle w:val="Hyperlink"/>
            <w:noProof/>
          </w:rPr>
          <w:t>Figure 2: Schematic of RPM Interface.</w:t>
        </w:r>
        <w:r w:rsidR="00DE3F83">
          <w:rPr>
            <w:noProof/>
            <w:webHidden/>
          </w:rPr>
          <w:tab/>
        </w:r>
        <w:r w:rsidR="00DE3F83">
          <w:rPr>
            <w:noProof/>
            <w:webHidden/>
          </w:rPr>
          <w:fldChar w:fldCharType="begin"/>
        </w:r>
        <w:r w:rsidR="00DE3F83">
          <w:rPr>
            <w:noProof/>
            <w:webHidden/>
          </w:rPr>
          <w:instrText xml:space="preserve"> PAGEREF _Toc151219970 \h </w:instrText>
        </w:r>
        <w:r w:rsidR="00DE3F83">
          <w:rPr>
            <w:noProof/>
            <w:webHidden/>
          </w:rPr>
        </w:r>
        <w:r w:rsidR="00DE3F83">
          <w:rPr>
            <w:noProof/>
            <w:webHidden/>
          </w:rPr>
          <w:fldChar w:fldCharType="separate"/>
        </w:r>
        <w:r w:rsidR="00DE3F83">
          <w:rPr>
            <w:noProof/>
            <w:webHidden/>
          </w:rPr>
          <w:t>7</w:t>
        </w:r>
        <w:r w:rsidR="00DE3F83">
          <w:rPr>
            <w:noProof/>
            <w:webHidden/>
          </w:rPr>
          <w:fldChar w:fldCharType="end"/>
        </w:r>
      </w:hyperlink>
    </w:p>
    <w:p w14:paraId="35AE3D3F" w14:textId="385E47CE" w:rsidR="00DE3F83" w:rsidRDefault="00C14A77">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1" w:history="1">
        <w:r w:rsidR="00DE3F83" w:rsidRPr="006060FA">
          <w:rPr>
            <w:rStyle w:val="Hyperlink"/>
            <w:noProof/>
          </w:rPr>
          <w:t>Figure 3: Web status page</w:t>
        </w:r>
        <w:r w:rsidR="00DE3F83">
          <w:rPr>
            <w:noProof/>
            <w:webHidden/>
          </w:rPr>
          <w:tab/>
        </w:r>
        <w:r w:rsidR="00DE3F83">
          <w:rPr>
            <w:noProof/>
            <w:webHidden/>
          </w:rPr>
          <w:fldChar w:fldCharType="begin"/>
        </w:r>
        <w:r w:rsidR="00DE3F83">
          <w:rPr>
            <w:noProof/>
            <w:webHidden/>
          </w:rPr>
          <w:instrText xml:space="preserve"> PAGEREF _Toc151219971 \h </w:instrText>
        </w:r>
        <w:r w:rsidR="00DE3F83">
          <w:rPr>
            <w:noProof/>
            <w:webHidden/>
          </w:rPr>
        </w:r>
        <w:r w:rsidR="00DE3F83">
          <w:rPr>
            <w:noProof/>
            <w:webHidden/>
          </w:rPr>
          <w:fldChar w:fldCharType="separate"/>
        </w:r>
        <w:r w:rsidR="00DE3F83">
          <w:rPr>
            <w:noProof/>
            <w:webHidden/>
          </w:rPr>
          <w:t>10</w:t>
        </w:r>
        <w:r w:rsidR="00DE3F83">
          <w:rPr>
            <w:noProof/>
            <w:webHidden/>
          </w:rPr>
          <w:fldChar w:fldCharType="end"/>
        </w:r>
      </w:hyperlink>
    </w:p>
    <w:p w14:paraId="7870633D" w14:textId="0A047FF3" w:rsidR="00DE3F83" w:rsidRDefault="00C14A77">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2" w:history="1">
        <w:r w:rsidR="00DE3F83" w:rsidRPr="006060FA">
          <w:rPr>
            <w:rStyle w:val="Hyperlink"/>
            <w:noProof/>
          </w:rPr>
          <w:t>Figure 4: API messages that are accepted</w:t>
        </w:r>
        <w:r w:rsidR="00DE3F83">
          <w:rPr>
            <w:noProof/>
            <w:webHidden/>
          </w:rPr>
          <w:tab/>
        </w:r>
        <w:r w:rsidR="00DE3F83">
          <w:rPr>
            <w:noProof/>
            <w:webHidden/>
          </w:rPr>
          <w:fldChar w:fldCharType="begin"/>
        </w:r>
        <w:r w:rsidR="00DE3F83">
          <w:rPr>
            <w:noProof/>
            <w:webHidden/>
          </w:rPr>
          <w:instrText xml:space="preserve"> PAGEREF _Toc151219972 \h </w:instrText>
        </w:r>
        <w:r w:rsidR="00DE3F83">
          <w:rPr>
            <w:noProof/>
            <w:webHidden/>
          </w:rPr>
        </w:r>
        <w:r w:rsidR="00DE3F83">
          <w:rPr>
            <w:noProof/>
            <w:webHidden/>
          </w:rPr>
          <w:fldChar w:fldCharType="separate"/>
        </w:r>
        <w:r w:rsidR="00DE3F83">
          <w:rPr>
            <w:noProof/>
            <w:webHidden/>
          </w:rPr>
          <w:t>11</w:t>
        </w:r>
        <w:r w:rsidR="00DE3F83">
          <w:rPr>
            <w:noProof/>
            <w:webHidden/>
          </w:rPr>
          <w:fldChar w:fldCharType="end"/>
        </w:r>
      </w:hyperlink>
    </w:p>
    <w:p w14:paraId="65E435E1" w14:textId="0A9C14B3" w:rsidR="00907A74" w:rsidRDefault="008B52D0">
      <w:pPr>
        <w:spacing w:line="240" w:lineRule="auto"/>
        <w:jc w:val="left"/>
      </w:pPr>
      <w:r>
        <w:rPr>
          <w:b/>
          <w:bCs/>
          <w:noProof/>
          <w:lang w:val="en-US"/>
        </w:rPr>
        <w:fldChar w:fldCharType="end"/>
      </w:r>
    </w:p>
    <w:p w14:paraId="7EF3D2E0" w14:textId="77777777" w:rsidR="000663E5" w:rsidRDefault="000663E5">
      <w:pPr>
        <w:spacing w:line="240" w:lineRule="auto"/>
        <w:jc w:val="left"/>
        <w:rPr>
          <w:rFonts w:eastAsia="Times New Roman"/>
          <w:b/>
          <w:bCs/>
          <w:iCs/>
          <w:sz w:val="28"/>
          <w:szCs w:val="28"/>
        </w:rPr>
      </w:pPr>
      <w:r>
        <w:br w:type="page"/>
      </w:r>
    </w:p>
    <w:p w14:paraId="6AEDC8EB" w14:textId="77777777" w:rsidR="00907A74" w:rsidRDefault="0009398A" w:rsidP="00907A74">
      <w:pPr>
        <w:pStyle w:val="Heading2"/>
      </w:pPr>
      <w:bookmarkStart w:id="3" w:name="_Toc151219954"/>
      <w:r>
        <w:lastRenderedPageBreak/>
        <w:t xml:space="preserve">List of </w:t>
      </w:r>
      <w:r w:rsidR="00907A74">
        <w:t>Tables</w:t>
      </w:r>
      <w:bookmarkEnd w:id="3"/>
    </w:p>
    <w:p w14:paraId="331C9918" w14:textId="26940E09" w:rsidR="00DE3F83" w:rsidRDefault="00C14A77">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r>
        <w:fldChar w:fldCharType="begin"/>
      </w:r>
      <w:r>
        <w:instrText xml:space="preserve"> TOC \h \z \c "Table" </w:instrText>
      </w:r>
      <w:r>
        <w:fldChar w:fldCharType="separate"/>
      </w:r>
      <w:hyperlink w:anchor="_Toc151219973" w:history="1">
        <w:r w:rsidR="00DE3F83" w:rsidRPr="00DC469B">
          <w:rPr>
            <w:rStyle w:val="Hyperlink"/>
            <w:noProof/>
          </w:rPr>
          <w:t>Table 1: MODBUS Registers</w:t>
        </w:r>
        <w:r w:rsidR="00DE3F83">
          <w:rPr>
            <w:noProof/>
            <w:webHidden/>
          </w:rPr>
          <w:tab/>
        </w:r>
        <w:r w:rsidR="00DE3F83">
          <w:rPr>
            <w:noProof/>
            <w:webHidden/>
          </w:rPr>
          <w:fldChar w:fldCharType="begin"/>
        </w:r>
        <w:r w:rsidR="00DE3F83">
          <w:rPr>
            <w:noProof/>
            <w:webHidden/>
          </w:rPr>
          <w:instrText xml:space="preserve"> PAGEREF _Toc151219973 \h </w:instrText>
        </w:r>
        <w:r w:rsidR="00DE3F83">
          <w:rPr>
            <w:noProof/>
            <w:webHidden/>
          </w:rPr>
        </w:r>
        <w:r w:rsidR="00DE3F83">
          <w:rPr>
            <w:noProof/>
            <w:webHidden/>
          </w:rPr>
          <w:fldChar w:fldCharType="separate"/>
        </w:r>
        <w:r w:rsidR="00DE3F83">
          <w:rPr>
            <w:noProof/>
            <w:webHidden/>
          </w:rPr>
          <w:t>8</w:t>
        </w:r>
        <w:r w:rsidR="00DE3F83">
          <w:rPr>
            <w:noProof/>
            <w:webHidden/>
          </w:rPr>
          <w:fldChar w:fldCharType="end"/>
        </w:r>
      </w:hyperlink>
    </w:p>
    <w:p w14:paraId="6B2A03A9" w14:textId="23DA2807" w:rsidR="00DE3F83" w:rsidRDefault="00C14A77">
      <w:pPr>
        <w:pStyle w:val="TableofFigures"/>
        <w:tabs>
          <w:tab w:val="right" w:leader="dot" w:pos="9016"/>
        </w:tabs>
        <w:rPr>
          <w:rFonts w:asciiTheme="minorHAnsi" w:eastAsiaTheme="minorEastAsia" w:hAnsiTheme="minorHAnsi" w:cstheme="minorBidi"/>
          <w:noProof/>
          <w:color w:val="auto"/>
          <w:kern w:val="2"/>
          <w:lang w:eastAsia="en-GB"/>
          <w14:ligatures w14:val="standardContextual"/>
        </w:rPr>
      </w:pPr>
      <w:hyperlink w:anchor="_Toc151219974" w:history="1">
        <w:r w:rsidR="00DE3F83" w:rsidRPr="00DC469B">
          <w:rPr>
            <w:rStyle w:val="Hyperlink"/>
            <w:noProof/>
          </w:rPr>
          <w:t>Table 2: Tombola Controller Settings stored in the Json file.</w:t>
        </w:r>
        <w:r w:rsidR="00DE3F83">
          <w:rPr>
            <w:noProof/>
            <w:webHidden/>
          </w:rPr>
          <w:tab/>
        </w:r>
        <w:r w:rsidR="00DE3F83">
          <w:rPr>
            <w:noProof/>
            <w:webHidden/>
          </w:rPr>
          <w:fldChar w:fldCharType="begin"/>
        </w:r>
        <w:r w:rsidR="00DE3F83">
          <w:rPr>
            <w:noProof/>
            <w:webHidden/>
          </w:rPr>
          <w:instrText xml:space="preserve"> PAGEREF _Toc151219974 \h </w:instrText>
        </w:r>
        <w:r w:rsidR="00DE3F83">
          <w:rPr>
            <w:noProof/>
            <w:webHidden/>
          </w:rPr>
        </w:r>
        <w:r w:rsidR="00DE3F83">
          <w:rPr>
            <w:noProof/>
            <w:webHidden/>
          </w:rPr>
          <w:fldChar w:fldCharType="separate"/>
        </w:r>
        <w:r w:rsidR="00DE3F83">
          <w:rPr>
            <w:noProof/>
            <w:webHidden/>
          </w:rPr>
          <w:t>9</w:t>
        </w:r>
        <w:r w:rsidR="00DE3F83">
          <w:rPr>
            <w:noProof/>
            <w:webHidden/>
          </w:rPr>
          <w:fldChar w:fldCharType="end"/>
        </w:r>
      </w:hyperlink>
    </w:p>
    <w:p w14:paraId="3F41CECA" w14:textId="45DB5159" w:rsidR="00FE2272" w:rsidRDefault="00C14A77" w:rsidP="00376ACE">
      <w:r>
        <w:rPr>
          <w:b/>
          <w:bCs/>
          <w:noProof/>
        </w:rPr>
        <w:fldChar w:fldCharType="end"/>
      </w:r>
    </w:p>
    <w:p w14:paraId="5AA6F91E" w14:textId="32350457" w:rsidR="00A767E9" w:rsidRDefault="00A767E9">
      <w:pPr>
        <w:spacing w:line="240" w:lineRule="auto"/>
        <w:jc w:val="left"/>
      </w:pPr>
      <w:r>
        <w:br w:type="page"/>
      </w:r>
    </w:p>
    <w:p w14:paraId="778B1A14" w14:textId="77777777" w:rsidR="0026706F" w:rsidRPr="00A767E9" w:rsidRDefault="0026706F" w:rsidP="0026706F">
      <w:pPr>
        <w:pStyle w:val="Heading1"/>
        <w:rPr>
          <w:rFonts w:ascii="Calibri" w:hAnsi="Calibri" w:cs="Calibri"/>
          <w:color w:val="auto"/>
          <w:sz w:val="22"/>
          <w:szCs w:val="22"/>
        </w:rPr>
      </w:pPr>
      <w:r w:rsidRPr="00A767E9">
        <w:lastRenderedPageBreak/>
        <w:fldChar w:fldCharType="begin"/>
      </w:r>
      <w:r w:rsidRPr="00A767E9">
        <w:instrText xml:space="preserve"> ADDIN EN.REFLIST </w:instrText>
      </w:r>
      <w:r w:rsidRPr="00A767E9">
        <w:fldChar w:fldCharType="end"/>
      </w:r>
      <w:bookmarkStart w:id="4" w:name="_Toc49413860"/>
      <w:bookmarkStart w:id="5" w:name="_Toc151219955"/>
      <w:r w:rsidRPr="00A767E9">
        <w:t>Overview</w:t>
      </w:r>
      <w:bookmarkEnd w:id="4"/>
      <w:bookmarkEnd w:id="5"/>
    </w:p>
    <w:p w14:paraId="67D111E0" w14:textId="42BCBC43" w:rsidR="00E84C3B" w:rsidRDefault="00E84C3B" w:rsidP="002125EC">
      <w:pPr>
        <w:rPr>
          <w:lang w:eastAsia="en-GB"/>
        </w:rPr>
      </w:pPr>
      <w:r>
        <w:rPr>
          <w:lang w:eastAsia="en-GB"/>
        </w:rPr>
        <w:t xml:space="preserve">The UCL Tombola </w:t>
      </w:r>
      <w:r w:rsidR="00062560">
        <w:rPr>
          <w:lang w:eastAsia="en-GB"/>
        </w:rPr>
        <w:t xml:space="preserve">riverbed erosion simulator consists of a large (1m) sealed drum that can be filled with water and ball bearings to simulate gravel on the riverbed. Two blocks of concrete </w:t>
      </w:r>
      <w:r w:rsidR="00372760">
        <w:rPr>
          <w:lang w:eastAsia="en-GB"/>
        </w:rPr>
        <w:t>are</w:t>
      </w:r>
      <w:r w:rsidR="00062560">
        <w:rPr>
          <w:lang w:eastAsia="en-GB"/>
        </w:rPr>
        <w:t xml:space="preserve"> used as a proxy for </w:t>
      </w:r>
      <w:r w:rsidR="00CA3891">
        <w:rPr>
          <w:lang w:eastAsia="en-GB"/>
        </w:rPr>
        <w:t>the underlying bedrock. As the drum rotates the water and ball bearings flow across the</w:t>
      </w:r>
      <w:r w:rsidR="00372760">
        <w:rPr>
          <w:lang w:eastAsia="en-GB"/>
        </w:rPr>
        <w:t xml:space="preserve"> concrete blocks and erode them.</w:t>
      </w:r>
      <w:r w:rsidR="00CA3891">
        <w:rPr>
          <w:lang w:eastAsia="en-GB"/>
        </w:rPr>
        <w:t xml:space="preserve"> </w:t>
      </w:r>
      <w:r w:rsidR="00A10E02">
        <w:rPr>
          <w:lang w:eastAsia="en-GB"/>
        </w:rPr>
        <w:t xml:space="preserve">The drum is powered by a 3 phase electric motor. The drum rotates </w:t>
      </w:r>
      <w:r w:rsidR="00EE0977">
        <w:rPr>
          <w:lang w:eastAsia="en-GB"/>
        </w:rPr>
        <w:t xml:space="preserve">about </w:t>
      </w:r>
      <w:r w:rsidR="005C7ABF">
        <w:rPr>
          <w:lang w:eastAsia="en-GB"/>
        </w:rPr>
        <w:t>a hub</w:t>
      </w:r>
      <w:r w:rsidR="00EE0977">
        <w:rPr>
          <w:lang w:eastAsia="en-GB"/>
        </w:rPr>
        <w:t xml:space="preserve"> taken from the rear of a Vauxhall Corsa</w:t>
      </w:r>
      <w:r w:rsidR="000458EA">
        <w:rPr>
          <w:lang w:eastAsia="en-GB"/>
        </w:rPr>
        <w:t xml:space="preserve"> </w:t>
      </w:r>
      <w:r w:rsidR="00155C92">
        <w:rPr>
          <w:lang w:eastAsia="en-GB"/>
        </w:rPr>
        <w:t xml:space="preserve">automobile </w:t>
      </w:r>
      <w:r w:rsidR="000458EA">
        <w:rPr>
          <w:lang w:eastAsia="en-GB"/>
        </w:rPr>
        <w:t xml:space="preserve">and contains an anti-lock brake sensor (ABS). The ABS </w:t>
      </w:r>
      <w:r w:rsidR="005600ED">
        <w:rPr>
          <w:lang w:eastAsia="en-GB"/>
        </w:rPr>
        <w:t xml:space="preserve">sensor contains 48 magnets located evenly around the inside of the </w:t>
      </w:r>
      <w:r w:rsidR="00155C92">
        <w:rPr>
          <w:lang w:eastAsia="en-GB"/>
        </w:rPr>
        <w:t>hub</w:t>
      </w:r>
      <w:r w:rsidR="005600ED">
        <w:rPr>
          <w:lang w:eastAsia="en-GB"/>
        </w:rPr>
        <w:t xml:space="preserve"> and a Hall effect transducer </w:t>
      </w:r>
      <w:r w:rsidR="005A670C">
        <w:rPr>
          <w:lang w:eastAsia="en-GB"/>
        </w:rPr>
        <w:t xml:space="preserve">that signals as the magnets pass. </w:t>
      </w:r>
      <w:r w:rsidR="005600ED">
        <w:rPr>
          <w:lang w:eastAsia="en-GB"/>
        </w:rPr>
        <w:t xml:space="preserve"> </w:t>
      </w:r>
    </w:p>
    <w:p w14:paraId="230AD27B" w14:textId="5413EE96" w:rsidR="00A10E02" w:rsidRDefault="00A10E02" w:rsidP="002125EC">
      <w:pPr>
        <w:rPr>
          <w:lang w:eastAsia="en-GB"/>
        </w:rPr>
      </w:pPr>
    </w:p>
    <w:p w14:paraId="486BF1E2" w14:textId="40A76030" w:rsidR="007D0C0A" w:rsidRDefault="0026706F" w:rsidP="00DC3121">
      <w:r>
        <w:rPr>
          <w:lang w:eastAsia="en-GB"/>
        </w:rPr>
        <w:t xml:space="preserve">The </w:t>
      </w:r>
      <w:r w:rsidR="008B6A0C">
        <w:rPr>
          <w:lang w:eastAsia="en-GB"/>
        </w:rPr>
        <w:t xml:space="preserve">Tombola </w:t>
      </w:r>
      <w:r w:rsidR="002125EC">
        <w:rPr>
          <w:lang w:eastAsia="en-GB"/>
        </w:rPr>
        <w:t>Controller</w:t>
      </w:r>
      <w:r>
        <w:rPr>
          <w:lang w:eastAsia="en-GB"/>
        </w:rPr>
        <w:t xml:space="preserve"> consists of </w:t>
      </w:r>
      <w:r w:rsidR="005A670C">
        <w:rPr>
          <w:lang w:eastAsia="en-GB"/>
        </w:rPr>
        <w:t xml:space="preserve">a Raspberry Pi 3B single board computer </w:t>
      </w:r>
      <w:r w:rsidR="005A670C">
        <w:rPr>
          <w:lang w:eastAsia="en-GB"/>
        </w:rPr>
        <w:fldChar w:fldCharType="begin"/>
      </w:r>
      <w:r w:rsidR="00701B0F">
        <w:rPr>
          <w:lang w:eastAsia="en-GB"/>
        </w:rPr>
        <w:instrText xml:space="preserve"> ADDIN EN.CITE &lt;EndNote&gt;&lt;Cite&gt;&lt;Author&gt;Raspberry PI Foundation&lt;/Author&gt;&lt;Year&gt;2020&lt;/Year&gt;&lt;RecNum&gt;349&lt;/RecNum&gt;&lt;DisplayText&gt;(Raspberry PI Foundation, 2020)&lt;/DisplayText&gt;&lt;record&gt;&lt;rec-number&gt;349&lt;/rec-number&gt;&lt;foreign-keys&gt;&lt;key app="EN" db-id="t50sdf0r3afxxkea92txst9ldx5zdrv0r9w2" timestamp="1599053229"&gt;349&lt;/key&gt;&lt;/foreign-keys&gt;&lt;ref-type name="Computer Program"&gt;9&lt;/ref-type&gt;&lt;contributors&gt;&lt;authors&gt;&lt;author&gt;Raspberry PI Foundation,&lt;/author&gt;&lt;/authors&gt;&lt;/contributors&gt;&lt;titles&gt;&lt;title&gt;Raspberry PI Model 4B Reference&lt;/title&gt;&lt;/titles&gt;&lt;dates&gt;&lt;year&gt;2020&lt;/year&gt;&lt;/dates&gt;&lt;urls&gt;&lt;related-urls&gt;&lt;url&gt;https://www.raspberrypi.org/products/raspberry-pi-4-model-b/&lt;/url&gt;&lt;/related-urls&gt;&lt;/urls&gt;&lt;access-date&gt;July 2020&lt;/access-date&gt;&lt;/record&gt;&lt;/Cite&gt;&lt;/EndNote&gt;</w:instrText>
      </w:r>
      <w:r w:rsidR="005A670C">
        <w:rPr>
          <w:lang w:eastAsia="en-GB"/>
        </w:rPr>
        <w:fldChar w:fldCharType="separate"/>
      </w:r>
      <w:r w:rsidR="00701B0F">
        <w:rPr>
          <w:noProof/>
          <w:lang w:eastAsia="en-GB"/>
        </w:rPr>
        <w:t>(</w:t>
      </w:r>
      <w:hyperlink w:anchor="_ENREF_8" w:tooltip="Raspberry PI Foundation, 2020 #349" w:history="1">
        <w:r w:rsidR="00B04A43">
          <w:rPr>
            <w:noProof/>
            <w:lang w:eastAsia="en-GB"/>
          </w:rPr>
          <w:t>Raspberry PI Foundation, 2020</w:t>
        </w:r>
      </w:hyperlink>
      <w:r w:rsidR="00701B0F">
        <w:rPr>
          <w:noProof/>
          <w:lang w:eastAsia="en-GB"/>
        </w:rPr>
        <w:t>)</w:t>
      </w:r>
      <w:r w:rsidR="005A670C">
        <w:rPr>
          <w:lang w:eastAsia="en-GB"/>
        </w:rPr>
        <w:fldChar w:fldCharType="end"/>
      </w:r>
      <w:r w:rsidR="004671D5">
        <w:rPr>
          <w:lang w:eastAsia="en-GB"/>
        </w:rPr>
        <w:t xml:space="preserve"> and </w:t>
      </w:r>
      <w:r w:rsidR="00CD51BF">
        <w:rPr>
          <w:lang w:eastAsia="en-GB"/>
        </w:rPr>
        <w:t xml:space="preserve">is linked to a Siemens V20 single phase to three phase invertor </w:t>
      </w:r>
      <w:r w:rsidR="00D415E0">
        <w:rPr>
          <w:lang w:eastAsia="en-GB"/>
        </w:rPr>
        <w:fldChar w:fldCharType="begin"/>
      </w:r>
      <w:r w:rsidR="00D415E0">
        <w:rPr>
          <w:lang w:eastAsia="en-GB"/>
        </w:rPr>
        <w:instrText xml:space="preserve"> ADDIN EN.CITE &lt;EndNote&gt;&lt;Cite&gt;&lt;Author&gt;Siemens&lt;/Author&gt;&lt;Year&gt;2023&lt;/Year&gt;&lt;RecNum&gt;554&lt;/RecNum&gt;&lt;DisplayText&gt;(Siemens, 2023)&lt;/DisplayText&gt;&lt;record&gt;&lt;rec-number&gt;554&lt;/rec-number&gt;&lt;foreign-keys&gt;&lt;key app="EN" db-id="t50sdf0r3afxxkea92txst9ldx5zdrv0r9w2" timestamp="1700319081"&gt;554&lt;/key&gt;&lt;/foreign-keys&gt;&lt;ref-type name="Web Page"&gt;12&lt;/ref-type&gt;&lt;contributors&gt;&lt;authors&gt;&lt;author&gt;Siemens,&lt;/author&gt;&lt;/authors&gt;&lt;/contributors&gt;&lt;titles&gt;&lt;title&gt;SINAMICS V20 - The compact basic performance converter&lt;/title&gt;&lt;/titles&gt;&lt;volume&gt;2023&lt;/volume&gt;&lt;number&gt;18/11/2023&lt;/number&gt;&lt;dates&gt;&lt;year&gt;2023&lt;/year&gt;&lt;/dates&gt;&lt;urls&gt;&lt;related-urls&gt;&lt;url&gt;https://www.siemens.com/global/en/products/drives/sinamics/low-voltage-converters/standard-performance-frequency-converter/sinamics-v20.html&lt;/url&gt;&lt;/related-urls&gt;&lt;/urls&gt;&lt;/record&gt;&lt;/Cite&gt;&lt;/EndNote&gt;</w:instrText>
      </w:r>
      <w:r w:rsidR="00D415E0">
        <w:rPr>
          <w:lang w:eastAsia="en-GB"/>
        </w:rPr>
        <w:fldChar w:fldCharType="separate"/>
      </w:r>
      <w:r w:rsidR="00D415E0">
        <w:rPr>
          <w:noProof/>
          <w:lang w:eastAsia="en-GB"/>
        </w:rPr>
        <w:t>(</w:t>
      </w:r>
      <w:hyperlink w:anchor="_ENREF_10" w:tooltip="Siemens, 2023 #554" w:history="1">
        <w:r w:rsidR="00B04A43">
          <w:rPr>
            <w:noProof/>
            <w:lang w:eastAsia="en-GB"/>
          </w:rPr>
          <w:t>Siemens, 2023</w:t>
        </w:r>
      </w:hyperlink>
      <w:r w:rsidR="00D415E0">
        <w:rPr>
          <w:noProof/>
          <w:lang w:eastAsia="en-GB"/>
        </w:rPr>
        <w:t>)</w:t>
      </w:r>
      <w:r w:rsidR="00D415E0">
        <w:rPr>
          <w:lang w:eastAsia="en-GB"/>
        </w:rPr>
        <w:fldChar w:fldCharType="end"/>
      </w:r>
      <w:r w:rsidR="00FD5F3D">
        <w:rPr>
          <w:lang w:eastAsia="en-GB"/>
        </w:rPr>
        <w:t xml:space="preserve"> </w:t>
      </w:r>
      <w:r w:rsidR="00CD51BF">
        <w:rPr>
          <w:lang w:eastAsia="en-GB"/>
        </w:rPr>
        <w:t>which provides controlled power to the motor</w:t>
      </w:r>
      <w:r w:rsidR="00FC0B25">
        <w:rPr>
          <w:lang w:eastAsia="en-GB"/>
        </w:rPr>
        <w:t xml:space="preserve"> (</w:t>
      </w:r>
      <w:r w:rsidR="00431E30">
        <w:rPr>
          <w:lang w:eastAsia="en-GB"/>
        </w:rPr>
        <w:fldChar w:fldCharType="begin"/>
      </w:r>
      <w:r w:rsidR="00431E30">
        <w:rPr>
          <w:lang w:eastAsia="en-GB"/>
        </w:rPr>
        <w:instrText xml:space="preserve"> REF _Ref151208882 \h </w:instrText>
      </w:r>
      <w:r w:rsidR="00431E30">
        <w:rPr>
          <w:lang w:eastAsia="en-GB"/>
        </w:rPr>
      </w:r>
      <w:r w:rsidR="00431E30">
        <w:rPr>
          <w:lang w:eastAsia="en-GB"/>
        </w:rPr>
        <w:fldChar w:fldCharType="separate"/>
      </w:r>
      <w:r w:rsidR="00DE3F83">
        <w:t xml:space="preserve">Figure </w:t>
      </w:r>
      <w:r w:rsidR="00DE3F83">
        <w:rPr>
          <w:noProof/>
        </w:rPr>
        <w:t>1</w:t>
      </w:r>
      <w:r w:rsidR="00431E30">
        <w:rPr>
          <w:lang w:eastAsia="en-GB"/>
        </w:rPr>
        <w:fldChar w:fldCharType="end"/>
      </w:r>
      <w:r w:rsidR="00FC0B25">
        <w:rPr>
          <w:lang w:eastAsia="en-GB"/>
        </w:rPr>
        <w:t>)</w:t>
      </w:r>
      <w:r w:rsidR="00CD51BF">
        <w:rPr>
          <w:lang w:eastAsia="en-GB"/>
        </w:rPr>
        <w:t>.</w:t>
      </w:r>
      <w:r w:rsidR="004671D5">
        <w:rPr>
          <w:lang w:eastAsia="en-GB"/>
        </w:rPr>
        <w:t xml:space="preserve"> </w:t>
      </w:r>
      <w:r w:rsidR="006B5650">
        <w:t xml:space="preserve">The Raspberry Pi Communicates with the </w:t>
      </w:r>
      <w:r w:rsidR="00724166">
        <w:t xml:space="preserve">Siemens V20 </w:t>
      </w:r>
      <w:r w:rsidR="0068671E">
        <w:t>via</w:t>
      </w:r>
      <w:r w:rsidR="00724166">
        <w:t xml:space="preserve"> a</w:t>
      </w:r>
      <w:r w:rsidR="0068671E">
        <w:t>n</w:t>
      </w:r>
      <w:r w:rsidR="00724166">
        <w:t xml:space="preserve"> </w:t>
      </w:r>
      <w:r w:rsidR="00800632">
        <w:t>RS-</w:t>
      </w:r>
      <w:r w:rsidR="00724166">
        <w:t>485</w:t>
      </w:r>
      <w:r w:rsidR="00800632">
        <w:t xml:space="preserve"> </w:t>
      </w:r>
      <w:r w:rsidR="00D43B7E">
        <w:fldChar w:fldCharType="begin"/>
      </w:r>
      <w:r w:rsidR="00132C40">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D43B7E">
        <w:fldChar w:fldCharType="separate"/>
      </w:r>
      <w:r w:rsidR="00132C40">
        <w:rPr>
          <w:noProof/>
        </w:rPr>
        <w:t>(</w:t>
      </w:r>
      <w:hyperlink w:anchor="_ENREF_14" w:tooltip="TIA, 1998 #551" w:history="1">
        <w:r w:rsidR="00B04A43">
          <w:rPr>
            <w:noProof/>
          </w:rPr>
          <w:t>TIA, 1998</w:t>
        </w:r>
      </w:hyperlink>
      <w:r w:rsidR="00132C40">
        <w:rPr>
          <w:noProof/>
        </w:rPr>
        <w:t>)</w:t>
      </w:r>
      <w:r w:rsidR="00D43B7E">
        <w:fldChar w:fldCharType="end"/>
      </w:r>
      <w:r w:rsidR="00CF6646">
        <w:t xml:space="preserve"> </w:t>
      </w:r>
      <w:r w:rsidR="00724166">
        <w:t>controller</w:t>
      </w:r>
      <w:r w:rsidR="00770670">
        <w:t>.</w:t>
      </w:r>
      <w:r w:rsidR="00D44B7E">
        <w:t xml:space="preserve"> </w:t>
      </w:r>
      <w:r w:rsidR="00612650">
        <w:t xml:space="preserve">Feedback from the Tombola drum is via an RPM interface that </w:t>
      </w:r>
      <w:r w:rsidR="002D2885">
        <w:t>takes the signal from the Hall Effect sensor and passes it to a general-purpose input / output (GPIO) line on the Raspberry Pi</w:t>
      </w:r>
      <w:r w:rsidR="00BD3585">
        <w:t xml:space="preserve"> to provide details on the rotational speed</w:t>
      </w:r>
      <w:r w:rsidR="002D2885">
        <w:t>.</w:t>
      </w:r>
    </w:p>
    <w:p w14:paraId="50C47FBD" w14:textId="77777777" w:rsidR="00C56D31" w:rsidRDefault="00C56D31" w:rsidP="00DC3121"/>
    <w:p w14:paraId="25A59D66" w14:textId="77777777" w:rsidR="00861DF5" w:rsidRDefault="00861DF5" w:rsidP="00861DF5">
      <w:pPr>
        <w:keepNext/>
        <w:spacing w:line="240" w:lineRule="auto"/>
        <w:jc w:val="left"/>
      </w:pPr>
      <w:r>
        <w:rPr>
          <w:noProof/>
        </w:rPr>
        <w:drawing>
          <wp:inline distT="0" distB="0" distL="0" distR="0" wp14:anchorId="35519CBC" wp14:editId="6D7B853E">
            <wp:extent cx="4744800" cy="4680000"/>
            <wp:effectExtent l="0" t="0" r="0" b="6350"/>
            <wp:docPr id="1835701682"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01682" name="Picture 1" descr="A diagram of a machine&#10;&#10;Description automatically generated"/>
                    <pic:cNvPicPr/>
                  </pic:nvPicPr>
                  <pic:blipFill>
                    <a:blip r:embed="rId11"/>
                    <a:stretch>
                      <a:fillRect/>
                    </a:stretch>
                  </pic:blipFill>
                  <pic:spPr>
                    <a:xfrm>
                      <a:off x="0" y="0"/>
                      <a:ext cx="4744800" cy="4680000"/>
                    </a:xfrm>
                    <a:prstGeom prst="rect">
                      <a:avLst/>
                    </a:prstGeom>
                  </pic:spPr>
                </pic:pic>
              </a:graphicData>
            </a:graphic>
          </wp:inline>
        </w:drawing>
      </w:r>
    </w:p>
    <w:p w14:paraId="5D941A36" w14:textId="72ABDC51" w:rsidR="00861DF5" w:rsidRDefault="00861DF5" w:rsidP="00861DF5">
      <w:pPr>
        <w:pStyle w:val="Caption"/>
        <w:jc w:val="left"/>
      </w:pPr>
      <w:bookmarkStart w:id="6" w:name="_Ref151208882"/>
      <w:bookmarkStart w:id="7" w:name="_Toc151219969"/>
      <w:r>
        <w:t xml:space="preserve">Figure </w:t>
      </w:r>
      <w:fldSimple w:instr=" SEQ Figure \* ARABIC ">
        <w:r w:rsidR="00DE3F83">
          <w:rPr>
            <w:noProof/>
          </w:rPr>
          <w:t>1</w:t>
        </w:r>
      </w:fldSimple>
      <w:bookmarkEnd w:id="6"/>
      <w:r>
        <w:t>: Connection Diagram</w:t>
      </w:r>
      <w:bookmarkEnd w:id="7"/>
    </w:p>
    <w:p w14:paraId="26F63B70" w14:textId="77777777" w:rsidR="00A65A29" w:rsidRDefault="00A65A29">
      <w:pPr>
        <w:spacing w:line="240" w:lineRule="auto"/>
        <w:jc w:val="left"/>
        <w:rPr>
          <w:rFonts w:eastAsia="Times New Roman"/>
          <w:b/>
          <w:bCs/>
          <w:color w:val="244061" w:themeColor="accent1" w:themeShade="80"/>
          <w:kern w:val="32"/>
          <w:sz w:val="32"/>
          <w:szCs w:val="32"/>
          <w:u w:val="single"/>
        </w:rPr>
      </w:pPr>
      <w:r>
        <w:br w:type="page"/>
      </w:r>
    </w:p>
    <w:p w14:paraId="495CD4F8" w14:textId="0143F40D" w:rsidR="00BC6589" w:rsidRDefault="00BC6589" w:rsidP="00BC6589">
      <w:pPr>
        <w:pStyle w:val="Heading1"/>
      </w:pPr>
      <w:bookmarkStart w:id="8" w:name="_Toc151219956"/>
      <w:r>
        <w:lastRenderedPageBreak/>
        <w:t>Raspberry</w:t>
      </w:r>
      <w:r w:rsidR="00CE4EAC">
        <w:t xml:space="preserve"> Pi</w:t>
      </w:r>
      <w:bookmarkEnd w:id="8"/>
    </w:p>
    <w:p w14:paraId="2AB859A6" w14:textId="5CD12803" w:rsidR="007437AE" w:rsidRDefault="00936373" w:rsidP="001F7322">
      <w:pPr>
        <w:rPr>
          <w:lang w:eastAsia="en-GB"/>
        </w:rPr>
      </w:pPr>
      <w:r>
        <w:t>U</w:t>
      </w:r>
      <w:r w:rsidR="00803E33">
        <w:t xml:space="preserve">sing </w:t>
      </w:r>
      <w:r w:rsidR="00803E33">
        <w:rPr>
          <w:lang w:eastAsia="en-GB"/>
        </w:rPr>
        <w:t>a low cost single-board computers that support General Purpose Input Output (GPIO) and open-source programming languages</w:t>
      </w:r>
      <w:r w:rsidR="00C43E84">
        <w:rPr>
          <w:lang w:eastAsia="en-GB"/>
        </w:rPr>
        <w:t xml:space="preserve"> is a cost effective</w:t>
      </w:r>
      <w:r>
        <w:rPr>
          <w:lang w:eastAsia="en-GB"/>
        </w:rPr>
        <w:t xml:space="preserve"> approach  to control laboratory equipment </w:t>
      </w:r>
      <w:r>
        <w:rPr>
          <w:lang w:eastAsia="en-GB"/>
        </w:rPr>
        <w:fldChar w:fldCharType="begin"/>
      </w:r>
      <w:r>
        <w:rPr>
          <w:lang w:eastAsia="en-GB"/>
        </w:rPr>
        <w:instrText xml:space="preserve"> ADDIN EN.CITE &lt;EndNote&gt;&lt;Cite&gt;&lt;Author&gt;Twinn&lt;/Author&gt;&lt;Year&gt;2023&lt;/Year&gt;&lt;RecNum&gt;456&lt;/RecNum&gt;&lt;DisplayText&gt;(Twinn, 2023)&lt;/DisplayText&gt;&lt;record&gt;&lt;rec-number&gt;456&lt;/rec-number&gt;&lt;foreign-keys&gt;&lt;key app="EN" db-id="t50sdf0r3afxxkea92txst9ldx5zdrv0r9w2" timestamp="1672907096"&gt;456&lt;/key&gt;&lt;/foreign-keys&gt;&lt;ref-type name="Journal Article"&gt;17&lt;/ref-type&gt;&lt;contributors&gt;&lt;authors&gt;&lt;author&gt;Twinn, Gary&lt;/author&gt;&lt;/authors&gt;&lt;/contributors&gt;&lt;titles&gt;&lt;title&gt;Combining low-cost single board computers with open-source software to control noble gas extraction lines&lt;/title&gt;&lt;secondary-title&gt;MethodsX&lt;/secondary-title&gt;&lt;/titles&gt;&lt;periodical&gt;&lt;full-title&gt;MethodsX&lt;/full-title&gt;&lt;/periodical&gt;&lt;pages&gt;101974&lt;/pages&gt;&lt;volume&gt;10&lt;/volume&gt;&lt;dates&gt;&lt;year&gt;2023&lt;/year&gt;&lt;pub-dates&gt;&lt;date&gt;2023/01/01/&lt;/date&gt;&lt;/pub-dates&gt;&lt;/dates&gt;&lt;isbn&gt;2215-0161&lt;/isbn&gt;&lt;urls&gt;&lt;related-urls&gt;&lt;url&gt;https://www.sciencedirect.com/science/article/pii/S221501612200348X&lt;/url&gt;&lt;/related-urls&gt;&lt;/urls&gt;&lt;electronic-resource-num&gt;https://doi.org/10.1016/j.mex.2022.101974&lt;/electronic-resource-num&gt;&lt;/record&gt;&lt;/Cite&gt;&lt;/EndNote&gt;</w:instrText>
      </w:r>
      <w:r>
        <w:rPr>
          <w:lang w:eastAsia="en-GB"/>
        </w:rPr>
        <w:fldChar w:fldCharType="separate"/>
      </w:r>
      <w:r>
        <w:rPr>
          <w:noProof/>
          <w:lang w:eastAsia="en-GB"/>
        </w:rPr>
        <w:t>(</w:t>
      </w:r>
      <w:hyperlink w:anchor="_ENREF_15" w:tooltip="Twinn, 2023 #456" w:history="1">
        <w:r w:rsidR="00B04A43">
          <w:rPr>
            <w:noProof/>
            <w:lang w:eastAsia="en-GB"/>
          </w:rPr>
          <w:t>Twinn, 2023</w:t>
        </w:r>
      </w:hyperlink>
      <w:r>
        <w:rPr>
          <w:noProof/>
          <w:lang w:eastAsia="en-GB"/>
        </w:rPr>
        <w:t>)</w:t>
      </w:r>
      <w:r>
        <w:rPr>
          <w:lang w:eastAsia="en-GB"/>
        </w:rPr>
        <w:fldChar w:fldCharType="end"/>
      </w:r>
      <w:r>
        <w:rPr>
          <w:lang w:eastAsia="en-GB"/>
        </w:rPr>
        <w:t xml:space="preserve">. The computer </w:t>
      </w:r>
      <w:r w:rsidR="00EA5395">
        <w:rPr>
          <w:lang w:eastAsia="en-GB"/>
        </w:rPr>
        <w:t>chosen</w:t>
      </w:r>
      <w:r>
        <w:rPr>
          <w:lang w:eastAsia="en-GB"/>
        </w:rPr>
        <w:t xml:space="preserve"> was </w:t>
      </w:r>
      <w:r w:rsidR="00EA5395">
        <w:rPr>
          <w:lang w:eastAsia="en-GB"/>
        </w:rPr>
        <w:t>a</w:t>
      </w:r>
      <w:r w:rsidR="00C43E84">
        <w:t xml:space="preserve"> Raspberry Pi model 3B</w:t>
      </w:r>
      <w:r w:rsidR="00EA5395">
        <w:t>, it</w:t>
      </w:r>
      <w:r w:rsidR="00C43E84">
        <w:t xml:space="preserve"> is a single board computer that has a 4 core 1Ghz ARM 64bit CPU and 4Gb of RAM.</w:t>
      </w:r>
      <w:r w:rsidR="00EA5395">
        <w:t xml:space="preserve"> </w:t>
      </w:r>
      <w:r w:rsidR="00C003C1">
        <w:t xml:space="preserve">A 32Gb MMC memory card provides </w:t>
      </w:r>
      <w:r w:rsidR="00E21335">
        <w:t xml:space="preserve">persistent storage and serves as the main storage drive. The </w:t>
      </w:r>
      <w:r w:rsidR="0032359D">
        <w:t xml:space="preserve">Raspberry Pi was </w:t>
      </w:r>
      <w:r w:rsidR="004671D5">
        <w:t xml:space="preserve">configured to use </w:t>
      </w:r>
      <w:r w:rsidR="0032359D">
        <w:rPr>
          <w:lang w:eastAsia="en-GB"/>
        </w:rPr>
        <w:t xml:space="preserve">the latest </w:t>
      </w:r>
      <w:r w:rsidR="00FD6C86">
        <w:rPr>
          <w:lang w:eastAsia="en-GB"/>
        </w:rPr>
        <w:t>headless</w:t>
      </w:r>
      <w:r w:rsidR="00A63537">
        <w:rPr>
          <w:lang w:eastAsia="en-GB"/>
        </w:rPr>
        <w:t xml:space="preserve"> </w:t>
      </w:r>
      <w:r w:rsidR="0032359D">
        <w:rPr>
          <w:lang w:eastAsia="en-GB"/>
        </w:rPr>
        <w:t xml:space="preserve">Debian </w:t>
      </w:r>
      <w:r w:rsidR="007437AE">
        <w:rPr>
          <w:lang w:eastAsia="en-GB"/>
        </w:rPr>
        <w:t xml:space="preserve">64bit </w:t>
      </w:r>
      <w:r w:rsidR="0032359D">
        <w:rPr>
          <w:lang w:eastAsia="en-GB"/>
        </w:rPr>
        <w:t xml:space="preserve">operating system </w:t>
      </w:r>
      <w:r w:rsidR="00EA429A">
        <w:rPr>
          <w:lang w:eastAsia="en-GB"/>
        </w:rPr>
        <w:fldChar w:fldCharType="begin"/>
      </w:r>
      <w:r w:rsidR="00EA429A">
        <w:rPr>
          <w:lang w:eastAsia="en-GB"/>
        </w:rPr>
        <w:instrText xml:space="preserve"> ADDIN EN.CITE &lt;EndNote&gt;&lt;Cite&gt;&lt;Author&gt;Software in the Public Interest&lt;/Author&gt;&lt;Year&gt;2020&lt;/Year&gt;&lt;RecNum&gt;559&lt;/RecNum&gt;&lt;DisplayText&gt;(Software in the Public Interest, 2020)&lt;/DisplayText&gt;&lt;record&gt;&lt;rec-number&gt;559&lt;/rec-number&gt;&lt;foreign-keys&gt;&lt;key app="EN" db-id="t50sdf0r3afxxkea92txst9ldx5zdrv0r9w2" timestamp="1700326383"&gt;559&lt;/key&gt;&lt;/foreign-keys&gt;&lt;ref-type name="Web Page"&gt;12&lt;/ref-type&gt;&lt;contributors&gt;&lt;authors&gt;&lt;author&gt;Software in the Public Interest,&lt;/author&gt;&lt;/authors&gt;&lt;/contributors&gt;&lt;titles&gt;&lt;title&gt;Debian Operating System&lt;/title&gt;&lt;/titles&gt;&lt;volume&gt;2020&lt;/volume&gt;&lt;number&gt;2020&lt;/number&gt;&lt;dates&gt;&lt;year&gt;2020&lt;/year&gt;&lt;/dates&gt;&lt;publisher&gt;Software in the Public Interest&lt;/publisher&gt;&lt;urls&gt;&lt;related-urls&gt;&lt;url&gt;https://www.debian.org/&lt;/url&gt;&lt;/related-urls&gt;&lt;/urls&gt;&lt;/record&gt;&lt;/Cite&gt;&lt;/EndNote&gt;</w:instrText>
      </w:r>
      <w:r w:rsidR="00EA429A">
        <w:rPr>
          <w:lang w:eastAsia="en-GB"/>
        </w:rPr>
        <w:fldChar w:fldCharType="separate"/>
      </w:r>
      <w:r w:rsidR="00EA429A">
        <w:rPr>
          <w:noProof/>
          <w:lang w:eastAsia="en-GB"/>
        </w:rPr>
        <w:t>(</w:t>
      </w:r>
      <w:hyperlink w:anchor="_ENREF_11" w:tooltip="Software in the Public Interest, 2020 #559" w:history="1">
        <w:r w:rsidR="00B04A43">
          <w:rPr>
            <w:noProof/>
            <w:lang w:eastAsia="en-GB"/>
          </w:rPr>
          <w:t>Software in the Public Interest, 2020</w:t>
        </w:r>
      </w:hyperlink>
      <w:r w:rsidR="00EA429A">
        <w:rPr>
          <w:noProof/>
          <w:lang w:eastAsia="en-GB"/>
        </w:rPr>
        <w:t>)</w:t>
      </w:r>
      <w:r w:rsidR="00EA429A">
        <w:rPr>
          <w:lang w:eastAsia="en-GB"/>
        </w:rPr>
        <w:fldChar w:fldCharType="end"/>
      </w:r>
      <w:r w:rsidR="0032359D">
        <w:rPr>
          <w:lang w:eastAsia="en-GB"/>
        </w:rPr>
        <w:t>.</w:t>
      </w:r>
      <w:r w:rsidR="00C56D31">
        <w:rPr>
          <w:lang w:eastAsia="en-GB"/>
        </w:rPr>
        <w:t xml:space="preserve"> </w:t>
      </w:r>
      <w:r w:rsidR="00A63537">
        <w:rPr>
          <w:lang w:eastAsia="en-GB"/>
        </w:rPr>
        <w:t xml:space="preserve">The </w:t>
      </w:r>
      <w:r w:rsidR="00170734">
        <w:rPr>
          <w:lang w:eastAsia="en-GB"/>
        </w:rPr>
        <w:t xml:space="preserve">minimal </w:t>
      </w:r>
      <w:r w:rsidR="00A63537">
        <w:rPr>
          <w:lang w:eastAsia="en-GB"/>
        </w:rPr>
        <w:t xml:space="preserve">Debian </w:t>
      </w:r>
      <w:r w:rsidR="00170734">
        <w:rPr>
          <w:lang w:eastAsia="en-GB"/>
        </w:rPr>
        <w:t xml:space="preserve">OS distribution </w:t>
      </w:r>
      <w:r w:rsidR="00A63537">
        <w:rPr>
          <w:lang w:eastAsia="en-GB"/>
        </w:rPr>
        <w:t xml:space="preserve">only includes the basic operating </w:t>
      </w:r>
      <w:r w:rsidR="00170734">
        <w:rPr>
          <w:lang w:eastAsia="en-GB"/>
        </w:rPr>
        <w:t xml:space="preserve">system and networking components require to run a as server, it has no </w:t>
      </w:r>
      <w:r w:rsidR="005C4DAF">
        <w:rPr>
          <w:lang w:eastAsia="en-GB"/>
        </w:rPr>
        <w:t xml:space="preserve">graphical or desktop components that would consume </w:t>
      </w:r>
      <w:r w:rsidR="007437AE">
        <w:rPr>
          <w:lang w:eastAsia="en-GB"/>
        </w:rPr>
        <w:t>processor and memory capacity.</w:t>
      </w:r>
      <w:r w:rsidR="006235F6">
        <w:rPr>
          <w:lang w:eastAsia="en-GB"/>
        </w:rPr>
        <w:t xml:space="preserve"> </w:t>
      </w:r>
      <w:r w:rsidR="007437AE">
        <w:rPr>
          <w:lang w:eastAsia="en-GB"/>
        </w:rPr>
        <w:t>The Raspberry Pi has Python 3.1</w:t>
      </w:r>
      <w:r w:rsidR="00086FB9">
        <w:rPr>
          <w:lang w:eastAsia="en-GB"/>
        </w:rPr>
        <w:t>1</w:t>
      </w:r>
      <w:r w:rsidR="007437AE">
        <w:rPr>
          <w:lang w:eastAsia="en-GB"/>
        </w:rPr>
        <w:t xml:space="preserve"> </w:t>
      </w:r>
      <w:r w:rsidR="001222E2">
        <w:rPr>
          <w:lang w:eastAsia="en-GB"/>
        </w:rPr>
        <w:t xml:space="preserve">installed </w:t>
      </w:r>
      <w:r w:rsidR="001222E2">
        <w:rPr>
          <w:lang w:eastAsia="en-GB"/>
        </w:rPr>
        <w:fldChar w:fldCharType="begin"/>
      </w:r>
      <w:r w:rsidR="005B01B8">
        <w:rPr>
          <w:lang w:eastAsia="en-GB"/>
        </w:rPr>
        <w:instrText xml:space="preserve"> ADDIN EN.CITE &lt;EndNote&gt;&lt;Cite&gt;&lt;Author&gt;Python Software Foundation&lt;/Author&gt;&lt;Year&gt;2023&lt;/Year&gt;&lt;RecNum&gt;310&lt;/RecNum&gt;&lt;DisplayText&gt;(Python Software Foundation, 2023)&lt;/DisplayText&gt;&lt;record&gt;&lt;rec-number&gt;310&lt;/rec-number&gt;&lt;foreign-keys&gt;&lt;key app="EN" db-id="t50sdf0r3afxxkea92txst9ldx5zdrv0r9w2" timestamp="1567948626"&gt;310&lt;/key&gt;&lt;/foreign-keys&gt;&lt;ref-type name="Computer Program"&gt;9&lt;/ref-type&gt;&lt;contributors&gt;&lt;authors&gt;&lt;author&gt;Python Software Foundation,&lt;/author&gt;&lt;/authors&gt;&lt;/contributors&gt;&lt;titles&gt;&lt;title&gt;Python 3 Programming Language&lt;/title&gt;&lt;/titles&gt;&lt;edition&gt;3.11.2&lt;/edition&gt;&lt;dates&gt;&lt;year&gt;2023&lt;/year&gt;&lt;/dates&gt;&lt;pub-location&gt;Online&lt;/pub-location&gt;&lt;urls&gt;&lt;related-urls&gt;&lt;url&gt;https://www.python.org&lt;/url&gt;&lt;/related-urls&gt;&lt;/urls&gt;&lt;access-date&gt;March 2023&lt;/access-date&gt;&lt;/record&gt;&lt;/Cite&gt;&lt;/EndNote&gt;</w:instrText>
      </w:r>
      <w:r w:rsidR="001222E2">
        <w:rPr>
          <w:lang w:eastAsia="en-GB"/>
        </w:rPr>
        <w:fldChar w:fldCharType="separate"/>
      </w:r>
      <w:r w:rsidR="005B01B8">
        <w:rPr>
          <w:noProof/>
          <w:lang w:eastAsia="en-GB"/>
        </w:rPr>
        <w:t>(</w:t>
      </w:r>
      <w:hyperlink w:anchor="_ENREF_7" w:tooltip="Python Software Foundation, 2023 #310" w:history="1">
        <w:r w:rsidR="00B04A43">
          <w:rPr>
            <w:noProof/>
            <w:lang w:eastAsia="en-GB"/>
          </w:rPr>
          <w:t>Python Software Foundation, 2023</w:t>
        </w:r>
      </w:hyperlink>
      <w:r w:rsidR="005B01B8">
        <w:rPr>
          <w:noProof/>
          <w:lang w:eastAsia="en-GB"/>
        </w:rPr>
        <w:t>)</w:t>
      </w:r>
      <w:r w:rsidR="001222E2">
        <w:rPr>
          <w:lang w:eastAsia="en-GB"/>
        </w:rPr>
        <w:fldChar w:fldCharType="end"/>
      </w:r>
      <w:r w:rsidR="00EA5395">
        <w:rPr>
          <w:lang w:eastAsia="en-GB"/>
        </w:rPr>
        <w:t xml:space="preserve"> </w:t>
      </w:r>
      <w:r w:rsidR="00E90218">
        <w:rPr>
          <w:lang w:eastAsia="en-GB"/>
        </w:rPr>
        <w:t>as</w:t>
      </w:r>
      <w:r w:rsidR="001206C5">
        <w:rPr>
          <w:lang w:eastAsia="en-GB"/>
        </w:rPr>
        <w:t xml:space="preserve"> the application to control the Tombola was written in Python.</w:t>
      </w:r>
      <w:r w:rsidR="006235F6">
        <w:rPr>
          <w:lang w:eastAsia="en-GB"/>
        </w:rPr>
        <w:t xml:space="preserve"> </w:t>
      </w:r>
    </w:p>
    <w:p w14:paraId="53BBA6C1" w14:textId="77777777" w:rsidR="00C56D31" w:rsidRDefault="00C56D31" w:rsidP="001F7322">
      <w:pPr>
        <w:rPr>
          <w:lang w:eastAsia="en-GB"/>
        </w:rPr>
      </w:pPr>
    </w:p>
    <w:p w14:paraId="3B915C52" w14:textId="71982558" w:rsidR="00F97870" w:rsidRDefault="006235F6" w:rsidP="00020C46">
      <w:r>
        <w:rPr>
          <w:lang w:eastAsia="en-GB"/>
        </w:rPr>
        <w:t xml:space="preserve">The </w:t>
      </w:r>
      <w:r w:rsidR="001574AB">
        <w:rPr>
          <w:lang w:eastAsia="en-GB"/>
        </w:rPr>
        <w:t xml:space="preserve">Raspberry Pi connects to the </w:t>
      </w:r>
      <w:r w:rsidR="00D757CD">
        <w:rPr>
          <w:lang w:eastAsia="en-GB"/>
        </w:rPr>
        <w:t xml:space="preserve">Siemens V20 </w:t>
      </w:r>
      <w:r w:rsidR="0037611D">
        <w:rPr>
          <w:lang w:eastAsia="en-GB"/>
        </w:rPr>
        <w:t xml:space="preserve">via a RS-485 </w:t>
      </w:r>
      <w:r w:rsidR="007C21BD">
        <w:rPr>
          <w:lang w:eastAsia="en-GB"/>
        </w:rPr>
        <w:t xml:space="preserve">interface plugged into a USB port and access as a serval device at the </w:t>
      </w:r>
      <w:r w:rsidR="003A265B">
        <w:rPr>
          <w:lang w:eastAsia="en-GB"/>
        </w:rPr>
        <w:t xml:space="preserve">address </w:t>
      </w:r>
      <w:r w:rsidR="00D44B7E" w:rsidRPr="003A265B">
        <w:rPr>
          <w:rStyle w:val="TerminalChar"/>
        </w:rPr>
        <w:t>/dev/ttyUSB0</w:t>
      </w:r>
      <w:r w:rsidR="00D44B7E">
        <w:t xml:space="preserve">. </w:t>
      </w:r>
      <w:r w:rsidR="003A265B">
        <w:t xml:space="preserve">RS-485 is a </w:t>
      </w:r>
      <w:r w:rsidR="0039105E">
        <w:t>two wore balances pair</w:t>
      </w:r>
      <w:r w:rsidR="003A265B">
        <w:t xml:space="preserve"> serial inter</w:t>
      </w:r>
      <w:r w:rsidR="003F38DE">
        <w:t>face that supports a number of data rates</w:t>
      </w:r>
      <w:r w:rsidR="00D332D9">
        <w:t xml:space="preserve"> </w:t>
      </w:r>
      <w:r w:rsidR="003F38DE">
        <w:fldChar w:fldCharType="begin"/>
      </w:r>
      <w:r w:rsidR="003F38DE">
        <w:instrText xml:space="preserve"> ADDIN EN.CITE &lt;EndNote&gt;&lt;Cite&gt;&lt;Author&gt;TIA&lt;/Author&gt;&lt;Year&gt;1998&lt;/Year&gt;&lt;RecNum&gt;551&lt;/RecNum&gt;&lt;DisplayText&gt;(TIA, 1998)&lt;/DisplayText&gt;&lt;record&gt;&lt;rec-number&gt;551&lt;/rec-number&gt;&lt;foreign-keys&gt;&lt;key app="EN" db-id="t50sdf0r3afxxkea92txst9ldx5zdrv0r9w2" timestamp="1700298545"&gt;551&lt;/key&gt;&lt;/foreign-keys&gt;&lt;ref-type name="Standard"&gt;58&lt;/ref-type&gt;&lt;contributors&gt;&lt;authors&gt;&lt;author&gt;TIA,&lt;/author&gt;&lt;/authors&gt;&lt;/contributors&gt;&lt;titles&gt;&lt;title&gt;Electrical characteristics of generators and receivers for use in balanced digital multipoint systems&lt;/title&gt;&lt;secondary-title&gt;TIA Standard, TIA-485-A (Mar. 1998)&lt;/secondary-title&gt;&lt;/titles&gt;&lt;periodical&gt;&lt;full-title&gt;TIA Standard, TIA-485-A (Mar. 1998)&lt;/full-title&gt;&lt;/periodical&gt;&lt;dates&gt;&lt;year&gt;1998&lt;/year&gt;&lt;/dates&gt;&lt;publisher&gt;Telecommunications Industry Association&lt;/publisher&gt;&lt;urls&gt;&lt;/urls&gt;&lt;/record&gt;&lt;/Cite&gt;&lt;/EndNote&gt;</w:instrText>
      </w:r>
      <w:r w:rsidR="003F38DE">
        <w:fldChar w:fldCharType="separate"/>
      </w:r>
      <w:r w:rsidR="003F38DE">
        <w:rPr>
          <w:noProof/>
        </w:rPr>
        <w:t>(</w:t>
      </w:r>
      <w:hyperlink w:anchor="_ENREF_14" w:tooltip="TIA, 1998 #551" w:history="1">
        <w:r w:rsidR="00B04A43">
          <w:rPr>
            <w:noProof/>
          </w:rPr>
          <w:t>TIA, 1998</w:t>
        </w:r>
      </w:hyperlink>
      <w:r w:rsidR="003F38DE">
        <w:rPr>
          <w:noProof/>
        </w:rPr>
        <w:t>)</w:t>
      </w:r>
      <w:r w:rsidR="003F38DE">
        <w:fldChar w:fldCharType="end"/>
      </w:r>
      <w:r w:rsidR="003F38DE">
        <w:t xml:space="preserve">. </w:t>
      </w:r>
      <w:r w:rsidR="0039105E">
        <w:t xml:space="preserve">The </w:t>
      </w:r>
      <w:r w:rsidR="00D332D9">
        <w:t>Siemens</w:t>
      </w:r>
      <w:r w:rsidR="003013E6">
        <w:t> </w:t>
      </w:r>
      <w:r w:rsidR="0039105E">
        <w:t>V20</w:t>
      </w:r>
      <w:r w:rsidR="00D332D9">
        <w:t xml:space="preserve"> has a default baud rate of 9600 </w:t>
      </w:r>
      <w:r w:rsidR="00321050">
        <w:t>which</w:t>
      </w:r>
      <w:r w:rsidR="003013E6">
        <w:t xml:space="preserve"> is adequate for this application and </w:t>
      </w:r>
      <w:r w:rsidR="004958D2">
        <w:t xml:space="preserve">provides </w:t>
      </w:r>
      <w:r w:rsidR="000C7541">
        <w:t xml:space="preserve">resilience </w:t>
      </w:r>
      <w:r w:rsidR="00D75AA3">
        <w:t>to electrical interference</w:t>
      </w:r>
      <w:r w:rsidR="00235B9E">
        <w:t>.</w:t>
      </w:r>
      <w:r w:rsidR="00471DDD">
        <w:t xml:space="preserve"> The Siemens V20 </w:t>
      </w:r>
      <w:r w:rsidR="00020C46">
        <w:t xml:space="preserve">used the </w:t>
      </w:r>
      <w:r w:rsidR="00D44B7E">
        <w:t>MODBUS command</w:t>
      </w:r>
      <w:r w:rsidR="00020C46">
        <w:t xml:space="preserve"> protocol</w:t>
      </w:r>
      <w:r w:rsidR="00D44B7E">
        <w:t xml:space="preserve"> </w:t>
      </w:r>
      <w:r w:rsidR="00D44B7E">
        <w:fldChar w:fldCharType="begin"/>
      </w:r>
      <w:r w:rsidR="00701B0F">
        <w:instrText xml:space="preserve"> ADDIN EN.CITE &lt;EndNote&gt;&lt;Cite&gt;&lt;Author&gt;Modbus Organisation&lt;/Author&gt;&lt;Year&gt;2012&lt;/Year&gt;&lt;RecNum&gt;553&lt;/RecNum&gt;&lt;DisplayText&gt;(Modbus Organisation, 2012)&lt;/DisplayText&gt;&lt;record&gt;&lt;rec-number&gt;553&lt;/rec-number&gt;&lt;foreign-keys&gt;&lt;key app="EN" db-id="t50sdf0r3afxxkea92txst9ldx5zdrv0r9w2" timestamp="1700299245"&gt;553&lt;/key&gt;&lt;/foreign-keys&gt;&lt;ref-type name="Web Page"&gt;12&lt;/ref-type&gt;&lt;contributors&gt;&lt;authors&gt;&lt;author&gt;Modbus Organisation,&lt;/author&gt;&lt;/authors&gt;&lt;/contributors&gt;&lt;titles&gt;&lt;title&gt;MODBUS APPLICATION PROTOCOL SPECIFICATION V1.1b3&lt;/title&gt;&lt;/titles&gt;&lt;volume&gt;2023&lt;/volume&gt;&lt;number&gt;18/11/2023&lt;/number&gt;&lt;dates&gt;&lt;year&gt;2012&lt;/year&gt;&lt;/dates&gt;&lt;pub-location&gt;Online&lt;/pub-location&gt;&lt;publisher&gt;Modbus Organisation.&lt;/publisher&gt;&lt;urls&gt;&lt;related-urls&gt;&lt;url&gt;https://modbus.org/docs/Modbus_Application_Protocol_V1_1b3.pdf&lt;/url&gt;&lt;/related-urls&gt;&lt;/urls&gt;&lt;/record&gt;&lt;/Cite&gt;&lt;/EndNote&gt;</w:instrText>
      </w:r>
      <w:r w:rsidR="00D44B7E">
        <w:fldChar w:fldCharType="separate"/>
      </w:r>
      <w:r w:rsidR="00701B0F">
        <w:rPr>
          <w:noProof/>
        </w:rPr>
        <w:t>(</w:t>
      </w:r>
      <w:hyperlink w:anchor="_ENREF_4" w:tooltip="Modbus Organisation, 2012 #553" w:history="1">
        <w:r w:rsidR="00B04A43">
          <w:rPr>
            <w:noProof/>
          </w:rPr>
          <w:t>Modbus Organisation, 2012</w:t>
        </w:r>
      </w:hyperlink>
      <w:r w:rsidR="00701B0F">
        <w:rPr>
          <w:noProof/>
        </w:rPr>
        <w:t>)</w:t>
      </w:r>
      <w:r w:rsidR="00D44B7E">
        <w:fldChar w:fldCharType="end"/>
      </w:r>
      <w:r w:rsidR="00D44B7E">
        <w:t xml:space="preserve"> which consist</w:t>
      </w:r>
      <w:r w:rsidR="00020C46">
        <w:t>s</w:t>
      </w:r>
      <w:r w:rsidR="00D44B7E">
        <w:t xml:space="preserve"> of specifying and setting registers to set values for the motor such as rotational speed or direction and reading registers such as frequency and voltage</w:t>
      </w:r>
      <w:r w:rsidR="00020C46">
        <w:t xml:space="preserve">. </w:t>
      </w:r>
      <w:r w:rsidR="001710EF">
        <w:t xml:space="preserve"> </w:t>
      </w:r>
    </w:p>
    <w:p w14:paraId="6824298E" w14:textId="77777777" w:rsidR="00F97870" w:rsidRDefault="00F97870" w:rsidP="00020C46"/>
    <w:p w14:paraId="2512C9F1" w14:textId="13C5E369" w:rsidR="00770670" w:rsidRDefault="00F97870" w:rsidP="00DC3121">
      <w:r>
        <w:t>Rotational feedback from the Tombola hub is provided by a hall effect sensor built into the</w:t>
      </w:r>
      <w:r w:rsidR="00651634">
        <w:t xml:space="preserve"> </w:t>
      </w:r>
      <w:r>
        <w:t xml:space="preserve">hub (originally the ABS </w:t>
      </w:r>
      <w:r w:rsidR="00DC01E6">
        <w:t>sensor)</w:t>
      </w:r>
      <w:r w:rsidR="005632D8">
        <w:t xml:space="preserve"> which connects to the </w:t>
      </w:r>
      <w:r w:rsidR="00F51239">
        <w:t>Raspberry</w:t>
      </w:r>
      <w:r w:rsidR="005632D8">
        <w:t xml:space="preserve"> Pi </w:t>
      </w:r>
      <w:r w:rsidR="0048467E">
        <w:t xml:space="preserve">GPIO </w:t>
      </w:r>
      <w:r w:rsidR="005632D8">
        <w:t>via a custom built interface</w:t>
      </w:r>
      <w:r w:rsidR="00132946">
        <w:t xml:space="preserve"> (</w:t>
      </w:r>
      <w:r w:rsidR="00132946">
        <w:fldChar w:fldCharType="begin"/>
      </w:r>
      <w:r w:rsidR="00132946">
        <w:instrText xml:space="preserve"> REF _Ref150869251 \h </w:instrText>
      </w:r>
      <w:r w:rsidR="00132946">
        <w:fldChar w:fldCharType="separate"/>
      </w:r>
      <w:r w:rsidR="00DE3F83">
        <w:t xml:space="preserve">Figure </w:t>
      </w:r>
      <w:r w:rsidR="00DE3F83">
        <w:rPr>
          <w:noProof/>
        </w:rPr>
        <w:t>2</w:t>
      </w:r>
      <w:r w:rsidR="00132946">
        <w:fldChar w:fldCharType="end"/>
      </w:r>
      <w:r w:rsidR="00132946">
        <w:t>)</w:t>
      </w:r>
      <w:r w:rsidR="0048467E">
        <w:t xml:space="preserve">. </w:t>
      </w:r>
      <w:r w:rsidR="00197954">
        <w:t xml:space="preserve">The RPM is calculated by measuring the time for the Hall Effect sensor to detect 48 pulses. </w:t>
      </w:r>
      <w:r w:rsidR="002D2885">
        <w:t xml:space="preserve">The </w:t>
      </w:r>
      <w:r w:rsidR="004B0DEC">
        <w:t xml:space="preserve">Hall Effect sensor takes </w:t>
      </w:r>
      <w:r w:rsidR="0048467E">
        <w:t>uses a</w:t>
      </w:r>
      <w:r w:rsidR="004B0DEC">
        <w:t xml:space="preserve"> 12</w:t>
      </w:r>
      <w:r w:rsidR="00967FC0">
        <w:t> V</w:t>
      </w:r>
      <w:r w:rsidR="004B0DEC">
        <w:t xml:space="preserve"> power supply and </w:t>
      </w:r>
      <w:r w:rsidR="0048467E">
        <w:t>provides</w:t>
      </w:r>
      <w:r w:rsidR="004B0DEC">
        <w:t xml:space="preserve"> an output </w:t>
      </w:r>
      <w:r w:rsidR="008C75B0">
        <w:t>voltage</w:t>
      </w:r>
      <w:r w:rsidR="004B0DEC">
        <w:t xml:space="preserve"> of 5.7</w:t>
      </w:r>
      <w:r w:rsidR="00967FC0">
        <w:t> V</w:t>
      </w:r>
      <w:r w:rsidR="004B0DEC">
        <w:t xml:space="preserve"> when the sensor is not near a magnet and </w:t>
      </w:r>
      <w:r w:rsidR="00D95FA8">
        <w:t>8</w:t>
      </w:r>
      <w:r w:rsidR="008C75B0">
        <w:t>.0</w:t>
      </w:r>
      <w:r w:rsidR="00967FC0">
        <w:t> V</w:t>
      </w:r>
      <w:r w:rsidR="00D95FA8">
        <w:t xml:space="preserve"> when</w:t>
      </w:r>
      <w:r w:rsidR="008C75B0">
        <w:t xml:space="preserve"> the sensor is activated by a magnet. </w:t>
      </w:r>
      <w:r w:rsidR="00DC3121">
        <w:t xml:space="preserve">The </w:t>
      </w:r>
      <w:r w:rsidR="000F282E">
        <w:t xml:space="preserve">interface takes the signal from the Hall Effect sensor and </w:t>
      </w:r>
      <w:r w:rsidR="00AC1685">
        <w:t>passes</w:t>
      </w:r>
      <w:r w:rsidR="00B278DD">
        <w:t xml:space="preserve"> it</w:t>
      </w:r>
      <w:r w:rsidR="00AC1685">
        <w:t xml:space="preserve"> to an NPN bipolar transistor with a high forward gain</w:t>
      </w:r>
      <w:r w:rsidR="00E83FED">
        <w:t xml:space="preserve"> (</w:t>
      </w:r>
      <w:r w:rsidR="008B51F7">
        <w:fldChar w:fldCharType="begin"/>
      </w:r>
      <w:r w:rsidR="008B51F7">
        <w:instrText xml:space="preserve"> REF _Ref150869251 \h </w:instrText>
      </w:r>
      <w:r w:rsidR="008B51F7">
        <w:fldChar w:fldCharType="separate"/>
      </w:r>
      <w:r w:rsidR="00DE3F83">
        <w:t xml:space="preserve">Figure </w:t>
      </w:r>
      <w:r w:rsidR="00DE3F83">
        <w:rPr>
          <w:noProof/>
        </w:rPr>
        <w:t>2</w:t>
      </w:r>
      <w:r w:rsidR="008B51F7">
        <w:fldChar w:fldCharType="end"/>
      </w:r>
      <w:r w:rsidR="008B51F7">
        <w:t xml:space="preserve"> TX1</w:t>
      </w:r>
      <w:r w:rsidR="00E83FED">
        <w:t>)</w:t>
      </w:r>
      <w:r w:rsidR="00AC1685">
        <w:t xml:space="preserve">, this causes the transistor </w:t>
      </w:r>
      <w:r w:rsidR="00B979E2">
        <w:t>to</w:t>
      </w:r>
      <w:r w:rsidR="00AC1685">
        <w:t xml:space="preserve"> switch on if the </w:t>
      </w:r>
      <w:r w:rsidR="00B979E2">
        <w:t>signal is above 6.5</w:t>
      </w:r>
      <w:r w:rsidR="00967FC0">
        <w:t> V</w:t>
      </w:r>
      <w:r w:rsidR="00B278DD">
        <w:t>,</w:t>
      </w:r>
      <w:r w:rsidR="00B979E2">
        <w:t xml:space="preserve"> and off if it below. As the output of the transistor is either 12</w:t>
      </w:r>
      <w:r w:rsidR="00967FC0">
        <w:t> V</w:t>
      </w:r>
      <w:r w:rsidR="00B979E2">
        <w:t xml:space="preserve"> or 0</w:t>
      </w:r>
      <w:r w:rsidR="00967FC0">
        <w:t> V</w:t>
      </w:r>
      <w:r w:rsidR="00B979E2">
        <w:t xml:space="preserve"> and the GPIO is expecting a </w:t>
      </w:r>
      <w:r w:rsidR="00815A90">
        <w:t>signal of 3.3</w:t>
      </w:r>
      <w:r w:rsidR="00967FC0">
        <w:t> V</w:t>
      </w:r>
      <w:r w:rsidR="00815A90">
        <w:t xml:space="preserve"> or 0</w:t>
      </w:r>
      <w:r w:rsidR="00967FC0">
        <w:t> V</w:t>
      </w:r>
      <w:r w:rsidR="00815A90">
        <w:t xml:space="preserve"> an opto</w:t>
      </w:r>
      <w:r w:rsidR="00B278DD">
        <w:noBreakHyphen/>
      </w:r>
      <w:r w:rsidR="00815A90">
        <w:t xml:space="preserve">isolator </w:t>
      </w:r>
      <w:r w:rsidR="002520DE">
        <w:t>(</w:t>
      </w:r>
      <w:r w:rsidR="002520DE">
        <w:fldChar w:fldCharType="begin"/>
      </w:r>
      <w:r w:rsidR="002520DE">
        <w:instrText xml:space="preserve"> REF _Ref150869251 \h </w:instrText>
      </w:r>
      <w:r w:rsidR="002520DE">
        <w:fldChar w:fldCharType="separate"/>
      </w:r>
      <w:r w:rsidR="00DE3F83">
        <w:t xml:space="preserve">Figure </w:t>
      </w:r>
      <w:r w:rsidR="00DE3F83">
        <w:rPr>
          <w:noProof/>
        </w:rPr>
        <w:t>2</w:t>
      </w:r>
      <w:r w:rsidR="002520DE">
        <w:fldChar w:fldCharType="end"/>
      </w:r>
      <w:r w:rsidR="00ED216A">
        <w:t xml:space="preserve"> U1) </w:t>
      </w:r>
      <w:r w:rsidR="00815A90">
        <w:t>is used, this consists of a</w:t>
      </w:r>
      <w:r w:rsidR="00ED216A">
        <w:t>n integrated package</w:t>
      </w:r>
      <w:r w:rsidR="00815A90">
        <w:t xml:space="preserve"> that contains an LED and phototransistor, when current</w:t>
      </w:r>
      <w:r w:rsidR="00ED216A">
        <w:t xml:space="preserve"> flows</w:t>
      </w:r>
      <w:r w:rsidR="00815A90">
        <w:t xml:space="preserve"> through</w:t>
      </w:r>
      <w:r w:rsidR="00BF4CCB">
        <w:t xml:space="preserve"> pins 1 and 2,</w:t>
      </w:r>
      <w:r w:rsidR="00815A90">
        <w:t xml:space="preserve"> the LED </w:t>
      </w:r>
      <w:r w:rsidR="00BF4CCB">
        <w:t xml:space="preserve">will light and </w:t>
      </w:r>
      <w:r w:rsidR="00815A90">
        <w:t>the transistor will switch on. Using an opto</w:t>
      </w:r>
      <w:r w:rsidR="00EC6AE6">
        <w:t>-</w:t>
      </w:r>
      <w:r w:rsidR="00815A90">
        <w:t>isolator</w:t>
      </w:r>
      <w:r w:rsidR="00EC6AE6">
        <w:t xml:space="preserve"> </w:t>
      </w:r>
      <w:r w:rsidR="00914652">
        <w:t xml:space="preserve">provides protection for </w:t>
      </w:r>
      <w:r w:rsidR="00EC6AE6">
        <w:t xml:space="preserve">the Raspberry Pi </w:t>
      </w:r>
      <w:r w:rsidR="00771763">
        <w:t>by</w:t>
      </w:r>
      <w:r w:rsidR="00EC6AE6">
        <w:t xml:space="preserve"> isolat</w:t>
      </w:r>
      <w:r w:rsidR="00771763">
        <w:t xml:space="preserve">ing it </w:t>
      </w:r>
      <w:r w:rsidR="00EC6AE6">
        <w:t>from the 12</w:t>
      </w:r>
      <w:r w:rsidR="00F51239">
        <w:t> V</w:t>
      </w:r>
      <w:r w:rsidR="00EC6AE6">
        <w:t xml:space="preserve"> circuit, even in the event of a component failure.</w:t>
      </w:r>
      <w:r w:rsidR="00815A90">
        <w:t xml:space="preserve"> </w:t>
      </w:r>
      <w:r w:rsidR="004E5138">
        <w:t xml:space="preserve">The Raspberry Pi has GPIO channel </w:t>
      </w:r>
      <w:r w:rsidR="00F81D3C">
        <w:t xml:space="preserve">27 configured as an input </w:t>
      </w:r>
      <w:r w:rsidR="00053D94">
        <w:t xml:space="preserve">with a </w:t>
      </w:r>
      <w:r w:rsidR="004945AA">
        <w:t xml:space="preserve">rising edge detection, this </w:t>
      </w:r>
      <w:r w:rsidR="00771763">
        <w:t>generate</w:t>
      </w:r>
      <w:r w:rsidR="00305827">
        <w:t>s</w:t>
      </w:r>
      <w:r w:rsidR="00771763">
        <w:t xml:space="preserve"> an interrupt to the ARM processor</w:t>
      </w:r>
      <w:r w:rsidR="004945AA">
        <w:t xml:space="preserve"> as the input voltage on the </w:t>
      </w:r>
      <w:r w:rsidR="005419B8">
        <w:t>GPIO moves from 0</w:t>
      </w:r>
      <w:r w:rsidR="00F51239">
        <w:t> V</w:t>
      </w:r>
      <w:r w:rsidR="005419B8">
        <w:t xml:space="preserve"> to 3.3</w:t>
      </w:r>
      <w:r w:rsidR="00F51239">
        <w:t> V</w:t>
      </w:r>
      <w:r w:rsidR="005419B8">
        <w:t xml:space="preserve">. </w:t>
      </w:r>
      <w:r w:rsidR="00316DEF">
        <w:t>T</w:t>
      </w:r>
      <w:r w:rsidR="003B1F07">
        <w:t>he circuit board also has a 5</w:t>
      </w:r>
      <w:r w:rsidR="00F51239">
        <w:t> V</w:t>
      </w:r>
      <w:r w:rsidR="003B1F07">
        <w:t xml:space="preserve"> connection for the Raspberry Pi </w:t>
      </w:r>
      <w:r w:rsidR="008879D2">
        <w:t>touch</w:t>
      </w:r>
      <w:r w:rsidR="00A2570D">
        <w:t xml:space="preserve"> </w:t>
      </w:r>
      <w:r w:rsidR="003B1F07">
        <w:t>screen and an additional LED that lights when GPIO 17 is set to output and on</w:t>
      </w:r>
      <w:r w:rsidR="005A4993">
        <w:t>, this is used to signal the Raspberry Pi is ready to receive RPM data</w:t>
      </w:r>
      <w:r w:rsidR="003B1F07">
        <w:t>.</w:t>
      </w:r>
      <w:r w:rsidR="005A4993">
        <w:t xml:space="preserve"> </w:t>
      </w:r>
    </w:p>
    <w:p w14:paraId="4565FB13" w14:textId="77777777" w:rsidR="00E12F4C" w:rsidRDefault="00E12F4C" w:rsidP="00E12F4C">
      <w:pPr>
        <w:rPr>
          <w:lang w:eastAsia="en-GB"/>
        </w:rPr>
      </w:pPr>
      <w:bookmarkStart w:id="9" w:name="_Toc49413865"/>
    </w:p>
    <w:p w14:paraId="4DBB3B19" w14:textId="77777777" w:rsidR="00715A57" w:rsidRDefault="00E12F4C" w:rsidP="00715A57">
      <w:pPr>
        <w:keepNext/>
      </w:pPr>
      <w:r>
        <w:rPr>
          <w:noProof/>
          <w:lang w:eastAsia="en-GB"/>
        </w:rPr>
        <w:lastRenderedPageBreak/>
        <w:drawing>
          <wp:inline distT="0" distB="0" distL="0" distR="0" wp14:anchorId="76FA6F6B" wp14:editId="295164C8">
            <wp:extent cx="5731510" cy="2627864"/>
            <wp:effectExtent l="0" t="0" r="2540" b="1270"/>
            <wp:docPr id="74063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636310" name="Picture 1"/>
                    <pic:cNvPicPr/>
                  </pic:nvPicPr>
                  <pic:blipFill>
                    <a:blip r:embed="rId12"/>
                    <a:stretch>
                      <a:fillRect/>
                    </a:stretch>
                  </pic:blipFill>
                  <pic:spPr>
                    <a:xfrm>
                      <a:off x="0" y="0"/>
                      <a:ext cx="5731510" cy="2627864"/>
                    </a:xfrm>
                    <a:prstGeom prst="rect">
                      <a:avLst/>
                    </a:prstGeom>
                  </pic:spPr>
                </pic:pic>
              </a:graphicData>
            </a:graphic>
          </wp:inline>
        </w:drawing>
      </w:r>
    </w:p>
    <w:p w14:paraId="22D7133D" w14:textId="0596EC17" w:rsidR="00715A57" w:rsidRDefault="00715A57" w:rsidP="00715A57">
      <w:pPr>
        <w:pStyle w:val="Caption"/>
      </w:pPr>
      <w:bookmarkStart w:id="10" w:name="_Ref150869251"/>
      <w:bookmarkStart w:id="11" w:name="_Toc151219970"/>
      <w:r>
        <w:t xml:space="preserve">Figure </w:t>
      </w:r>
      <w:fldSimple w:instr=" SEQ Figure \* ARABIC ">
        <w:r w:rsidR="00DE3F83">
          <w:rPr>
            <w:noProof/>
          </w:rPr>
          <w:t>2</w:t>
        </w:r>
      </w:fldSimple>
      <w:bookmarkEnd w:id="10"/>
      <w:r w:rsidR="002709C5">
        <w:t xml:space="preserve">: Schematic of RPM </w:t>
      </w:r>
      <w:r w:rsidR="00DC3121">
        <w:t>Interface.</w:t>
      </w:r>
      <w:bookmarkEnd w:id="11"/>
    </w:p>
    <w:p w14:paraId="000F86FC" w14:textId="21ED9A60" w:rsidR="00452659" w:rsidRPr="00452659" w:rsidRDefault="00452659" w:rsidP="00452659">
      <w:pPr>
        <w:pStyle w:val="Caption"/>
      </w:pPr>
      <w:r>
        <w:t>5v power from the Raspberry Pi provides power to the LCD touch screen</w:t>
      </w:r>
    </w:p>
    <w:p w14:paraId="561297F2" w14:textId="77777777" w:rsidR="002709C5" w:rsidRDefault="002709C5" w:rsidP="002709C5"/>
    <w:p w14:paraId="166B069C" w14:textId="77777777" w:rsidR="002709C5" w:rsidRDefault="002709C5" w:rsidP="002709C5"/>
    <w:bookmarkEnd w:id="9"/>
    <w:p w14:paraId="45FBD354" w14:textId="77777777" w:rsidR="00A65A29" w:rsidRDefault="00A65A29">
      <w:pPr>
        <w:spacing w:line="240" w:lineRule="auto"/>
        <w:jc w:val="left"/>
        <w:rPr>
          <w:rFonts w:eastAsia="Times New Roman"/>
          <w:b/>
          <w:bCs/>
          <w:color w:val="244061" w:themeColor="accent1" w:themeShade="80"/>
          <w:kern w:val="32"/>
          <w:sz w:val="32"/>
          <w:szCs w:val="32"/>
          <w:u w:val="single"/>
          <w:lang w:eastAsia="en-GB"/>
        </w:rPr>
      </w:pPr>
      <w:r>
        <w:rPr>
          <w:lang w:eastAsia="en-GB"/>
        </w:rPr>
        <w:br w:type="page"/>
      </w:r>
    </w:p>
    <w:p w14:paraId="665E945A" w14:textId="710ACA32" w:rsidR="00895E4B" w:rsidRDefault="009E2976" w:rsidP="00895E4B">
      <w:pPr>
        <w:pStyle w:val="Heading1"/>
        <w:rPr>
          <w:lang w:eastAsia="en-GB"/>
        </w:rPr>
      </w:pPr>
      <w:bookmarkStart w:id="12" w:name="_Toc151219957"/>
      <w:r>
        <w:rPr>
          <w:lang w:eastAsia="en-GB"/>
        </w:rPr>
        <w:lastRenderedPageBreak/>
        <w:t>Software</w:t>
      </w:r>
      <w:r w:rsidR="00895E4B">
        <w:rPr>
          <w:lang w:eastAsia="en-GB"/>
        </w:rPr>
        <w:t xml:space="preserve"> Application</w:t>
      </w:r>
      <w:bookmarkEnd w:id="12"/>
    </w:p>
    <w:p w14:paraId="1DA6ACB3" w14:textId="360DD656" w:rsidR="00542F95" w:rsidRDefault="00EF2F45" w:rsidP="009E56A1">
      <w:r>
        <w:t xml:space="preserve">The application </w:t>
      </w:r>
      <w:r w:rsidR="00E11842">
        <w:t xml:space="preserve">is </w:t>
      </w:r>
      <w:r>
        <w:t xml:space="preserve">written in Python 3 </w:t>
      </w:r>
      <w:r w:rsidR="00542F95">
        <w:t xml:space="preserve">and consists of </w:t>
      </w:r>
      <w:r w:rsidR="009E56A1">
        <w:t>four</w:t>
      </w:r>
      <w:r w:rsidR="00542F95">
        <w:t xml:space="preserve"> </w:t>
      </w:r>
      <w:r w:rsidR="0074609D">
        <w:t xml:space="preserve">main </w:t>
      </w:r>
      <w:r w:rsidR="009E2976">
        <w:t>modules</w:t>
      </w:r>
      <w:r w:rsidR="0074609D">
        <w:t>:</w:t>
      </w:r>
    </w:p>
    <w:p w14:paraId="07E2366B" w14:textId="77777777" w:rsidR="001F073A" w:rsidRDefault="001C0ECF" w:rsidP="009E56A1">
      <w:pPr>
        <w:pStyle w:val="ListParagraph"/>
        <w:numPr>
          <w:ilvl w:val="0"/>
          <w:numId w:val="37"/>
        </w:numPr>
      </w:pPr>
      <w:r>
        <w:t xml:space="preserve">A </w:t>
      </w:r>
      <w:r w:rsidR="009E2976">
        <w:t xml:space="preserve">motor control module that connects to the  </w:t>
      </w:r>
      <w:r w:rsidR="00F73154">
        <w:t xml:space="preserve">Siemens V20 and </w:t>
      </w:r>
      <w:r w:rsidR="000C4222">
        <w:t xml:space="preserve">command and query </w:t>
      </w:r>
      <w:r w:rsidR="001F073A">
        <w:t>functions so send commands to the V20 and read data back</w:t>
      </w:r>
    </w:p>
    <w:p w14:paraId="64225AA8" w14:textId="2A5396AF" w:rsidR="001C0ECF" w:rsidRDefault="001F073A" w:rsidP="009E56A1">
      <w:pPr>
        <w:pStyle w:val="ListParagraph"/>
        <w:numPr>
          <w:ilvl w:val="0"/>
          <w:numId w:val="37"/>
        </w:numPr>
      </w:pPr>
      <w:r>
        <w:t>An RPM module that responds to the interrupt signals from the RPM Interface and calculates the Tombola RPM</w:t>
      </w:r>
      <w:r w:rsidR="000C4222">
        <w:t xml:space="preserve"> </w:t>
      </w:r>
    </w:p>
    <w:p w14:paraId="16F2F752" w14:textId="77777777" w:rsidR="000A7107" w:rsidRDefault="0074609D" w:rsidP="009E56A1">
      <w:pPr>
        <w:pStyle w:val="ListParagraph"/>
        <w:numPr>
          <w:ilvl w:val="0"/>
          <w:numId w:val="37"/>
        </w:numPr>
      </w:pPr>
      <w:r>
        <w:t xml:space="preserve">A </w:t>
      </w:r>
      <w:r w:rsidR="001C0ECF">
        <w:t>web application to provide a user interface</w:t>
      </w:r>
    </w:p>
    <w:p w14:paraId="51B2E423" w14:textId="7739DF3C" w:rsidR="0074609D" w:rsidRDefault="000A7107" w:rsidP="009E56A1">
      <w:pPr>
        <w:pStyle w:val="ListParagraph"/>
        <w:numPr>
          <w:ilvl w:val="0"/>
          <w:numId w:val="37"/>
        </w:numPr>
      </w:pPr>
      <w:r>
        <w:t xml:space="preserve">A settings function to store the settings used by the </w:t>
      </w:r>
      <w:r w:rsidR="009B33C3">
        <w:t>modules above.</w:t>
      </w:r>
      <w:r w:rsidR="001C0ECF">
        <w:t xml:space="preserve">  </w:t>
      </w:r>
    </w:p>
    <w:p w14:paraId="00E80D24" w14:textId="77777777" w:rsidR="00542F95" w:rsidRDefault="00542F95" w:rsidP="00EF2F45"/>
    <w:p w14:paraId="3E6591D6" w14:textId="5D9EEA67" w:rsidR="00B16B91" w:rsidRDefault="00B16B91" w:rsidP="00EF2F45">
      <w:r>
        <w:t xml:space="preserve">The application can be downloaded from </w:t>
      </w:r>
      <w:hyperlink r:id="rId13" w:history="1">
        <w:r w:rsidR="004B37D5" w:rsidRPr="001A01A9">
          <w:rPr>
            <w:rStyle w:val="Hyperlink"/>
            <w:rFonts w:cs="Times New Roman"/>
            <w:szCs w:val="22"/>
          </w:rPr>
          <w:t>https://github.com/westerlymerlin/UCL-tombola</w:t>
        </w:r>
      </w:hyperlink>
      <w:r w:rsidR="004B37D5">
        <w:t xml:space="preserve"> </w:t>
      </w:r>
    </w:p>
    <w:p w14:paraId="4AF3E962" w14:textId="77777777" w:rsidR="00B16B91" w:rsidRDefault="00B16B91" w:rsidP="00EF2F45"/>
    <w:p w14:paraId="176CEAC5" w14:textId="2D97E275" w:rsidR="00EF2F45" w:rsidRDefault="00EF2F45" w:rsidP="00EF2F45">
      <w:r>
        <w:t xml:space="preserve">The </w:t>
      </w:r>
      <w:r w:rsidR="00667389">
        <w:t xml:space="preserve">module that communicates </w:t>
      </w:r>
      <w:r>
        <w:t xml:space="preserve">with the V20 controller is </w:t>
      </w:r>
      <w:r w:rsidR="00667389">
        <w:t xml:space="preserve">the </w:t>
      </w:r>
      <w:r>
        <w:t>python class (</w:t>
      </w:r>
      <w:r w:rsidRPr="00FD3885">
        <w:t>MotorClass</w:t>
      </w:r>
      <w:r>
        <w:t>)</w:t>
      </w:r>
      <w:r w:rsidR="00FD3885">
        <w:t xml:space="preserve">. </w:t>
      </w:r>
      <w:r>
        <w:t xml:space="preserve"> </w:t>
      </w:r>
      <w:r w:rsidR="009D07C7">
        <w:t xml:space="preserve">The MotorClass </w:t>
      </w:r>
      <w:r w:rsidR="006C25D1">
        <w:t>utilises</w:t>
      </w:r>
      <w:r>
        <w:t xml:space="preserve"> the </w:t>
      </w:r>
      <w:r w:rsidR="00A27481" w:rsidRPr="00A27481">
        <w:t xml:space="preserve">MinimalModbus </w:t>
      </w:r>
      <w:r w:rsidR="00E102A0">
        <w:t>library</w:t>
      </w:r>
      <w:r w:rsidR="00A27481">
        <w:t xml:space="preserve"> for Python 3</w:t>
      </w:r>
      <w:r w:rsidR="00701B0F">
        <w:t xml:space="preserve"> </w:t>
      </w:r>
      <w:r w:rsidR="00701B0F">
        <w:fldChar w:fldCharType="begin"/>
      </w:r>
      <w:r w:rsidR="00701B0F">
        <w:instrText xml:space="preserve"> ADDIN EN.CITE &lt;EndNote&gt;&lt;Cite&gt;&lt;Author&gt;Berg&lt;/Author&gt;&lt;Year&gt;2023&lt;/Year&gt;&lt;RecNum&gt;555&lt;/RecNum&gt;&lt;DisplayText&gt;(Berg, 2023)&lt;/DisplayText&gt;&lt;record&gt;&lt;rec-number&gt;555&lt;/rec-number&gt;&lt;foreign-keys&gt;&lt;key app="EN" db-id="t50sdf0r3afxxkea92txst9ldx5zdrv0r9w2" timestamp="1700322308"&gt;555&lt;/key&gt;&lt;/foreign-keys&gt;&lt;ref-type name="Computer Program"&gt;9&lt;/ref-type&gt;&lt;contributors&gt;&lt;authors&gt;&lt;author&gt;Berg, Jonas&lt;/author&gt;&lt;/authors&gt;&lt;/contributors&gt;&lt;titles&gt;&lt;title&gt;MinimalModbus library for Python&lt;/title&gt;&lt;/titles&gt;&lt;pages&gt;Easy-to-use Modbus RTU and Modbus ASCII implementation for Python&lt;/pages&gt;&lt;edition&gt;2.1.1&lt;/edition&gt;&lt;dates&gt;&lt;year&gt;2023&lt;/year&gt;&lt;/dates&gt;&lt;publisher&gt;The MinimalModbus Developers&lt;/publisher&gt;&lt;urls&gt;&lt;related-urls&gt;&lt;url&gt;https://pypi.org/project/minimalmodbus/&lt;/url&gt;&lt;/related-urls&gt;&lt;/urls&gt;&lt;/record&gt;&lt;/Cite&gt;&lt;/EndNote&gt;</w:instrText>
      </w:r>
      <w:r w:rsidR="00701B0F">
        <w:fldChar w:fldCharType="separate"/>
      </w:r>
      <w:r w:rsidR="00701B0F">
        <w:rPr>
          <w:noProof/>
        </w:rPr>
        <w:t>(</w:t>
      </w:r>
      <w:hyperlink w:anchor="_ENREF_1" w:tooltip="Berg, 2023 #555" w:history="1">
        <w:r w:rsidR="00B04A43">
          <w:rPr>
            <w:noProof/>
          </w:rPr>
          <w:t>Berg, 2023</w:t>
        </w:r>
      </w:hyperlink>
      <w:r w:rsidR="00701B0F">
        <w:rPr>
          <w:noProof/>
        </w:rPr>
        <w:t>)</w:t>
      </w:r>
      <w:r w:rsidR="00701B0F">
        <w:fldChar w:fldCharType="end"/>
      </w:r>
      <w:r w:rsidR="009D07C7">
        <w:t xml:space="preserve"> to </w:t>
      </w:r>
      <w:r>
        <w:t>handle the MODBUS messag</w:t>
      </w:r>
      <w:r w:rsidR="006F64BE">
        <w:t>es</w:t>
      </w:r>
      <w:r>
        <w:t xml:space="preserve"> and uses a standard </w:t>
      </w:r>
      <w:r w:rsidR="004560CC">
        <w:t>Linux address</w:t>
      </w:r>
      <w:r>
        <w:t xml:space="preserve"> </w:t>
      </w:r>
      <w:r w:rsidR="00B82CE1">
        <w:t xml:space="preserve">(/dev/ttyUSB0) </w:t>
      </w:r>
      <w:r>
        <w:t xml:space="preserve">for the RS485 adapter. Using </w:t>
      </w:r>
      <w:r w:rsidR="00EB3A62" w:rsidRPr="00A27481">
        <w:t>MinimalModbus</w:t>
      </w:r>
      <w:r w:rsidR="00E102A0">
        <w:t xml:space="preserve"> library</w:t>
      </w:r>
      <w:r w:rsidR="00F376AD">
        <w:t>,</w:t>
      </w:r>
      <w:r w:rsidR="00E102A0">
        <w:t xml:space="preserve"> </w:t>
      </w:r>
      <w:r>
        <w:t xml:space="preserve">the motor class </w:t>
      </w:r>
      <w:r w:rsidR="00B82CE1">
        <w:t xml:space="preserve">configures the port and then </w:t>
      </w:r>
      <w:r>
        <w:t>only needs to specify a start register and then send data to set the values or send a read command to read them back.</w:t>
      </w:r>
    </w:p>
    <w:p w14:paraId="4877551E" w14:textId="77777777" w:rsidR="00EF2F45" w:rsidRDefault="00EF2F45" w:rsidP="00EF2F45"/>
    <w:p w14:paraId="250939AA" w14:textId="2FCD94ED" w:rsidR="00EF2F45" w:rsidRDefault="00EF2F45" w:rsidP="00EF2F45">
      <w:r>
        <w:t>The MODBUS registers used to set the desired values for speed, direction and to enable the V20 are registers 40003 – 40006. The values returned from the V20 are in registers 40024 through 40034 (</w:t>
      </w:r>
      <w:r>
        <w:fldChar w:fldCharType="begin"/>
      </w:r>
      <w:r>
        <w:instrText xml:space="preserve"> REF _Ref150872641 \h </w:instrText>
      </w:r>
      <w:r>
        <w:fldChar w:fldCharType="separate"/>
      </w:r>
      <w:r w:rsidR="00DE3F83">
        <w:t xml:space="preserve">Table </w:t>
      </w:r>
      <w:r w:rsidR="00DE3F83">
        <w:rPr>
          <w:noProof/>
        </w:rPr>
        <w:t>1</w:t>
      </w:r>
      <w:r>
        <w:fldChar w:fldCharType="end"/>
      </w:r>
      <w:r>
        <w:t>).</w:t>
      </w:r>
    </w:p>
    <w:p w14:paraId="6DF5F975" w14:textId="77777777" w:rsidR="00EF2F45" w:rsidRDefault="00EF2F45" w:rsidP="00EF2F45"/>
    <w:tbl>
      <w:tblPr>
        <w:tblW w:w="4880" w:type="dxa"/>
        <w:tblCellMar>
          <w:top w:w="15" w:type="dxa"/>
          <w:bottom w:w="15" w:type="dxa"/>
        </w:tblCellMar>
        <w:tblLook w:val="04A0" w:firstRow="1" w:lastRow="0" w:firstColumn="1" w:lastColumn="0" w:noHBand="0" w:noVBand="1"/>
      </w:tblPr>
      <w:tblGrid>
        <w:gridCol w:w="1240"/>
        <w:gridCol w:w="2720"/>
        <w:gridCol w:w="920"/>
      </w:tblGrid>
      <w:tr w:rsidR="00EF2F45" w:rsidRPr="00B45B70" w14:paraId="605CF212"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10700162" w14:textId="6A462136" w:rsidR="00EF2F45" w:rsidRPr="004969E5" w:rsidRDefault="004969E5" w:rsidP="00B1018B">
            <w:pPr>
              <w:pStyle w:val="TableText"/>
              <w:rPr>
                <w:b/>
                <w:bCs/>
              </w:rPr>
            </w:pPr>
            <w:r w:rsidRPr="004969E5">
              <w:rPr>
                <w:b/>
                <w:bCs/>
              </w:rPr>
              <w:t>Register</w:t>
            </w:r>
          </w:p>
        </w:tc>
        <w:tc>
          <w:tcPr>
            <w:tcW w:w="2720" w:type="dxa"/>
            <w:tcBorders>
              <w:top w:val="single" w:sz="4" w:space="0" w:color="auto"/>
              <w:left w:val="single" w:sz="4" w:space="0" w:color="auto"/>
              <w:bottom w:val="single" w:sz="4" w:space="0" w:color="auto"/>
              <w:right w:val="single" w:sz="4" w:space="0" w:color="auto"/>
            </w:tcBorders>
            <w:noWrap/>
            <w:vAlign w:val="center"/>
            <w:hideMark/>
          </w:tcPr>
          <w:p w14:paraId="33F1B417" w14:textId="77777777" w:rsidR="00EF2F45" w:rsidRPr="004969E5" w:rsidRDefault="00EF2F45" w:rsidP="00B1018B">
            <w:pPr>
              <w:pStyle w:val="TableText"/>
              <w:rPr>
                <w:b/>
                <w:bCs/>
              </w:rPr>
            </w:pPr>
            <w:r w:rsidRPr="004969E5">
              <w:rPr>
                <w:b/>
                <w:bCs/>
              </w:rPr>
              <w:t>Description</w:t>
            </w:r>
          </w:p>
        </w:tc>
        <w:tc>
          <w:tcPr>
            <w:tcW w:w="920" w:type="dxa"/>
            <w:tcBorders>
              <w:top w:val="single" w:sz="4" w:space="0" w:color="auto"/>
              <w:left w:val="single" w:sz="4" w:space="0" w:color="auto"/>
              <w:bottom w:val="single" w:sz="4" w:space="0" w:color="auto"/>
              <w:right w:val="single" w:sz="4" w:space="0" w:color="auto"/>
            </w:tcBorders>
            <w:noWrap/>
            <w:vAlign w:val="center"/>
            <w:hideMark/>
          </w:tcPr>
          <w:p w14:paraId="5A96A5A1" w14:textId="77777777" w:rsidR="00EF2F45" w:rsidRPr="004969E5" w:rsidRDefault="00EF2F45" w:rsidP="00B1018B">
            <w:pPr>
              <w:pStyle w:val="TableText"/>
              <w:rPr>
                <w:b/>
                <w:bCs/>
              </w:rPr>
            </w:pPr>
            <w:r w:rsidRPr="004969E5">
              <w:rPr>
                <w:b/>
                <w:bCs/>
              </w:rPr>
              <w:t>Access</w:t>
            </w:r>
          </w:p>
        </w:tc>
      </w:tr>
      <w:tr w:rsidR="00EF2F45" w:rsidRPr="00B45B70" w14:paraId="77EAF17C"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F7B8C" w14:textId="77777777" w:rsidR="00EF2F45" w:rsidRPr="00B1018B" w:rsidRDefault="00EF2F45" w:rsidP="00B1018B">
            <w:pPr>
              <w:pStyle w:val="TableText"/>
            </w:pPr>
            <w:r w:rsidRPr="00B1018B">
              <w:t>40003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38FFD" w14:textId="77777777" w:rsidR="00EF2F45" w:rsidRPr="00B1018B" w:rsidRDefault="00EF2F45" w:rsidP="00B1018B">
            <w:pPr>
              <w:pStyle w:val="TableText"/>
            </w:pPr>
            <w:r w:rsidRPr="00B1018B">
              <w:t>Frequency setpoint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7A67D" w14:textId="77777777" w:rsidR="00EF2F45" w:rsidRPr="00B1018B" w:rsidRDefault="00EF2F45" w:rsidP="00B1018B">
            <w:pPr>
              <w:pStyle w:val="TableText"/>
            </w:pPr>
            <w:r w:rsidRPr="00B1018B">
              <w:t>Write</w:t>
            </w:r>
          </w:p>
        </w:tc>
      </w:tr>
      <w:tr w:rsidR="00EF2F45" w:rsidRPr="00B45B70" w14:paraId="7BE66E0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F075A" w14:textId="77777777" w:rsidR="00EF2F45" w:rsidRPr="00B1018B" w:rsidRDefault="00EF2F45" w:rsidP="00B1018B">
            <w:pPr>
              <w:pStyle w:val="TableText"/>
            </w:pPr>
            <w:r w:rsidRPr="00B1018B">
              <w:t>40004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9D15A" w14:textId="77777777" w:rsidR="00EF2F45" w:rsidRPr="00B1018B" w:rsidRDefault="00EF2F45" w:rsidP="00B1018B">
            <w:pPr>
              <w:pStyle w:val="TableText"/>
            </w:pPr>
            <w:r w:rsidRPr="00B1018B">
              <w:t>Run enable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6FB13260" w14:textId="77777777" w:rsidR="00EF2F45" w:rsidRPr="00B1018B" w:rsidRDefault="00EF2F45" w:rsidP="00B1018B">
            <w:pPr>
              <w:pStyle w:val="TableText"/>
            </w:pPr>
            <w:r w:rsidRPr="00B1018B">
              <w:t>Write</w:t>
            </w:r>
          </w:p>
        </w:tc>
      </w:tr>
      <w:tr w:rsidR="00EF2F45" w:rsidRPr="00B45B70" w14:paraId="5046F75B"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8FF8D" w14:textId="77777777" w:rsidR="00EF2F45" w:rsidRPr="00B1018B" w:rsidRDefault="00EF2F45" w:rsidP="00B1018B">
            <w:pPr>
              <w:pStyle w:val="TableText"/>
            </w:pPr>
            <w:r w:rsidRPr="00B1018B">
              <w:t>40005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0B6CA" w14:textId="77777777" w:rsidR="00EF2F45" w:rsidRPr="00B1018B" w:rsidRDefault="00EF2F45" w:rsidP="00B1018B">
            <w:pPr>
              <w:pStyle w:val="TableText"/>
            </w:pPr>
            <w:r w:rsidRPr="00B1018B">
              <w:t>Forward/reverse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304132CF" w14:textId="77777777" w:rsidR="00EF2F45" w:rsidRPr="00B1018B" w:rsidRDefault="00EF2F45" w:rsidP="00B1018B">
            <w:pPr>
              <w:pStyle w:val="TableText"/>
            </w:pPr>
            <w:r w:rsidRPr="00B1018B">
              <w:t>Write</w:t>
            </w:r>
          </w:p>
        </w:tc>
      </w:tr>
      <w:tr w:rsidR="00EF2F45" w:rsidRPr="00B45B70" w14:paraId="38EF2AC8"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C34D3" w14:textId="77777777" w:rsidR="00EF2F45" w:rsidRPr="00B1018B" w:rsidRDefault="00EF2F45" w:rsidP="00B1018B">
            <w:pPr>
              <w:pStyle w:val="TableText"/>
            </w:pPr>
            <w:r w:rsidRPr="00B1018B">
              <w:t>40006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36988" w14:textId="77777777" w:rsidR="00EF2F45" w:rsidRPr="00B1018B" w:rsidRDefault="00EF2F45" w:rsidP="00B1018B">
            <w:pPr>
              <w:pStyle w:val="TableText"/>
            </w:pPr>
            <w:r w:rsidRPr="00B1018B">
              <w:t>Start command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478448F1" w14:textId="77777777" w:rsidR="00EF2F45" w:rsidRPr="00B1018B" w:rsidRDefault="00EF2F45" w:rsidP="00B1018B">
            <w:pPr>
              <w:pStyle w:val="TableText"/>
            </w:pPr>
            <w:r w:rsidRPr="00B1018B">
              <w:t>Write</w:t>
            </w:r>
          </w:p>
        </w:tc>
      </w:tr>
      <w:tr w:rsidR="00EF2F45" w:rsidRPr="00B45B70" w14:paraId="3F2E0B6D"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8FD58" w14:textId="77777777" w:rsidR="00EF2F45" w:rsidRPr="00B1018B" w:rsidRDefault="00EF2F45" w:rsidP="00B1018B">
            <w:pPr>
              <w:pStyle w:val="TableText"/>
            </w:pPr>
            <w:r w:rsidRPr="00B1018B">
              <w:t>40024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BE5C5" w14:textId="77777777" w:rsidR="00EF2F45" w:rsidRPr="00B1018B" w:rsidRDefault="00EF2F45" w:rsidP="00B1018B">
            <w:pPr>
              <w:pStyle w:val="TableText"/>
            </w:pPr>
            <w:r w:rsidRPr="00B1018B">
              <w:t>Frequency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A9760" w14:textId="77777777" w:rsidR="00EF2F45" w:rsidRPr="00B1018B" w:rsidRDefault="00EF2F45" w:rsidP="00B1018B">
            <w:pPr>
              <w:pStyle w:val="TableText"/>
            </w:pPr>
            <w:r w:rsidRPr="00B1018B">
              <w:t>Read</w:t>
            </w:r>
          </w:p>
        </w:tc>
      </w:tr>
      <w:tr w:rsidR="00EF2F45" w:rsidRPr="00B45B70" w14:paraId="7BD65395"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792E5C" w14:textId="77777777" w:rsidR="00EF2F45" w:rsidRPr="00B1018B" w:rsidRDefault="00EF2F45" w:rsidP="00B1018B">
            <w:pPr>
              <w:pStyle w:val="TableText"/>
            </w:pPr>
            <w:r w:rsidRPr="00B1018B">
              <w:t>40025</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F4707E" w14:textId="77777777" w:rsidR="00EF2F45" w:rsidRPr="00B1018B" w:rsidRDefault="00EF2F45" w:rsidP="00B1018B">
            <w:pPr>
              <w:pStyle w:val="TableText"/>
            </w:pPr>
            <w:r w:rsidRPr="00B1018B">
              <w:t>Speed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178C48EC" w14:textId="77777777" w:rsidR="00EF2F45" w:rsidRPr="00B1018B" w:rsidRDefault="00EF2F45" w:rsidP="00B1018B">
            <w:pPr>
              <w:pStyle w:val="TableText"/>
            </w:pPr>
            <w:r w:rsidRPr="00B1018B">
              <w:t>Read</w:t>
            </w:r>
          </w:p>
        </w:tc>
      </w:tr>
      <w:tr w:rsidR="00EF2F45" w:rsidRPr="00B45B70" w14:paraId="36B2B374"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5170C4" w14:textId="77777777" w:rsidR="00EF2F45" w:rsidRPr="00B1018B" w:rsidRDefault="00EF2F45" w:rsidP="00B1018B">
            <w:pPr>
              <w:pStyle w:val="TableText"/>
            </w:pPr>
            <w:r w:rsidRPr="00B1018B">
              <w:t>40026</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FEFF0" w14:textId="77777777" w:rsidR="00EF2F45" w:rsidRPr="00B1018B" w:rsidRDefault="00EF2F45" w:rsidP="00B1018B">
            <w:pPr>
              <w:pStyle w:val="TableText"/>
            </w:pPr>
            <w:r w:rsidRPr="00B1018B">
              <w:t>Current filtered</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568490C5" w14:textId="77777777" w:rsidR="00EF2F45" w:rsidRPr="00B1018B" w:rsidRDefault="00EF2F45" w:rsidP="00B1018B">
            <w:pPr>
              <w:pStyle w:val="TableText"/>
            </w:pPr>
            <w:r w:rsidRPr="00B1018B">
              <w:t>Read</w:t>
            </w:r>
          </w:p>
        </w:tc>
      </w:tr>
      <w:tr w:rsidR="00EF2F45" w:rsidRPr="00B45B70" w14:paraId="73B5D3FE"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B3379" w14:textId="77777777" w:rsidR="00EF2F45" w:rsidRPr="00B1018B" w:rsidRDefault="00EF2F45" w:rsidP="00B1018B">
            <w:pPr>
              <w:pStyle w:val="TableText"/>
            </w:pPr>
            <w:r w:rsidRPr="00B1018B">
              <w:t>40033</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263A0" w14:textId="77777777" w:rsidR="00EF2F45" w:rsidRPr="00B1018B" w:rsidRDefault="00EF2F45" w:rsidP="00B1018B">
            <w:pPr>
              <w:pStyle w:val="TableText"/>
            </w:pPr>
            <w:r w:rsidRPr="00B1018B">
              <w:t>Voltage output</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584D395" w14:textId="77777777" w:rsidR="00EF2F45" w:rsidRPr="00B1018B" w:rsidRDefault="00EF2F45" w:rsidP="00B1018B">
            <w:pPr>
              <w:pStyle w:val="TableText"/>
            </w:pPr>
            <w:r w:rsidRPr="00B1018B">
              <w:t>Read</w:t>
            </w:r>
          </w:p>
        </w:tc>
      </w:tr>
      <w:tr w:rsidR="00EF2F45" w:rsidRPr="00B45B70" w14:paraId="33926F43" w14:textId="77777777" w:rsidTr="00DC37E7">
        <w:trPr>
          <w:trHeight w:val="27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92A173" w14:textId="77777777" w:rsidR="00EF2F45" w:rsidRPr="00B1018B" w:rsidRDefault="00EF2F45" w:rsidP="00B1018B">
            <w:pPr>
              <w:pStyle w:val="TableText"/>
            </w:pPr>
            <w:r w:rsidRPr="00B1018B">
              <w:t>40034</w:t>
            </w:r>
          </w:p>
        </w:tc>
        <w:tc>
          <w:tcPr>
            <w:tcW w:w="2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87B18" w14:textId="77777777" w:rsidR="00EF2F45" w:rsidRPr="00B1018B" w:rsidRDefault="00EF2F45" w:rsidP="00B1018B">
            <w:pPr>
              <w:pStyle w:val="TableText"/>
            </w:pPr>
            <w:r w:rsidRPr="00B1018B">
              <w:t>Forward/reverse</w:t>
            </w:r>
          </w:p>
        </w:tc>
        <w:tc>
          <w:tcPr>
            <w:tcW w:w="920" w:type="dxa"/>
            <w:tcBorders>
              <w:top w:val="single" w:sz="4" w:space="0" w:color="auto"/>
              <w:left w:val="single" w:sz="4" w:space="0" w:color="auto"/>
              <w:bottom w:val="single" w:sz="4" w:space="0" w:color="auto"/>
              <w:right w:val="single" w:sz="4" w:space="0" w:color="auto"/>
            </w:tcBorders>
            <w:shd w:val="clear" w:color="auto" w:fill="auto"/>
            <w:noWrap/>
            <w:hideMark/>
          </w:tcPr>
          <w:p w14:paraId="24A6F1AE" w14:textId="77777777" w:rsidR="00EF2F45" w:rsidRPr="00B1018B" w:rsidRDefault="00EF2F45" w:rsidP="00B1018B">
            <w:pPr>
              <w:pStyle w:val="TableText"/>
            </w:pPr>
            <w:r w:rsidRPr="00B1018B">
              <w:t>Read</w:t>
            </w:r>
          </w:p>
        </w:tc>
      </w:tr>
    </w:tbl>
    <w:p w14:paraId="13C32905" w14:textId="2E888A23" w:rsidR="00EF2F45" w:rsidRDefault="00EF2F45" w:rsidP="00EF2F45">
      <w:pPr>
        <w:pStyle w:val="Caption"/>
      </w:pPr>
      <w:bookmarkStart w:id="13" w:name="_Ref150872641"/>
      <w:bookmarkStart w:id="14" w:name="_Toc151219973"/>
      <w:r>
        <w:t xml:space="preserve">Table </w:t>
      </w:r>
      <w:fldSimple w:instr=" SEQ Table \* ARABIC ">
        <w:r w:rsidR="00DE3F83">
          <w:rPr>
            <w:noProof/>
          </w:rPr>
          <w:t>1</w:t>
        </w:r>
      </w:fldSimple>
      <w:bookmarkEnd w:id="13"/>
      <w:r>
        <w:t>: MODBUS Registers</w:t>
      </w:r>
      <w:bookmarkEnd w:id="14"/>
    </w:p>
    <w:p w14:paraId="410969D3" w14:textId="77777777" w:rsidR="00EF2F45" w:rsidRDefault="00EF2F45" w:rsidP="00EF2F45"/>
    <w:p w14:paraId="0CD2D7B4" w14:textId="2B258F62" w:rsidR="00A010FC" w:rsidRDefault="00A010FC" w:rsidP="00EF2F45">
      <w:r>
        <w:t xml:space="preserve">The MotorClass has a function that can analyse commands that come in via the web app and </w:t>
      </w:r>
      <w:r w:rsidR="00E50E4B">
        <w:t>then either send a command to the V20 or query registers</w:t>
      </w:r>
      <w:r w:rsidR="00EE7597">
        <w:t xml:space="preserve">. </w:t>
      </w:r>
      <w:r>
        <w:t xml:space="preserve"> </w:t>
      </w:r>
    </w:p>
    <w:p w14:paraId="7F7C6048" w14:textId="77777777" w:rsidR="00A010FC" w:rsidRDefault="00A010FC" w:rsidP="00EF2F45"/>
    <w:p w14:paraId="212DA8A8" w14:textId="7D3ABA79" w:rsidR="00EF2F45" w:rsidRDefault="00EF2F45" w:rsidP="00EF2F45">
      <w:r>
        <w:t xml:space="preserve">The </w:t>
      </w:r>
      <w:proofErr w:type="spellStart"/>
      <w:r>
        <w:t>RPMClass</w:t>
      </w:r>
      <w:proofErr w:type="spellEnd"/>
      <w:r>
        <w:t xml:space="preserve"> </w:t>
      </w:r>
      <w:r w:rsidR="00EE7597">
        <w:t>contains</w:t>
      </w:r>
      <w:r>
        <w:t xml:space="preserve"> an array of values for 3 x the number of magnets on the hub and each time there is a</w:t>
      </w:r>
      <w:r w:rsidR="00EE7597">
        <w:t xml:space="preserve">n interrupt </w:t>
      </w:r>
      <w:r>
        <w:t>on GPIO 27</w:t>
      </w:r>
      <w:r w:rsidR="00EE7597">
        <w:t>,</w:t>
      </w:r>
      <w:r>
        <w:t xml:space="preserve"> a function appends the time </w:t>
      </w:r>
      <w:r w:rsidR="00EE7597">
        <w:t xml:space="preserve">the interrupt </w:t>
      </w:r>
      <w:r>
        <w:t xml:space="preserve">was received </w:t>
      </w:r>
      <w:r w:rsidR="008C201C">
        <w:t>t</w:t>
      </w:r>
      <w:r>
        <w:t xml:space="preserve">o the </w:t>
      </w:r>
      <w:r w:rsidR="008C201C">
        <w:t>array</w:t>
      </w:r>
      <w:r>
        <w:t xml:space="preserve">. Once there have been 3 revolutions of the tombola the time for the first reading is subtracted from the last reading to give the time for 3 revolutions. By </w:t>
      </w:r>
      <w:r w:rsidR="00172D69">
        <w:t>using the time for 3 revolutions and averaging them,</w:t>
      </w:r>
      <w:r>
        <w:t xml:space="preserve"> an</w:t>
      </w:r>
      <w:r w:rsidR="00172D69">
        <w:t>y</w:t>
      </w:r>
      <w:r>
        <w:t xml:space="preserve"> </w:t>
      </w:r>
      <w:r w:rsidR="00172D69">
        <w:t xml:space="preserve">small </w:t>
      </w:r>
      <w:r>
        <w:t>inconsistencies caused by moving weight (water and ball bearings). If the gap between two readings (1/48</w:t>
      </w:r>
      <w:r w:rsidRPr="00B03643">
        <w:rPr>
          <w:vertAlign w:val="superscript"/>
        </w:rPr>
        <w:t>th</w:t>
      </w:r>
      <w:r>
        <w:t xml:space="preserve"> of a turn) is over a set time </w:t>
      </w:r>
      <w:r w:rsidR="00172D69">
        <w:lastRenderedPageBreak/>
        <w:t xml:space="preserve">(default is 2 seconds) </w:t>
      </w:r>
      <w:r>
        <w:t>it is assumed the tombola has stopped</w:t>
      </w:r>
      <w:r w:rsidR="00172D69">
        <w:t xml:space="preserve"> and an RPM value of zero is returned</w:t>
      </w:r>
      <w:r>
        <w:t>.</w:t>
      </w:r>
    </w:p>
    <w:p w14:paraId="6FAC092C" w14:textId="77777777" w:rsidR="00EF2F45" w:rsidRDefault="00EF2F45" w:rsidP="00EF2F45"/>
    <w:p w14:paraId="35E8DC83" w14:textId="3ACBEFE3" w:rsidR="00EF2F45" w:rsidRDefault="00EF2F45" w:rsidP="00EF2F45">
      <w:r>
        <w:t xml:space="preserve">There is a settings function that allows specific settings to be changed, these are saved in the file </w:t>
      </w:r>
      <w:r w:rsidR="00745E31">
        <w:t>“</w:t>
      </w:r>
      <w:proofErr w:type="spellStart"/>
      <w:r>
        <w:t>settings.json</w:t>
      </w:r>
      <w:proofErr w:type="spellEnd"/>
      <w:r w:rsidR="00745E31">
        <w:t>”</w:t>
      </w:r>
      <w:r w:rsidR="009B33C3">
        <w:t xml:space="preserve">. Using settings file allows the </w:t>
      </w:r>
      <w:r w:rsidR="00167A9E">
        <w:t xml:space="preserve">application to be customised </w:t>
      </w:r>
      <w:r w:rsidR="00745E31">
        <w:t xml:space="preserve">for different applications </w:t>
      </w:r>
      <w:r w:rsidR="00292FEA">
        <w:t xml:space="preserve">or testing </w:t>
      </w:r>
      <w:r w:rsidR="00683EB1">
        <w:t xml:space="preserve">on different </w:t>
      </w:r>
      <w:r w:rsidR="00CA4772">
        <w:t>computers</w:t>
      </w:r>
      <w:r w:rsidR="00292FEA">
        <w:t>.</w:t>
      </w:r>
    </w:p>
    <w:p w14:paraId="2B52AE4A" w14:textId="77777777" w:rsidR="00EF2F45" w:rsidRDefault="00EF2F45" w:rsidP="00EF2F45"/>
    <w:tbl>
      <w:tblPr>
        <w:tblStyle w:val="TableGrid"/>
        <w:tblW w:w="0" w:type="auto"/>
        <w:tblLook w:val="04A0" w:firstRow="1" w:lastRow="0" w:firstColumn="1" w:lastColumn="0" w:noHBand="0" w:noVBand="1"/>
      </w:tblPr>
      <w:tblGrid>
        <w:gridCol w:w="2238"/>
        <w:gridCol w:w="1535"/>
        <w:gridCol w:w="5243"/>
      </w:tblGrid>
      <w:tr w:rsidR="00EF2F45" w14:paraId="0A49665C" w14:textId="77777777" w:rsidTr="00DC37E7">
        <w:tc>
          <w:tcPr>
            <w:tcW w:w="2238" w:type="dxa"/>
          </w:tcPr>
          <w:p w14:paraId="1DF50F7F" w14:textId="77777777" w:rsidR="00EF2F45" w:rsidRPr="002F0047" w:rsidRDefault="00EF2F45" w:rsidP="00DC37E7">
            <w:pPr>
              <w:pStyle w:val="TableText"/>
              <w:rPr>
                <w:b/>
                <w:bCs/>
              </w:rPr>
            </w:pPr>
            <w:r w:rsidRPr="002F0047">
              <w:rPr>
                <w:b/>
                <w:bCs/>
              </w:rPr>
              <w:t>Setting</w:t>
            </w:r>
          </w:p>
        </w:tc>
        <w:tc>
          <w:tcPr>
            <w:tcW w:w="1535" w:type="dxa"/>
          </w:tcPr>
          <w:p w14:paraId="5D6040F8" w14:textId="77777777" w:rsidR="00EF2F45" w:rsidRPr="002F0047" w:rsidRDefault="00EF2F45" w:rsidP="00DC37E7">
            <w:pPr>
              <w:pStyle w:val="TableText"/>
              <w:rPr>
                <w:b/>
                <w:bCs/>
              </w:rPr>
            </w:pPr>
            <w:r w:rsidRPr="002F0047">
              <w:rPr>
                <w:b/>
                <w:bCs/>
              </w:rPr>
              <w:t>Values</w:t>
            </w:r>
          </w:p>
        </w:tc>
        <w:tc>
          <w:tcPr>
            <w:tcW w:w="5243" w:type="dxa"/>
          </w:tcPr>
          <w:p w14:paraId="50A94F05" w14:textId="77777777" w:rsidR="00EF2F45" w:rsidRPr="002F0047" w:rsidRDefault="00EF2F45" w:rsidP="00DC37E7">
            <w:pPr>
              <w:pStyle w:val="TableText"/>
              <w:rPr>
                <w:b/>
                <w:bCs/>
              </w:rPr>
            </w:pPr>
            <w:r w:rsidRPr="002F0047">
              <w:rPr>
                <w:b/>
                <w:bCs/>
              </w:rPr>
              <w:t>Description</w:t>
            </w:r>
          </w:p>
        </w:tc>
      </w:tr>
      <w:tr w:rsidR="00EF2F45" w14:paraId="0E840B6C" w14:textId="77777777" w:rsidTr="00DC37E7">
        <w:tc>
          <w:tcPr>
            <w:tcW w:w="2238" w:type="dxa"/>
          </w:tcPr>
          <w:p w14:paraId="3CE88E58" w14:textId="77777777" w:rsidR="00EF2F45" w:rsidRDefault="00EF2F45" w:rsidP="00DC37E7">
            <w:pPr>
              <w:pStyle w:val="TableText"/>
            </w:pPr>
            <w:r w:rsidRPr="00E6465B">
              <w:rPr>
                <w:color w:val="auto"/>
              </w:rPr>
              <w:t>autoshutdown</w:t>
            </w:r>
          </w:p>
        </w:tc>
        <w:tc>
          <w:tcPr>
            <w:tcW w:w="1535" w:type="dxa"/>
          </w:tcPr>
          <w:p w14:paraId="40A9A547" w14:textId="77777777" w:rsidR="00EF2F45" w:rsidRDefault="00EF2F45" w:rsidP="00DC37E7">
            <w:pPr>
              <w:pStyle w:val="TableText"/>
            </w:pPr>
            <w:r>
              <w:t>true, false</w:t>
            </w:r>
          </w:p>
        </w:tc>
        <w:tc>
          <w:tcPr>
            <w:tcW w:w="5243" w:type="dxa"/>
          </w:tcPr>
          <w:p w14:paraId="4736706E" w14:textId="77777777" w:rsidR="00EF2F45" w:rsidRDefault="00EF2F45" w:rsidP="00DC37E7">
            <w:pPr>
              <w:pStyle w:val="TableText"/>
            </w:pPr>
            <w:r>
              <w:t>Enable or disable the auto switch off at a set time</w:t>
            </w:r>
          </w:p>
        </w:tc>
      </w:tr>
      <w:tr w:rsidR="00EF2F45" w14:paraId="61B19EBC" w14:textId="77777777" w:rsidTr="00DC37E7">
        <w:tc>
          <w:tcPr>
            <w:tcW w:w="2238" w:type="dxa"/>
          </w:tcPr>
          <w:p w14:paraId="7AB6F171" w14:textId="77777777" w:rsidR="00EF2F45" w:rsidRDefault="00EF2F45" w:rsidP="00DC37E7">
            <w:pPr>
              <w:pStyle w:val="TableText"/>
            </w:pPr>
            <w:r w:rsidRPr="00E6465B">
              <w:rPr>
                <w:color w:val="auto"/>
              </w:rPr>
              <w:t>shutdowntime</w:t>
            </w:r>
          </w:p>
        </w:tc>
        <w:tc>
          <w:tcPr>
            <w:tcW w:w="1535" w:type="dxa"/>
          </w:tcPr>
          <w:p w14:paraId="575979A1" w14:textId="77777777" w:rsidR="00EF2F45" w:rsidRDefault="00EF2F45" w:rsidP="00DC37E7">
            <w:pPr>
              <w:pStyle w:val="TableText"/>
            </w:pPr>
            <w:r>
              <w:t>hh:mm:ss</w:t>
            </w:r>
          </w:p>
        </w:tc>
        <w:tc>
          <w:tcPr>
            <w:tcW w:w="5243" w:type="dxa"/>
          </w:tcPr>
          <w:p w14:paraId="1E9BFFD0" w14:textId="77777777" w:rsidR="00EF2F45" w:rsidRDefault="00EF2F45" w:rsidP="00DC37E7">
            <w:pPr>
              <w:pStyle w:val="TableText"/>
            </w:pPr>
            <w:r>
              <w:t>The time to shut down</w:t>
            </w:r>
          </w:p>
        </w:tc>
      </w:tr>
      <w:tr w:rsidR="00EF2F45" w14:paraId="67FAC96E" w14:textId="77777777" w:rsidTr="00DC37E7">
        <w:tc>
          <w:tcPr>
            <w:tcW w:w="2238" w:type="dxa"/>
          </w:tcPr>
          <w:p w14:paraId="762379C5" w14:textId="77777777" w:rsidR="00EF2F45" w:rsidRDefault="00EF2F45" w:rsidP="00DC37E7">
            <w:pPr>
              <w:pStyle w:val="TableText"/>
            </w:pPr>
            <w:r w:rsidRPr="00E6465B">
              <w:rPr>
                <w:color w:val="auto"/>
              </w:rPr>
              <w:t>port</w:t>
            </w:r>
          </w:p>
        </w:tc>
        <w:tc>
          <w:tcPr>
            <w:tcW w:w="1535" w:type="dxa"/>
          </w:tcPr>
          <w:p w14:paraId="4A0374D9" w14:textId="77777777" w:rsidR="00EF2F45" w:rsidRDefault="00EF2F45" w:rsidP="00DC37E7">
            <w:pPr>
              <w:pStyle w:val="TableText"/>
            </w:pPr>
            <w:r>
              <w:t>com 1- 9</w:t>
            </w:r>
          </w:p>
          <w:p w14:paraId="01A69376" w14:textId="77777777" w:rsidR="00EF2F45" w:rsidRDefault="00EF2F45" w:rsidP="00DC37E7">
            <w:pPr>
              <w:pStyle w:val="TableText"/>
            </w:pPr>
            <w:r>
              <w:t>/dev/ttyUSB0 - 9</w:t>
            </w:r>
          </w:p>
        </w:tc>
        <w:tc>
          <w:tcPr>
            <w:tcW w:w="5243" w:type="dxa"/>
          </w:tcPr>
          <w:p w14:paraId="6E73B52F" w14:textId="77777777" w:rsidR="00EF2F45" w:rsidRDefault="00EF2F45" w:rsidP="00DC37E7">
            <w:pPr>
              <w:pStyle w:val="TableText"/>
            </w:pPr>
            <w:r>
              <w:t>The address of the RS485 controller</w:t>
            </w:r>
          </w:p>
        </w:tc>
      </w:tr>
      <w:tr w:rsidR="00EF2F45" w14:paraId="43FA3D12" w14:textId="77777777" w:rsidTr="00DC37E7">
        <w:tc>
          <w:tcPr>
            <w:tcW w:w="2238" w:type="dxa"/>
          </w:tcPr>
          <w:p w14:paraId="1B0E61FF" w14:textId="77777777" w:rsidR="00EF2F45" w:rsidRDefault="00EF2F45" w:rsidP="00DC37E7">
            <w:pPr>
              <w:pStyle w:val="TableText"/>
            </w:pPr>
            <w:r w:rsidRPr="00E6465B">
              <w:rPr>
                <w:color w:val="auto"/>
              </w:rPr>
              <w:t>baud</w:t>
            </w:r>
          </w:p>
        </w:tc>
        <w:tc>
          <w:tcPr>
            <w:tcW w:w="1535" w:type="dxa"/>
          </w:tcPr>
          <w:p w14:paraId="11D22FBB" w14:textId="77777777" w:rsidR="00EF2F45" w:rsidRDefault="00EF2F45" w:rsidP="00DC37E7">
            <w:pPr>
              <w:pStyle w:val="TableText"/>
            </w:pPr>
            <w:r>
              <w:t>300 – 115200</w:t>
            </w:r>
          </w:p>
        </w:tc>
        <w:tc>
          <w:tcPr>
            <w:tcW w:w="5243" w:type="dxa"/>
          </w:tcPr>
          <w:p w14:paraId="477DE656" w14:textId="77777777" w:rsidR="00EF2F45" w:rsidRDefault="00EF2F45" w:rsidP="00DC37E7">
            <w:pPr>
              <w:pStyle w:val="TableText"/>
            </w:pPr>
            <w:r>
              <w:t>The RS485 port speed</w:t>
            </w:r>
          </w:p>
        </w:tc>
      </w:tr>
      <w:tr w:rsidR="00EF2F45" w14:paraId="61897B94" w14:textId="77777777" w:rsidTr="00DC37E7">
        <w:tc>
          <w:tcPr>
            <w:tcW w:w="2238" w:type="dxa"/>
          </w:tcPr>
          <w:p w14:paraId="7205AE7B" w14:textId="77777777" w:rsidR="00EF2F45" w:rsidRDefault="00EF2F45" w:rsidP="00DC37E7">
            <w:pPr>
              <w:pStyle w:val="TableText"/>
            </w:pPr>
            <w:r w:rsidRPr="00E6465B">
              <w:rPr>
                <w:color w:val="auto"/>
              </w:rPr>
              <w:t>stopbits</w:t>
            </w:r>
          </w:p>
        </w:tc>
        <w:tc>
          <w:tcPr>
            <w:tcW w:w="1535" w:type="dxa"/>
          </w:tcPr>
          <w:p w14:paraId="5F03A7CE" w14:textId="77777777" w:rsidR="00EF2F45" w:rsidRDefault="00EF2F45" w:rsidP="00DC37E7">
            <w:pPr>
              <w:pStyle w:val="TableText"/>
            </w:pPr>
            <w:r>
              <w:t>0, 1, 2</w:t>
            </w:r>
          </w:p>
        </w:tc>
        <w:tc>
          <w:tcPr>
            <w:tcW w:w="5243" w:type="dxa"/>
          </w:tcPr>
          <w:p w14:paraId="2A49853F" w14:textId="77777777" w:rsidR="00EF2F45" w:rsidRDefault="00EF2F45" w:rsidP="00DC37E7">
            <w:pPr>
              <w:pStyle w:val="TableText"/>
            </w:pPr>
            <w:r>
              <w:t>The number of stop bits in an RS-485 message</w:t>
            </w:r>
          </w:p>
        </w:tc>
      </w:tr>
      <w:tr w:rsidR="00EF2F45" w14:paraId="480B5E40" w14:textId="77777777" w:rsidTr="00DC37E7">
        <w:tc>
          <w:tcPr>
            <w:tcW w:w="2238" w:type="dxa"/>
          </w:tcPr>
          <w:p w14:paraId="7256D7B8" w14:textId="77777777" w:rsidR="00EF2F45" w:rsidRDefault="00EF2F45" w:rsidP="00DC37E7">
            <w:pPr>
              <w:pStyle w:val="TableText"/>
            </w:pPr>
            <w:r w:rsidRPr="00E6465B">
              <w:rPr>
                <w:color w:val="auto"/>
              </w:rPr>
              <w:t>bytesize</w:t>
            </w:r>
          </w:p>
        </w:tc>
        <w:tc>
          <w:tcPr>
            <w:tcW w:w="1535" w:type="dxa"/>
          </w:tcPr>
          <w:p w14:paraId="089EB0D2" w14:textId="77777777" w:rsidR="00EF2F45" w:rsidRDefault="00EF2F45" w:rsidP="00DC37E7">
            <w:pPr>
              <w:pStyle w:val="TableText"/>
            </w:pPr>
            <w:r>
              <w:t>8</w:t>
            </w:r>
          </w:p>
        </w:tc>
        <w:tc>
          <w:tcPr>
            <w:tcW w:w="5243" w:type="dxa"/>
          </w:tcPr>
          <w:p w14:paraId="4AF22F3F" w14:textId="77777777" w:rsidR="00EF2F45" w:rsidRDefault="00EF2F45" w:rsidP="00DC37E7">
            <w:pPr>
              <w:pStyle w:val="TableText"/>
            </w:pPr>
            <w:r>
              <w:t>The sise of a data byte on the RS-485 message</w:t>
            </w:r>
          </w:p>
        </w:tc>
      </w:tr>
      <w:tr w:rsidR="00EF2F45" w14:paraId="36F78D22" w14:textId="77777777" w:rsidTr="00DC37E7">
        <w:tc>
          <w:tcPr>
            <w:tcW w:w="2238" w:type="dxa"/>
          </w:tcPr>
          <w:p w14:paraId="772B9955" w14:textId="77777777" w:rsidR="00EF2F45" w:rsidRDefault="00EF2F45" w:rsidP="00DC37E7">
            <w:pPr>
              <w:pStyle w:val="TableText"/>
            </w:pPr>
            <w:r w:rsidRPr="00E6465B">
              <w:rPr>
                <w:color w:val="auto"/>
              </w:rPr>
              <w:t>station</w:t>
            </w:r>
          </w:p>
        </w:tc>
        <w:tc>
          <w:tcPr>
            <w:tcW w:w="1535" w:type="dxa"/>
          </w:tcPr>
          <w:p w14:paraId="5EA65B25" w14:textId="77777777" w:rsidR="00EF2F45" w:rsidRDefault="00EF2F45" w:rsidP="00DC37E7">
            <w:pPr>
              <w:pStyle w:val="TableText"/>
            </w:pPr>
            <w:r>
              <w:t>1 - 1024</w:t>
            </w:r>
          </w:p>
        </w:tc>
        <w:tc>
          <w:tcPr>
            <w:tcW w:w="5243" w:type="dxa"/>
          </w:tcPr>
          <w:p w14:paraId="2F0391A7" w14:textId="77777777" w:rsidR="00EF2F45" w:rsidRDefault="00EF2F45" w:rsidP="00DC37E7">
            <w:pPr>
              <w:pStyle w:val="TableText"/>
            </w:pPr>
            <w:r>
              <w:t>The station address for the Computer on RS-485</w:t>
            </w:r>
          </w:p>
        </w:tc>
      </w:tr>
      <w:tr w:rsidR="00EF2F45" w14:paraId="1A79EEFD" w14:textId="77777777" w:rsidTr="00DC37E7">
        <w:tc>
          <w:tcPr>
            <w:tcW w:w="2238" w:type="dxa"/>
          </w:tcPr>
          <w:p w14:paraId="51EE268B" w14:textId="77777777" w:rsidR="00EF2F45" w:rsidRPr="00E6465B" w:rsidRDefault="00EF2F45" w:rsidP="00DC37E7">
            <w:pPr>
              <w:pStyle w:val="TableText"/>
              <w:rPr>
                <w:color w:val="auto"/>
              </w:rPr>
            </w:pPr>
            <w:r w:rsidRPr="00E6465B">
              <w:rPr>
                <w:color w:val="auto"/>
              </w:rPr>
              <w:t>control_offset</w:t>
            </w:r>
          </w:p>
        </w:tc>
        <w:tc>
          <w:tcPr>
            <w:tcW w:w="1535" w:type="dxa"/>
          </w:tcPr>
          <w:p w14:paraId="3849907E" w14:textId="77777777" w:rsidR="00EF2F45" w:rsidRDefault="00EF2F45" w:rsidP="00DC37E7">
            <w:pPr>
              <w:pStyle w:val="TableText"/>
            </w:pPr>
            <w:r>
              <w:t>40001 – 49999</w:t>
            </w:r>
          </w:p>
        </w:tc>
        <w:tc>
          <w:tcPr>
            <w:tcW w:w="5243" w:type="dxa"/>
          </w:tcPr>
          <w:p w14:paraId="7938FE1F" w14:textId="77777777" w:rsidR="00EF2F45" w:rsidRDefault="00EF2F45" w:rsidP="00DC37E7">
            <w:pPr>
              <w:pStyle w:val="TableText"/>
            </w:pPr>
            <w:r>
              <w:t>The start register for writing data to the V20</w:t>
            </w:r>
          </w:p>
        </w:tc>
      </w:tr>
      <w:tr w:rsidR="00EF2F45" w14:paraId="5C1A9699" w14:textId="77777777" w:rsidTr="00DC37E7">
        <w:tc>
          <w:tcPr>
            <w:tcW w:w="2238" w:type="dxa"/>
          </w:tcPr>
          <w:p w14:paraId="52D21FF9" w14:textId="77777777" w:rsidR="00EF2F45" w:rsidRPr="00E6465B" w:rsidRDefault="00EF2F45" w:rsidP="00DC37E7">
            <w:pPr>
              <w:pStyle w:val="TableText"/>
              <w:rPr>
                <w:color w:val="auto"/>
              </w:rPr>
            </w:pPr>
            <w:r w:rsidRPr="00E6465B">
              <w:rPr>
                <w:color w:val="auto"/>
              </w:rPr>
              <w:t>reading_offset</w:t>
            </w:r>
          </w:p>
        </w:tc>
        <w:tc>
          <w:tcPr>
            <w:tcW w:w="1535" w:type="dxa"/>
          </w:tcPr>
          <w:p w14:paraId="622178E8" w14:textId="77777777" w:rsidR="00EF2F45" w:rsidRDefault="00EF2F45" w:rsidP="00DC37E7">
            <w:pPr>
              <w:pStyle w:val="TableText"/>
            </w:pPr>
            <w:r>
              <w:t>40001 – 49999</w:t>
            </w:r>
          </w:p>
        </w:tc>
        <w:tc>
          <w:tcPr>
            <w:tcW w:w="5243" w:type="dxa"/>
          </w:tcPr>
          <w:p w14:paraId="39285A3D" w14:textId="77777777" w:rsidR="00EF2F45" w:rsidRDefault="00EF2F45" w:rsidP="00DC37E7">
            <w:pPr>
              <w:pStyle w:val="TableText"/>
            </w:pPr>
            <w:r>
              <w:t>The start register for reading data from the V20</w:t>
            </w:r>
          </w:p>
        </w:tc>
      </w:tr>
      <w:tr w:rsidR="00EF2F45" w14:paraId="47F0E39C" w14:textId="77777777" w:rsidTr="00DC37E7">
        <w:tc>
          <w:tcPr>
            <w:tcW w:w="2238" w:type="dxa"/>
          </w:tcPr>
          <w:p w14:paraId="03104D84" w14:textId="77777777" w:rsidR="00EF2F45" w:rsidRPr="00E6465B" w:rsidRDefault="00EF2F45" w:rsidP="00DC37E7">
            <w:pPr>
              <w:pStyle w:val="TableText"/>
              <w:rPr>
                <w:color w:val="auto"/>
              </w:rPr>
            </w:pPr>
            <w:r w:rsidRPr="00E6465B">
              <w:rPr>
                <w:color w:val="auto"/>
              </w:rPr>
              <w:t>read_length</w:t>
            </w:r>
          </w:p>
        </w:tc>
        <w:tc>
          <w:tcPr>
            <w:tcW w:w="1535" w:type="dxa"/>
          </w:tcPr>
          <w:p w14:paraId="237A83F1" w14:textId="77777777" w:rsidR="00EF2F45" w:rsidRDefault="00EF2F45" w:rsidP="00DC37E7">
            <w:pPr>
              <w:pStyle w:val="TableText"/>
            </w:pPr>
            <w:r>
              <w:t>1 – 1024</w:t>
            </w:r>
          </w:p>
        </w:tc>
        <w:tc>
          <w:tcPr>
            <w:tcW w:w="5243" w:type="dxa"/>
          </w:tcPr>
          <w:p w14:paraId="2E2476DE" w14:textId="77777777" w:rsidR="00EF2F45" w:rsidRDefault="00EF2F45" w:rsidP="00DC37E7">
            <w:pPr>
              <w:pStyle w:val="TableText"/>
            </w:pPr>
            <w:r>
              <w:t>The number of registers to read (from the read_offset)</w:t>
            </w:r>
          </w:p>
        </w:tc>
      </w:tr>
      <w:tr w:rsidR="00EF2F45" w14:paraId="3F344D1D" w14:textId="77777777" w:rsidTr="00DC37E7">
        <w:tc>
          <w:tcPr>
            <w:tcW w:w="2238" w:type="dxa"/>
          </w:tcPr>
          <w:p w14:paraId="7F58C404" w14:textId="77777777" w:rsidR="00EF2F45" w:rsidRPr="00E6465B" w:rsidRDefault="00EF2F45" w:rsidP="00DC37E7">
            <w:pPr>
              <w:pStyle w:val="TableText"/>
              <w:rPr>
                <w:color w:val="auto"/>
              </w:rPr>
            </w:pPr>
            <w:r w:rsidRPr="00E6465B">
              <w:rPr>
                <w:color w:val="auto"/>
              </w:rPr>
              <w:t>clear_buffers_after_call</w:t>
            </w:r>
          </w:p>
        </w:tc>
        <w:tc>
          <w:tcPr>
            <w:tcW w:w="1535" w:type="dxa"/>
          </w:tcPr>
          <w:p w14:paraId="0B64C052" w14:textId="77777777" w:rsidR="00EF2F45" w:rsidRDefault="00EF2F45" w:rsidP="00DC37E7">
            <w:pPr>
              <w:pStyle w:val="TableText"/>
            </w:pPr>
            <w:r>
              <w:t>true, false</w:t>
            </w:r>
          </w:p>
        </w:tc>
        <w:tc>
          <w:tcPr>
            <w:tcW w:w="5243" w:type="dxa"/>
          </w:tcPr>
          <w:p w14:paraId="3332CECD" w14:textId="77777777" w:rsidR="00EF2F45" w:rsidRDefault="00EF2F45" w:rsidP="00DC37E7">
            <w:pPr>
              <w:pStyle w:val="TableText"/>
            </w:pPr>
            <w:r>
              <w:t>Clear the data buffer on teh RS-485 controller after reading data</w:t>
            </w:r>
          </w:p>
        </w:tc>
      </w:tr>
      <w:tr w:rsidR="00EF2F45" w14:paraId="1C044511" w14:textId="77777777" w:rsidTr="00DC37E7">
        <w:tc>
          <w:tcPr>
            <w:tcW w:w="2238" w:type="dxa"/>
          </w:tcPr>
          <w:p w14:paraId="547F25AE" w14:textId="77777777" w:rsidR="00EF2F45" w:rsidRPr="00E6465B" w:rsidRDefault="00EF2F45" w:rsidP="00DC37E7">
            <w:pPr>
              <w:pStyle w:val="TableText"/>
              <w:rPr>
                <w:color w:val="auto"/>
              </w:rPr>
            </w:pPr>
            <w:r w:rsidRPr="00E6465B">
              <w:rPr>
                <w:color w:val="auto"/>
              </w:rPr>
              <w:t>clear_buffers_before_call</w:t>
            </w:r>
          </w:p>
        </w:tc>
        <w:tc>
          <w:tcPr>
            <w:tcW w:w="1535" w:type="dxa"/>
          </w:tcPr>
          <w:p w14:paraId="2CD55D61" w14:textId="77777777" w:rsidR="00EF2F45" w:rsidRDefault="00EF2F45" w:rsidP="00DC37E7">
            <w:pPr>
              <w:pStyle w:val="TableText"/>
            </w:pPr>
            <w:r>
              <w:t>true, false</w:t>
            </w:r>
          </w:p>
        </w:tc>
        <w:tc>
          <w:tcPr>
            <w:tcW w:w="5243" w:type="dxa"/>
          </w:tcPr>
          <w:p w14:paraId="106C0B90" w14:textId="77777777" w:rsidR="00EF2F45" w:rsidRDefault="00EF2F45" w:rsidP="00DC37E7">
            <w:pPr>
              <w:pStyle w:val="TableText"/>
            </w:pPr>
            <w:r>
              <w:t>Clear the data buffer on teh RS-485 controller before reading data</w:t>
            </w:r>
          </w:p>
        </w:tc>
      </w:tr>
      <w:tr w:rsidR="00EF2F45" w14:paraId="4E1FC5DE" w14:textId="77777777" w:rsidTr="00DC37E7">
        <w:tc>
          <w:tcPr>
            <w:tcW w:w="2238" w:type="dxa"/>
          </w:tcPr>
          <w:p w14:paraId="6ADA6807" w14:textId="77777777" w:rsidR="00EF2F45" w:rsidRPr="00E6465B" w:rsidRDefault="00EF2F45" w:rsidP="00DC37E7">
            <w:pPr>
              <w:pStyle w:val="TableText"/>
              <w:rPr>
                <w:color w:val="auto"/>
              </w:rPr>
            </w:pPr>
            <w:r w:rsidRPr="00E6465B">
              <w:rPr>
                <w:color w:val="auto"/>
              </w:rPr>
              <w:t>timeout</w:t>
            </w:r>
          </w:p>
        </w:tc>
        <w:tc>
          <w:tcPr>
            <w:tcW w:w="1535" w:type="dxa"/>
          </w:tcPr>
          <w:p w14:paraId="57D5BFFD" w14:textId="77777777" w:rsidR="00EF2F45" w:rsidRDefault="00EF2F45" w:rsidP="00DC37E7">
            <w:pPr>
              <w:pStyle w:val="TableText"/>
            </w:pPr>
            <w:r>
              <w:t>0 – 60</w:t>
            </w:r>
          </w:p>
        </w:tc>
        <w:tc>
          <w:tcPr>
            <w:tcW w:w="5243" w:type="dxa"/>
          </w:tcPr>
          <w:p w14:paraId="3E333908" w14:textId="77777777" w:rsidR="00EF2F45" w:rsidRDefault="00EF2F45" w:rsidP="00DC37E7">
            <w:pPr>
              <w:pStyle w:val="TableText"/>
            </w:pPr>
            <w:r>
              <w:t>The number of seconts to wait after calling the V20 before abandining the message and rasining timeout error</w:t>
            </w:r>
          </w:p>
        </w:tc>
      </w:tr>
      <w:tr w:rsidR="00EF2F45" w14:paraId="1B2399EE" w14:textId="77777777" w:rsidTr="00DC37E7">
        <w:tc>
          <w:tcPr>
            <w:tcW w:w="2238" w:type="dxa"/>
          </w:tcPr>
          <w:p w14:paraId="33F6A6F2" w14:textId="77777777" w:rsidR="00EF2F45" w:rsidRPr="00E6465B" w:rsidRDefault="00EF2F45" w:rsidP="00DC37E7">
            <w:pPr>
              <w:pStyle w:val="TableText"/>
              <w:rPr>
                <w:color w:val="auto"/>
              </w:rPr>
            </w:pPr>
            <w:r w:rsidRPr="00E6465B">
              <w:rPr>
                <w:color w:val="auto"/>
              </w:rPr>
              <w:t>rpm_sensor_GPIO</w:t>
            </w:r>
          </w:p>
        </w:tc>
        <w:tc>
          <w:tcPr>
            <w:tcW w:w="1535" w:type="dxa"/>
          </w:tcPr>
          <w:p w14:paraId="186F6ED4" w14:textId="77777777" w:rsidR="00EF2F45" w:rsidRDefault="00EF2F45" w:rsidP="00DC37E7">
            <w:pPr>
              <w:pStyle w:val="TableText"/>
            </w:pPr>
            <w:r>
              <w:t>1 – 28</w:t>
            </w:r>
          </w:p>
        </w:tc>
        <w:tc>
          <w:tcPr>
            <w:tcW w:w="5243" w:type="dxa"/>
          </w:tcPr>
          <w:p w14:paraId="05FB777D" w14:textId="77777777" w:rsidR="00EF2F45" w:rsidRDefault="00EF2F45" w:rsidP="00DC37E7">
            <w:pPr>
              <w:pStyle w:val="TableText"/>
            </w:pPr>
            <w:r>
              <w:t xml:space="preserve">The GPIO chanel used to read the ABS sensor </w:t>
            </w:r>
          </w:p>
        </w:tc>
      </w:tr>
      <w:tr w:rsidR="00EF2F45" w14:paraId="13D9246E" w14:textId="77777777" w:rsidTr="00DC37E7">
        <w:tc>
          <w:tcPr>
            <w:tcW w:w="2238" w:type="dxa"/>
          </w:tcPr>
          <w:p w14:paraId="3FD4F6AF" w14:textId="77777777" w:rsidR="00EF2F45" w:rsidRPr="00E6465B" w:rsidRDefault="00EF2F45" w:rsidP="00DC37E7">
            <w:pPr>
              <w:pStyle w:val="TableText"/>
              <w:rPr>
                <w:color w:val="auto"/>
              </w:rPr>
            </w:pPr>
            <w:r w:rsidRPr="00E6465B">
              <w:rPr>
                <w:color w:val="auto"/>
              </w:rPr>
              <w:t>rpm_magnets</w:t>
            </w:r>
          </w:p>
        </w:tc>
        <w:tc>
          <w:tcPr>
            <w:tcW w:w="1535" w:type="dxa"/>
          </w:tcPr>
          <w:p w14:paraId="68086C64" w14:textId="77777777" w:rsidR="00EF2F45" w:rsidRDefault="00EF2F45" w:rsidP="00DC37E7">
            <w:pPr>
              <w:pStyle w:val="TableText"/>
            </w:pPr>
            <w:r>
              <w:t>1 - 1024</w:t>
            </w:r>
          </w:p>
        </w:tc>
        <w:tc>
          <w:tcPr>
            <w:tcW w:w="5243" w:type="dxa"/>
          </w:tcPr>
          <w:p w14:paraId="263329D9" w14:textId="77777777" w:rsidR="00EF2F45" w:rsidRDefault="00EF2F45" w:rsidP="00DC37E7">
            <w:pPr>
              <w:pStyle w:val="TableText"/>
            </w:pPr>
            <w:r>
              <w:t>The number of magnets to be read for a single revolution</w:t>
            </w:r>
          </w:p>
        </w:tc>
      </w:tr>
      <w:tr w:rsidR="00EF2F45" w14:paraId="5E6FF13F" w14:textId="77777777" w:rsidTr="00DC37E7">
        <w:tc>
          <w:tcPr>
            <w:tcW w:w="2238" w:type="dxa"/>
          </w:tcPr>
          <w:p w14:paraId="0C574517" w14:textId="77777777" w:rsidR="00EF2F45" w:rsidRPr="00E6465B" w:rsidRDefault="00EF2F45" w:rsidP="00DC37E7">
            <w:pPr>
              <w:pStyle w:val="TableText"/>
              <w:rPr>
                <w:color w:val="auto"/>
              </w:rPr>
            </w:pPr>
            <w:r w:rsidRPr="00E6465B">
              <w:rPr>
                <w:color w:val="auto"/>
              </w:rPr>
              <w:t>rpm_timeout_seconds</w:t>
            </w:r>
          </w:p>
        </w:tc>
        <w:tc>
          <w:tcPr>
            <w:tcW w:w="1535" w:type="dxa"/>
          </w:tcPr>
          <w:p w14:paraId="0B022E85" w14:textId="77777777" w:rsidR="00EF2F45" w:rsidRDefault="00EF2F45" w:rsidP="00DC37E7">
            <w:pPr>
              <w:pStyle w:val="TableText"/>
            </w:pPr>
            <w:r>
              <w:t>1 - 60</w:t>
            </w:r>
          </w:p>
        </w:tc>
        <w:tc>
          <w:tcPr>
            <w:tcW w:w="5243" w:type="dxa"/>
          </w:tcPr>
          <w:p w14:paraId="6DBF4967" w14:textId="77777777" w:rsidR="00EF2F45" w:rsidRDefault="00EF2F45" w:rsidP="00DC37E7">
            <w:pPr>
              <w:pStyle w:val="TableText"/>
            </w:pPr>
            <w:r>
              <w:t>The number of seconds between tow pulses to wait and assume the tombola has stopped</w:t>
            </w:r>
          </w:p>
        </w:tc>
      </w:tr>
      <w:tr w:rsidR="00EF2F45" w14:paraId="6CD9C24E" w14:textId="77777777" w:rsidTr="00DC37E7">
        <w:tc>
          <w:tcPr>
            <w:tcW w:w="2238" w:type="dxa"/>
          </w:tcPr>
          <w:p w14:paraId="0786EF68" w14:textId="77777777" w:rsidR="00EF2F45" w:rsidRPr="00E6465B" w:rsidRDefault="00EF2F45" w:rsidP="00DC37E7">
            <w:pPr>
              <w:pStyle w:val="TableText"/>
              <w:rPr>
                <w:color w:val="auto"/>
              </w:rPr>
            </w:pPr>
            <w:r w:rsidRPr="00E6465B">
              <w:rPr>
                <w:color w:val="auto"/>
              </w:rPr>
              <w:t>rpm_active_LED</w:t>
            </w:r>
          </w:p>
        </w:tc>
        <w:tc>
          <w:tcPr>
            <w:tcW w:w="1535" w:type="dxa"/>
          </w:tcPr>
          <w:p w14:paraId="5E9B2360" w14:textId="77777777" w:rsidR="00EF2F45" w:rsidRDefault="00EF2F45" w:rsidP="00DC37E7">
            <w:pPr>
              <w:pStyle w:val="TableText"/>
            </w:pPr>
            <w:r>
              <w:t>1 – 28</w:t>
            </w:r>
          </w:p>
        </w:tc>
        <w:tc>
          <w:tcPr>
            <w:tcW w:w="5243" w:type="dxa"/>
          </w:tcPr>
          <w:p w14:paraId="00A8F55E" w14:textId="77777777" w:rsidR="00EF2F45" w:rsidRDefault="00EF2F45" w:rsidP="00DC37E7">
            <w:pPr>
              <w:pStyle w:val="TableText"/>
            </w:pPr>
            <w:r>
              <w:t xml:space="preserve">The GPIO chanel to set to ON in order to light the Ready LED </w:t>
            </w:r>
          </w:p>
        </w:tc>
      </w:tr>
    </w:tbl>
    <w:p w14:paraId="79001C26" w14:textId="3A6DDCF6" w:rsidR="00EF2F45" w:rsidRDefault="00EF2F45" w:rsidP="00EF2F45">
      <w:pPr>
        <w:pStyle w:val="Caption"/>
      </w:pPr>
      <w:bookmarkStart w:id="15" w:name="_Toc151219974"/>
      <w:r>
        <w:t xml:space="preserve">Table </w:t>
      </w:r>
      <w:fldSimple w:instr=" SEQ Table \* ARABIC ">
        <w:r w:rsidR="00DE3F83">
          <w:rPr>
            <w:noProof/>
          </w:rPr>
          <w:t>2</w:t>
        </w:r>
      </w:fldSimple>
      <w:r>
        <w:t>: Tombola Controller Settings</w:t>
      </w:r>
      <w:r w:rsidR="00292FEA">
        <w:t xml:space="preserve"> stored in the </w:t>
      </w:r>
      <w:r w:rsidR="00CA4772">
        <w:t>Json</w:t>
      </w:r>
      <w:r w:rsidR="00292FEA">
        <w:t xml:space="preserve"> file.</w:t>
      </w:r>
      <w:bookmarkEnd w:id="15"/>
    </w:p>
    <w:p w14:paraId="1444E641" w14:textId="77777777" w:rsidR="00EF2F45" w:rsidRDefault="00EF2F45" w:rsidP="00EF2F45"/>
    <w:p w14:paraId="1439E11D" w14:textId="08D6B355" w:rsidR="00043164" w:rsidRDefault="00043164" w:rsidP="00043164">
      <w:pPr>
        <w:rPr>
          <w:lang w:eastAsia="en-GB"/>
        </w:rPr>
      </w:pPr>
      <w:r>
        <w:rPr>
          <w:lang w:eastAsia="en-GB"/>
        </w:rPr>
        <w:t>The</w:t>
      </w:r>
      <w:r w:rsidR="001D2593">
        <w:rPr>
          <w:lang w:eastAsia="en-GB"/>
        </w:rPr>
        <w:t xml:space="preserve"> main user interface is a web application designed</w:t>
      </w:r>
      <w:r>
        <w:rPr>
          <w:lang w:eastAsia="en-GB"/>
        </w:rPr>
        <w:t xml:space="preserve"> around the Flask web application framework </w:t>
      </w:r>
      <w:r>
        <w:rPr>
          <w:lang w:eastAsia="en-GB"/>
        </w:rPr>
        <w:fldChar w:fldCharType="begin"/>
      </w:r>
      <w:r>
        <w:rPr>
          <w:lang w:eastAsia="en-GB"/>
        </w:rPr>
        <w:instrText xml:space="preserve"> ADDIN EN.CITE &lt;EndNote&gt;&lt;Cite&gt;&lt;Author&gt;The Pallets Project&lt;/Author&gt;&lt;Year&gt;2020&lt;/Year&gt;&lt;RecNum&gt;561&lt;/RecNum&gt;&lt;DisplayText&gt;(The Pallets Project, 2020)&lt;/DisplayText&gt;&lt;record&gt;&lt;rec-number&gt;561&lt;/rec-number&gt;&lt;foreign-keys&gt;&lt;key app="EN" db-id="t50sdf0r3afxxkea92txst9ldx5zdrv0r9w2" timestamp="1700326383"&gt;561&lt;/key&gt;&lt;/foreign-keys&gt;&lt;ref-type name="Computer Program"&gt;9&lt;/ref-type&gt;&lt;contributors&gt;&lt;authors&gt;&lt;author&gt;The Pallets Project,&lt;/author&gt;&lt;/authors&gt;&lt;/contributors&gt;&lt;titles&gt;&lt;title&gt;Flask is a lightweight WSGI web application framework&lt;/title&gt;&lt;/titles&gt;&lt;pages&gt;Flask is a lightweight WSGI web application framework&lt;/pages&gt;&lt;dates&gt;&lt;year&gt;2020&lt;/year&gt;&lt;/dates&gt;&lt;urls&gt;&lt;related-urls&gt;&lt;url&gt;https://palletsprojects.com/&lt;/url&gt;&lt;/related-urls&gt;&lt;/urls&gt;&lt;access-date&gt;2020&lt;/access-date&gt;&lt;/record&gt;&lt;/Cite&gt;&lt;/EndNote&gt;</w:instrText>
      </w:r>
      <w:r>
        <w:rPr>
          <w:lang w:eastAsia="en-GB"/>
        </w:rPr>
        <w:fldChar w:fldCharType="separate"/>
      </w:r>
      <w:r>
        <w:rPr>
          <w:noProof/>
          <w:lang w:eastAsia="en-GB"/>
        </w:rPr>
        <w:t>(</w:t>
      </w:r>
      <w:hyperlink w:anchor="_ENREF_13" w:tooltip="The Pallets Project, 2020 #561" w:history="1">
        <w:r w:rsidR="00B04A43">
          <w:rPr>
            <w:noProof/>
            <w:lang w:eastAsia="en-GB"/>
          </w:rPr>
          <w:t>The Pallets Project, 2020</w:t>
        </w:r>
      </w:hyperlink>
      <w:r>
        <w:rPr>
          <w:noProof/>
          <w:lang w:eastAsia="en-GB"/>
        </w:rPr>
        <w:t>)</w:t>
      </w:r>
      <w:r>
        <w:rPr>
          <w:lang w:eastAsia="en-GB"/>
        </w:rPr>
        <w:fldChar w:fldCharType="end"/>
      </w:r>
      <w:r>
        <w:rPr>
          <w:lang w:eastAsia="en-GB"/>
        </w:rPr>
        <w:t xml:space="preserve">. Flask is a Python framework that allows </w:t>
      </w:r>
      <w:r w:rsidR="00B04A43">
        <w:rPr>
          <w:lang w:eastAsia="en-GB"/>
        </w:rPr>
        <w:t>for</w:t>
      </w:r>
      <w:r>
        <w:rPr>
          <w:lang w:eastAsia="en-GB"/>
        </w:rPr>
        <w:t xml:space="preserve"> rapid development and testing of Web </w:t>
      </w:r>
      <w:r w:rsidR="00B04A43">
        <w:rPr>
          <w:lang w:eastAsia="en-GB"/>
        </w:rPr>
        <w:t>applications</w:t>
      </w:r>
      <w:r>
        <w:rPr>
          <w:lang w:eastAsia="en-GB"/>
        </w:rPr>
        <w:t xml:space="preserve"> without the programmer having to code the services that manage web connections. </w:t>
      </w:r>
      <w:r w:rsidR="001D2593">
        <w:rPr>
          <w:lang w:eastAsia="en-GB"/>
        </w:rPr>
        <w:t>The flask application</w:t>
      </w:r>
      <w:r>
        <w:rPr>
          <w:lang w:eastAsia="en-GB"/>
        </w:rPr>
        <w:t xml:space="preserve"> connects to a backend Python class to provide the individual functionality for the </w:t>
      </w:r>
      <w:r w:rsidR="00B04A43">
        <w:rPr>
          <w:lang w:eastAsia="en-GB"/>
        </w:rPr>
        <w:t>application</w:t>
      </w:r>
      <w:r>
        <w:rPr>
          <w:lang w:eastAsia="en-GB"/>
        </w:rPr>
        <w:t xml:space="preserve">. Although </w:t>
      </w:r>
      <w:r w:rsidR="00B04A43">
        <w:rPr>
          <w:lang w:eastAsia="en-GB"/>
        </w:rPr>
        <w:t>F</w:t>
      </w:r>
      <w:r>
        <w:rPr>
          <w:lang w:eastAsia="en-GB"/>
        </w:rPr>
        <w:t>lask framework contains a built</w:t>
      </w:r>
      <w:r w:rsidR="00B04A43">
        <w:rPr>
          <w:lang w:eastAsia="en-GB"/>
        </w:rPr>
        <w:t>-</w:t>
      </w:r>
      <w:r>
        <w:rPr>
          <w:lang w:eastAsia="en-GB"/>
        </w:rPr>
        <w:t>in web server</w:t>
      </w:r>
      <w:r w:rsidR="009E6665">
        <w:rPr>
          <w:lang w:eastAsia="en-GB"/>
        </w:rPr>
        <w:t>, it is only suitable</w:t>
      </w:r>
      <w:r>
        <w:rPr>
          <w:lang w:eastAsia="en-GB"/>
        </w:rPr>
        <w:t xml:space="preserve"> for use during application development</w:t>
      </w:r>
      <w:r w:rsidR="009E6665">
        <w:rPr>
          <w:lang w:eastAsia="en-GB"/>
        </w:rPr>
        <w:t xml:space="preserve"> as</w:t>
      </w:r>
      <w:r>
        <w:rPr>
          <w:lang w:eastAsia="en-GB"/>
        </w:rPr>
        <w:t xml:space="preserve"> it is not robust enough for hosting a production service </w:t>
      </w:r>
      <w:r>
        <w:rPr>
          <w:lang w:eastAsia="en-GB"/>
        </w:rPr>
        <w:fldChar w:fldCharType="begin"/>
      </w:r>
      <w:r>
        <w:rPr>
          <w:lang w:eastAsia="en-GB"/>
        </w:rPr>
        <w:instrText xml:space="preserve"> ADDIN EN.CITE &lt;EndNote&gt;&lt;Cite&gt;&lt;Author&gt;Relan&lt;/Author&gt;&lt;Year&gt;2019&lt;/Year&gt;&lt;RecNum&gt;445&lt;/RecNum&gt;&lt;DisplayText&gt;(Relan, 2019)&lt;/DisplayText&gt;&lt;record&gt;&lt;rec-number&gt;445&lt;/rec-number&gt;&lt;foreign-keys&gt;&lt;key app="EN" db-id="t50sdf0r3afxxkea92txst9ldx5zdrv0r9w2" timestamp="1662915566"&gt;445&lt;/key&gt;&lt;/foreign-keys&gt;&lt;ref-type name="Book Section"&gt;5&lt;/ref-type&gt;&lt;contributors&gt;&lt;authors&gt;&lt;author&gt;Relan, Kunal&lt;/author&gt;&lt;/authors&gt;&lt;/contributors&gt;&lt;titles&gt;&lt;title&gt;Deploying Flask Applications&lt;/title&gt;&lt;secondary-title&gt;Building REST APIs with Flask: Create Python Web Services with MySQL&lt;/secondary-title&gt;&lt;/titles&gt;&lt;pages&gt;159-182&lt;/pages&gt;&lt;dates&gt;&lt;year&gt;2019&lt;/year&gt;&lt;/dates&gt;&lt;pub-location&gt;Berkeley, CA&lt;/pub-location&gt;&lt;publisher&gt;Apress&lt;/publisher&gt;&lt;isbn&gt;978-1-4842-5022-8&lt;/isbn&gt;&lt;label&gt;Relan2019&lt;/label&gt;&lt;urls&gt;&lt;related-urls&gt;&lt;url&gt;https://doi.org/10.1007/978-1-4842-5022-8_6&lt;/url&gt;&lt;/related-urls&gt;&lt;/urls&gt;&lt;electronic-resource-num&gt;https:doi.org/10.1007/978-1-4842-5022-8_6&lt;/electronic-resource-num&gt;&lt;/record&gt;&lt;/Cite&gt;&lt;/EndNote&gt;</w:instrText>
      </w:r>
      <w:r>
        <w:rPr>
          <w:lang w:eastAsia="en-GB"/>
        </w:rPr>
        <w:fldChar w:fldCharType="separate"/>
      </w:r>
      <w:r>
        <w:rPr>
          <w:noProof/>
          <w:lang w:eastAsia="en-GB"/>
        </w:rPr>
        <w:t>(</w:t>
      </w:r>
      <w:hyperlink w:anchor="_ENREF_9" w:tooltip="Relan, 2019 #445" w:history="1">
        <w:r w:rsidR="00B04A43">
          <w:rPr>
            <w:noProof/>
            <w:lang w:eastAsia="en-GB"/>
          </w:rPr>
          <w:t>Relan, 2019</w:t>
        </w:r>
      </w:hyperlink>
      <w:r>
        <w:rPr>
          <w:noProof/>
          <w:lang w:eastAsia="en-GB"/>
        </w:rPr>
        <w:t>)</w:t>
      </w:r>
      <w:r>
        <w:rPr>
          <w:lang w:eastAsia="en-GB"/>
        </w:rPr>
        <w:fldChar w:fldCharType="end"/>
      </w:r>
      <w:r w:rsidR="009E6665">
        <w:rPr>
          <w:lang w:eastAsia="en-GB"/>
        </w:rPr>
        <w:t xml:space="preserve">. To provide a robust and secure </w:t>
      </w:r>
      <w:r w:rsidR="00E83244">
        <w:rPr>
          <w:lang w:eastAsia="en-GB"/>
        </w:rPr>
        <w:t>service a</w:t>
      </w:r>
      <w:r>
        <w:rPr>
          <w:lang w:eastAsia="en-GB"/>
        </w:rPr>
        <w:t xml:space="preserve"> Gunicorn webserver </w:t>
      </w:r>
      <w:r>
        <w:rPr>
          <w:lang w:eastAsia="en-GB"/>
        </w:rPr>
        <w:fldChar w:fldCharType="begin"/>
      </w:r>
      <w:r>
        <w:rPr>
          <w:lang w:eastAsia="en-GB"/>
        </w:rPr>
        <w:instrText xml:space="preserve"> ADDIN EN.CITE &lt;EndNote&gt;&lt;Cite&gt;&lt;Author&gt;Chesneau&lt;/Author&gt;&lt;Year&gt;2020&lt;/Year&gt;&lt;RecNum&gt;562&lt;/RecNum&gt;&lt;DisplayText&gt;(Chesneau, 2020)&lt;/DisplayText&gt;&lt;record&gt;&lt;rec-number&gt;562&lt;/rec-number&gt;&lt;foreign-keys&gt;&lt;key app="EN" db-id="t50sdf0r3afxxkea92txst9ldx5zdrv0r9w2" timestamp="1700326383"&gt;562&lt;/key&gt;&lt;/foreign-keys&gt;&lt;ref-type name="Computer Program"&gt;9&lt;/ref-type&gt;&lt;contributors&gt;&lt;authors&gt;&lt;author&gt;Benoit Chesneau&lt;/author&gt;&lt;/authors&gt;&lt;/contributors&gt;&lt;titles&gt;&lt;title&gt;Gunocorn, Python WSGI HTTP Server for UNIX&lt;/title&gt;&lt;/titles&gt;&lt;dates&gt;&lt;year&gt;2020&lt;/year&gt;&lt;/dates&gt;&lt;urls&gt;&lt;related-urls&gt;&lt;url&gt;https://gunicorn.org/&lt;/url&gt;&lt;/related-urls&gt;&lt;/urls&gt;&lt;access-date&gt;2020&lt;/access-date&gt;&lt;/record&gt;&lt;/Cite&gt;&lt;/EndNote&gt;</w:instrText>
      </w:r>
      <w:r>
        <w:rPr>
          <w:lang w:eastAsia="en-GB"/>
        </w:rPr>
        <w:fldChar w:fldCharType="separate"/>
      </w:r>
      <w:r>
        <w:rPr>
          <w:noProof/>
          <w:lang w:eastAsia="en-GB"/>
        </w:rPr>
        <w:t>(</w:t>
      </w:r>
      <w:hyperlink w:anchor="_ENREF_2" w:tooltip="Chesneau, 2020 #562" w:history="1">
        <w:r w:rsidR="00B04A43">
          <w:rPr>
            <w:noProof/>
            <w:lang w:eastAsia="en-GB"/>
          </w:rPr>
          <w:t>Chesneau, 2020</w:t>
        </w:r>
      </w:hyperlink>
      <w:r>
        <w:rPr>
          <w:noProof/>
          <w:lang w:eastAsia="en-GB"/>
        </w:rPr>
        <w:t>)</w:t>
      </w:r>
      <w:r>
        <w:rPr>
          <w:lang w:eastAsia="en-GB"/>
        </w:rPr>
        <w:fldChar w:fldCharType="end"/>
      </w:r>
      <w:r>
        <w:rPr>
          <w:lang w:eastAsia="en-GB"/>
        </w:rPr>
        <w:t xml:space="preserve"> and Nginx reverse proxy </w:t>
      </w:r>
      <w:r>
        <w:rPr>
          <w:lang w:eastAsia="en-GB"/>
        </w:rPr>
        <w:fldChar w:fldCharType="begin"/>
      </w:r>
      <w:r>
        <w:rPr>
          <w:lang w:eastAsia="en-GB"/>
        </w:rPr>
        <w:instrText xml:space="preserve"> ADDIN EN.CITE &lt;EndNote&gt;&lt;Cite&gt;&lt;Author&gt;Sysoev&lt;/Author&gt;&lt;Year&gt;2020&lt;/Year&gt;&lt;RecNum&gt;563&lt;/RecNum&gt;&lt;DisplayText&gt;(Sysoev, 2020)&lt;/DisplayText&gt;&lt;record&gt;&lt;rec-number&gt;563&lt;/rec-number&gt;&lt;foreign-keys&gt;&lt;key app="EN" db-id="t50sdf0r3afxxkea92txst9ldx5zdrv0r9w2" timestamp="1700326384"&gt;563&lt;/key&gt;&lt;/foreign-keys&gt;&lt;ref-type name="Computer Program"&gt;9&lt;/ref-type&gt;&lt;contributors&gt;&lt;authors&gt;&lt;author&gt;Igor Sysoev&lt;/author&gt;&lt;/authors&gt;&lt;/contributors&gt;&lt;titles&gt;&lt;title&gt;NGNIX open source web server&lt;/title&gt;&lt;/titles&gt;&lt;pages&gt;open source web server&lt;/pages&gt;&lt;dates&gt;&lt;year&gt;2020&lt;/year&gt;&lt;/dates&gt;&lt;urls&gt;&lt;related-urls&gt;&lt;url&gt;https://www.nginx.com/&lt;/url&gt;&lt;/related-urls&gt;&lt;/urls&gt;&lt;access-date&gt;2020&lt;/access-date&gt;&lt;/record&gt;&lt;/Cite&gt;&lt;/EndNote&gt;</w:instrText>
      </w:r>
      <w:r>
        <w:rPr>
          <w:lang w:eastAsia="en-GB"/>
        </w:rPr>
        <w:fldChar w:fldCharType="separate"/>
      </w:r>
      <w:r>
        <w:rPr>
          <w:noProof/>
          <w:lang w:eastAsia="en-GB"/>
        </w:rPr>
        <w:t>(</w:t>
      </w:r>
      <w:hyperlink w:anchor="_ENREF_12" w:tooltip="Sysoev, 2020 #563" w:history="1">
        <w:r w:rsidR="00B04A43">
          <w:rPr>
            <w:noProof/>
            <w:lang w:eastAsia="en-GB"/>
          </w:rPr>
          <w:t>Sysoev, 2020</w:t>
        </w:r>
      </w:hyperlink>
      <w:r>
        <w:rPr>
          <w:noProof/>
          <w:lang w:eastAsia="en-GB"/>
        </w:rPr>
        <w:t>)</w:t>
      </w:r>
      <w:r>
        <w:rPr>
          <w:lang w:eastAsia="en-GB"/>
        </w:rPr>
        <w:fldChar w:fldCharType="end"/>
      </w:r>
      <w:r>
        <w:rPr>
          <w:lang w:eastAsia="en-GB"/>
        </w:rPr>
        <w:t xml:space="preserve"> are implemented. Gunicorn allows </w:t>
      </w:r>
      <w:r w:rsidR="00E83244">
        <w:rPr>
          <w:lang w:eastAsia="en-GB"/>
        </w:rPr>
        <w:t xml:space="preserve">for </w:t>
      </w:r>
      <w:r w:rsidR="000E2185">
        <w:rPr>
          <w:lang w:eastAsia="en-GB"/>
        </w:rPr>
        <w:t xml:space="preserve">a </w:t>
      </w:r>
      <w:r>
        <w:rPr>
          <w:lang w:eastAsia="en-GB"/>
        </w:rPr>
        <w:t xml:space="preserve">better security model than Flask, while Nginx handles the network connections and ensures only valid HTTP requests are routed to the Python </w:t>
      </w:r>
      <w:r w:rsidR="000E2185">
        <w:rPr>
          <w:lang w:eastAsia="en-GB"/>
        </w:rPr>
        <w:t>application</w:t>
      </w:r>
      <w:r>
        <w:rPr>
          <w:lang w:eastAsia="en-GB"/>
        </w:rPr>
        <w:t>.</w:t>
      </w:r>
    </w:p>
    <w:p w14:paraId="73C89B8B" w14:textId="77777777" w:rsidR="00B04A43" w:rsidRDefault="00B04A43" w:rsidP="00B04A43"/>
    <w:p w14:paraId="7068B7DE" w14:textId="376DE43E" w:rsidR="00B04A43" w:rsidRDefault="00B04A43" w:rsidP="00B04A43">
      <w:r>
        <w:t xml:space="preserve">The main </w:t>
      </w:r>
      <w:r w:rsidR="000E2185">
        <w:t xml:space="preserve">web application module (app.py) </w:t>
      </w:r>
      <w:r>
        <w:t xml:space="preserve">has the HTTP paths that are accessed to provide different pages, an endpoint for the status (read via JavaScript) and an Application Programming Interface (API) that accepts commands as Json messages </w:t>
      </w:r>
      <w:r>
        <w:fldChar w:fldCharType="begin"/>
      </w:r>
      <w:r>
        <w:instrText xml:space="preserve"> ADDIN EN.CITE &lt;EndNote&gt;&lt;Cite&gt;&lt;Author&gt;Peng&lt;/Author&gt;&lt;Year&gt;2011&lt;/Year&gt;&lt;RecNum&gt;427&lt;/RecNum&gt;&lt;DisplayText&gt;(Peng&lt;style face="italic"&gt; et al.&lt;/style&gt;, 2011)&lt;/DisplayText&gt;&lt;record&gt;&lt;rec-number&gt;427&lt;/rec-number&gt;&lt;foreign-keys&gt;&lt;key app="EN" db-id="t50sdf0r3afxxkea92txst9ldx5zdrv0r9w2" timestamp="1647953487"&gt;427&lt;/key&gt;&lt;/foreign-keys&gt;&lt;ref-type name="Journal Article"&gt;17&lt;/ref-type&gt;&lt;contributors&gt;&lt;authors&gt;&lt;author&gt;Peng, Dunlu&lt;/author&gt;&lt;author&gt;Cao, Lidong&lt;/author&gt;&lt;author&gt;Xu, Wenjie&lt;/author&gt;&lt;/authors&gt;&lt;/contributors&gt;&lt;titles&gt;&lt;title&gt;Using JSON for data exchanging in web service applications&lt;/title&gt;&lt;secondary-title&gt;Journal of Computational Information Systems&lt;/secondary-title&gt;&lt;/titles&gt;&lt;periodical&gt;&lt;full-title&gt;Journal of Computational Information Systems&lt;/full-title&gt;&lt;/periodical&gt;&lt;pages&gt;5883-5890&lt;/pages&gt;&lt;volume&gt;7&lt;/volume&gt;&lt;number&gt;16&lt;/number&gt;&lt;dates&gt;&lt;year&gt;2011&lt;/year&gt;&lt;/dates&gt;&lt;urls&gt;&lt;/urls&gt;&lt;/record&gt;&lt;/Cite&gt;&lt;/EndNote&gt;</w:instrText>
      </w:r>
      <w:r>
        <w:fldChar w:fldCharType="separate"/>
      </w:r>
      <w:r>
        <w:rPr>
          <w:noProof/>
        </w:rPr>
        <w:t>(</w:t>
      </w:r>
      <w:hyperlink w:anchor="_ENREF_5" w:tooltip="Peng, 2011 #427" w:history="1">
        <w:r>
          <w:rPr>
            <w:noProof/>
          </w:rPr>
          <w:t>Peng</w:t>
        </w:r>
        <w:r w:rsidRPr="00C27BB1">
          <w:rPr>
            <w:i/>
            <w:noProof/>
          </w:rPr>
          <w:t xml:space="preserve"> et al.</w:t>
        </w:r>
        <w:r>
          <w:rPr>
            <w:noProof/>
          </w:rPr>
          <w:t>, 2011</w:t>
        </w:r>
      </w:hyperlink>
      <w:r>
        <w:rPr>
          <w:noProof/>
        </w:rPr>
        <w:t>)</w:t>
      </w:r>
      <w:r>
        <w:fldChar w:fldCharType="end"/>
      </w:r>
      <w:r>
        <w:t xml:space="preserve"> to allow for other applications to interact with it. </w:t>
      </w:r>
    </w:p>
    <w:p w14:paraId="7427D58B" w14:textId="77777777" w:rsidR="00C27BB1" w:rsidRDefault="00C27BB1" w:rsidP="00DC296D"/>
    <w:p w14:paraId="2F6711B0" w14:textId="10D5A356" w:rsidR="004362D4" w:rsidRDefault="009B58B1" w:rsidP="004362D4">
      <w:pPr>
        <w:rPr>
          <w:lang w:eastAsia="en-GB"/>
        </w:rPr>
      </w:pPr>
      <w:r>
        <w:rPr>
          <w:lang w:eastAsia="en-GB"/>
        </w:rPr>
        <w:t>Access to the controller is via a web page which shows the status of the invertor and allows a user to set the rotational speed of the motor and stop the motor</w:t>
      </w:r>
      <w:r w:rsidR="00692FAA">
        <w:rPr>
          <w:lang w:eastAsia="en-GB"/>
        </w:rPr>
        <w:t xml:space="preserve"> </w:t>
      </w:r>
      <w:r w:rsidR="004F54A1">
        <w:rPr>
          <w:lang w:eastAsia="en-GB"/>
        </w:rPr>
        <w:t>(</w:t>
      </w:r>
      <w:r w:rsidR="00692FAA">
        <w:rPr>
          <w:lang w:eastAsia="en-GB"/>
        </w:rPr>
        <w:fldChar w:fldCharType="begin"/>
      </w:r>
      <w:r w:rsidR="00692FAA">
        <w:rPr>
          <w:lang w:eastAsia="en-GB"/>
        </w:rPr>
        <w:instrText xml:space="preserve"> REF _Ref151216590 \h </w:instrText>
      </w:r>
      <w:r w:rsidR="00692FAA">
        <w:rPr>
          <w:lang w:eastAsia="en-GB"/>
        </w:rPr>
      </w:r>
      <w:r w:rsidR="00692FAA">
        <w:rPr>
          <w:lang w:eastAsia="en-GB"/>
        </w:rPr>
        <w:fldChar w:fldCharType="separate"/>
      </w:r>
      <w:r w:rsidR="00DE3F83">
        <w:t xml:space="preserve">Figure </w:t>
      </w:r>
      <w:r w:rsidR="00DE3F83">
        <w:rPr>
          <w:noProof/>
        </w:rPr>
        <w:t>3</w:t>
      </w:r>
      <w:r w:rsidR="00692FAA">
        <w:rPr>
          <w:lang w:eastAsia="en-GB"/>
        </w:rPr>
        <w:fldChar w:fldCharType="end"/>
      </w:r>
      <w:r w:rsidR="004F54A1">
        <w:rPr>
          <w:lang w:eastAsia="en-GB"/>
        </w:rPr>
        <w:t>)</w:t>
      </w:r>
      <w:r>
        <w:rPr>
          <w:lang w:eastAsia="en-GB"/>
        </w:rPr>
        <w:t xml:space="preserve">. </w:t>
      </w:r>
      <w:r w:rsidR="00DC296D">
        <w:t xml:space="preserve">The main web page uses JavaScript to update a number of values every second to give a near real-time view </w:t>
      </w:r>
      <w:r w:rsidR="00DC296D">
        <w:lastRenderedPageBreak/>
        <w:t>of the configuration and status of the V20 controller and tombola speed.</w:t>
      </w:r>
      <w:r w:rsidR="004F54A1">
        <w:t xml:space="preserve"> </w:t>
      </w:r>
      <w:r w:rsidR="00692FAA">
        <w:rPr>
          <w:lang w:eastAsia="en-GB"/>
        </w:rPr>
        <w:t xml:space="preserve">The page shows the requested values that have been sent to the v20 controller as well as the received values back. The frequency is the value that sets the motor speed. </w:t>
      </w:r>
      <w:r w:rsidR="004F54A1">
        <w:rPr>
          <w:lang w:eastAsia="en-GB"/>
        </w:rPr>
        <w:t xml:space="preserve">The V20 expects the frequency to be </w:t>
      </w:r>
      <w:r w:rsidR="00692FAA">
        <w:rPr>
          <w:lang w:eastAsia="en-GB"/>
        </w:rPr>
        <w:t>set in units of 1/100 of a percent (0-10</w:t>
      </w:r>
      <w:r w:rsidR="004F54A1">
        <w:rPr>
          <w:lang w:eastAsia="en-GB"/>
        </w:rPr>
        <w:t>,</w:t>
      </w:r>
      <w:r w:rsidR="00692FAA">
        <w:rPr>
          <w:lang w:eastAsia="en-GB"/>
        </w:rPr>
        <w:t xml:space="preserve">000) but </w:t>
      </w:r>
      <w:r w:rsidR="005044A1">
        <w:rPr>
          <w:lang w:eastAsia="en-GB"/>
        </w:rPr>
        <w:t xml:space="preserve">the query responds back with the frequency </w:t>
      </w:r>
      <w:r w:rsidR="00692FAA">
        <w:rPr>
          <w:lang w:eastAsia="en-GB"/>
        </w:rPr>
        <w:t xml:space="preserve">in Hz. The values for voltage, current </w:t>
      </w:r>
      <w:r w:rsidR="005044A1">
        <w:rPr>
          <w:lang w:eastAsia="en-GB"/>
        </w:rPr>
        <w:t xml:space="preserve">that the V20 is supplying and an estimated </w:t>
      </w:r>
      <w:r w:rsidR="00692FAA">
        <w:rPr>
          <w:lang w:eastAsia="en-GB"/>
        </w:rPr>
        <w:t xml:space="preserve">motor rpm are </w:t>
      </w:r>
      <w:r w:rsidR="005044A1">
        <w:rPr>
          <w:lang w:eastAsia="en-GB"/>
        </w:rPr>
        <w:t>also returned and displayed on the web interface.</w:t>
      </w:r>
      <w:r w:rsidR="004362D4">
        <w:rPr>
          <w:lang w:eastAsia="en-GB"/>
        </w:rPr>
        <w:t xml:space="preserve"> </w:t>
      </w:r>
      <w:r w:rsidR="001A4982">
        <w:rPr>
          <w:lang w:eastAsia="en-GB"/>
        </w:rPr>
        <w:t xml:space="preserve">If the </w:t>
      </w:r>
      <w:r w:rsidR="00674AC3">
        <w:rPr>
          <w:lang w:eastAsia="en-GB"/>
        </w:rPr>
        <w:t>Tombola</w:t>
      </w:r>
      <w:r w:rsidR="001A4982">
        <w:rPr>
          <w:lang w:eastAsia="en-GB"/>
        </w:rPr>
        <w:t xml:space="preserve"> is to be left unattended an auto-stop function </w:t>
      </w:r>
      <w:r w:rsidR="00674AC3">
        <w:rPr>
          <w:lang w:eastAsia="en-GB"/>
        </w:rPr>
        <w:t>is available to switch off the motor at a set time.</w:t>
      </w:r>
    </w:p>
    <w:p w14:paraId="34ECBB43" w14:textId="77777777" w:rsidR="004362D4" w:rsidRDefault="004362D4" w:rsidP="00692FAA">
      <w:pPr>
        <w:spacing w:line="240" w:lineRule="auto"/>
        <w:jc w:val="left"/>
        <w:rPr>
          <w:lang w:eastAsia="en-GB"/>
        </w:rPr>
      </w:pPr>
    </w:p>
    <w:p w14:paraId="6AF2CC89" w14:textId="1B5D9C4F" w:rsidR="00674AC3" w:rsidRDefault="00674AC3" w:rsidP="009072DC">
      <w:pPr>
        <w:keepNext/>
        <w:spacing w:line="240" w:lineRule="auto"/>
        <w:jc w:val="left"/>
        <w:rPr>
          <w:lang w:eastAsia="en-GB"/>
        </w:rPr>
      </w:pPr>
      <w:r>
        <w:rPr>
          <w:lang w:eastAsia="en-GB"/>
        </w:rPr>
        <w:t xml:space="preserve">User control is via </w:t>
      </w:r>
      <w:r w:rsidR="009072DC">
        <w:rPr>
          <w:lang w:eastAsia="en-GB"/>
        </w:rPr>
        <w:t>four</w:t>
      </w:r>
      <w:r>
        <w:rPr>
          <w:lang w:eastAsia="en-GB"/>
        </w:rPr>
        <w:t xml:space="preserve"> button</w:t>
      </w:r>
      <w:r w:rsidR="00B17CA8">
        <w:rPr>
          <w:lang w:eastAsia="en-GB"/>
        </w:rPr>
        <w:t>s:</w:t>
      </w:r>
    </w:p>
    <w:p w14:paraId="6780C21D" w14:textId="1838FBEE" w:rsidR="00692FAA" w:rsidRDefault="00692FAA" w:rsidP="009072DC">
      <w:pPr>
        <w:pStyle w:val="ListParagraph"/>
        <w:keepNext/>
        <w:numPr>
          <w:ilvl w:val="0"/>
          <w:numId w:val="36"/>
        </w:numPr>
        <w:rPr>
          <w:lang w:eastAsia="en-GB"/>
        </w:rPr>
      </w:pPr>
      <w:r>
        <w:rPr>
          <w:lang w:eastAsia="en-GB"/>
        </w:rPr>
        <w:t>The page has a “Start Tombola” button that require</w:t>
      </w:r>
      <w:r w:rsidR="0026211A">
        <w:rPr>
          <w:lang w:eastAsia="en-GB"/>
        </w:rPr>
        <w:t>s</w:t>
      </w:r>
      <w:r>
        <w:rPr>
          <w:lang w:eastAsia="en-GB"/>
        </w:rPr>
        <w:t xml:space="preserve"> the frequency to be entered. It will then send a forward(frequency) command to the V20. </w:t>
      </w:r>
    </w:p>
    <w:p w14:paraId="11773543" w14:textId="77777777" w:rsidR="00692FAA" w:rsidRDefault="00692FAA" w:rsidP="009072DC">
      <w:pPr>
        <w:pStyle w:val="ListParagraph"/>
        <w:keepNext/>
        <w:numPr>
          <w:ilvl w:val="0"/>
          <w:numId w:val="36"/>
        </w:numPr>
        <w:rPr>
          <w:lang w:eastAsia="en-GB"/>
        </w:rPr>
      </w:pPr>
      <w:r>
        <w:rPr>
          <w:lang w:eastAsia="en-GB"/>
        </w:rPr>
        <w:t>The “Stop Tombola” button will stop the Tombola Motor.</w:t>
      </w:r>
    </w:p>
    <w:p w14:paraId="18D0F839" w14:textId="77777777" w:rsidR="009072DC" w:rsidRDefault="00692FAA" w:rsidP="009072DC">
      <w:pPr>
        <w:pStyle w:val="ListParagraph"/>
        <w:keepNext/>
        <w:numPr>
          <w:ilvl w:val="0"/>
          <w:numId w:val="36"/>
        </w:numPr>
        <w:rPr>
          <w:lang w:eastAsia="en-GB"/>
        </w:rPr>
      </w:pPr>
      <w:r>
        <w:rPr>
          <w:lang w:eastAsia="en-GB"/>
        </w:rPr>
        <w:t xml:space="preserve">The “Update Stop Time” button will allow you to change the stop time, the check box sets if the </w:t>
      </w:r>
      <w:proofErr w:type="spellStart"/>
      <w:r>
        <w:rPr>
          <w:lang w:eastAsia="en-GB"/>
        </w:rPr>
        <w:t>autostop</w:t>
      </w:r>
      <w:proofErr w:type="spellEnd"/>
      <w:r>
        <w:rPr>
          <w:lang w:eastAsia="en-GB"/>
        </w:rPr>
        <w:t xml:space="preserve"> is enabled.</w:t>
      </w:r>
    </w:p>
    <w:p w14:paraId="17A9D1A3" w14:textId="053249F3" w:rsidR="009072DC" w:rsidRDefault="009072DC" w:rsidP="00B17CA8">
      <w:pPr>
        <w:pStyle w:val="ListParagraph"/>
        <w:numPr>
          <w:ilvl w:val="0"/>
          <w:numId w:val="36"/>
        </w:numPr>
        <w:rPr>
          <w:lang w:eastAsia="en-GB"/>
        </w:rPr>
      </w:pPr>
      <w:r>
        <w:rPr>
          <w:lang w:eastAsia="en-GB"/>
        </w:rPr>
        <w:t xml:space="preserve">The “Reset V20” button is used to reset </w:t>
      </w:r>
      <w:r w:rsidR="005521FE">
        <w:rPr>
          <w:lang w:eastAsia="en-GB"/>
        </w:rPr>
        <w:t>the control word after a power fail</w:t>
      </w:r>
      <w:r w:rsidR="007B3743">
        <w:rPr>
          <w:lang w:eastAsia="en-GB"/>
        </w:rPr>
        <w:t>ure.</w:t>
      </w:r>
    </w:p>
    <w:p w14:paraId="1810B443" w14:textId="43CC8226" w:rsidR="00692FAA" w:rsidRDefault="00692FAA" w:rsidP="009072DC">
      <w:pPr>
        <w:rPr>
          <w:lang w:eastAsia="en-GB"/>
        </w:rPr>
      </w:pPr>
      <w:r>
        <w:rPr>
          <w:lang w:eastAsia="en-GB"/>
        </w:rPr>
        <w:t xml:space="preserve"> </w:t>
      </w:r>
    </w:p>
    <w:p w14:paraId="496367C7" w14:textId="77777777" w:rsidR="002D1E70" w:rsidRDefault="002D1E70" w:rsidP="002D1E70">
      <w:pPr>
        <w:keepNext/>
      </w:pPr>
      <w:r w:rsidRPr="00DD61F6">
        <w:rPr>
          <w:noProof/>
          <w:lang w:eastAsia="en-GB"/>
        </w:rPr>
        <w:drawing>
          <wp:inline distT="0" distB="0" distL="0" distR="0" wp14:anchorId="5A4A7BF0" wp14:editId="713E14FB">
            <wp:extent cx="5961600" cy="3362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stretch>
                      <a:fillRect/>
                    </a:stretch>
                  </pic:blipFill>
                  <pic:spPr>
                    <a:xfrm>
                      <a:off x="0" y="0"/>
                      <a:ext cx="5961600" cy="3362400"/>
                    </a:xfrm>
                    <a:prstGeom prst="rect">
                      <a:avLst/>
                    </a:prstGeom>
                  </pic:spPr>
                </pic:pic>
              </a:graphicData>
            </a:graphic>
          </wp:inline>
        </w:drawing>
      </w:r>
    </w:p>
    <w:p w14:paraId="05910E25" w14:textId="53298A5F" w:rsidR="002D1E70" w:rsidRDefault="002D1E70" w:rsidP="002D1E70">
      <w:pPr>
        <w:pStyle w:val="Caption"/>
        <w:rPr>
          <w:lang w:eastAsia="en-GB"/>
        </w:rPr>
      </w:pPr>
      <w:bookmarkStart w:id="16" w:name="_Ref151216590"/>
      <w:bookmarkStart w:id="17" w:name="_Toc151219971"/>
      <w:r>
        <w:t xml:space="preserve">Figure </w:t>
      </w:r>
      <w:fldSimple w:instr=" SEQ Figure \* ARABIC ">
        <w:r w:rsidR="00DE3F83">
          <w:rPr>
            <w:noProof/>
          </w:rPr>
          <w:t>3</w:t>
        </w:r>
      </w:fldSimple>
      <w:bookmarkEnd w:id="16"/>
      <w:r>
        <w:t>: Web status page</w:t>
      </w:r>
      <w:bookmarkEnd w:id="17"/>
    </w:p>
    <w:p w14:paraId="28D8548B" w14:textId="77777777" w:rsidR="002D1E70" w:rsidRDefault="002D1E70" w:rsidP="002D1E70">
      <w:pPr>
        <w:rPr>
          <w:lang w:eastAsia="en-GB"/>
        </w:rPr>
      </w:pPr>
    </w:p>
    <w:p w14:paraId="36722F97" w14:textId="78D06E71" w:rsidR="001D2593" w:rsidRDefault="001D2593" w:rsidP="009E56A1">
      <w:pPr>
        <w:rPr>
          <w:lang w:eastAsia="en-GB"/>
        </w:rPr>
      </w:pPr>
      <w:r>
        <w:rPr>
          <w:lang w:eastAsia="en-GB"/>
        </w:rPr>
        <w:t>There are also a basic set of web pages generated by Flask to show the application log files, system log and webserver error logs for troubleshooting issues.</w:t>
      </w:r>
    </w:p>
    <w:p w14:paraId="59B7295E" w14:textId="77777777" w:rsidR="001D2593" w:rsidRDefault="001D2593" w:rsidP="009E56A1">
      <w:pPr>
        <w:rPr>
          <w:lang w:eastAsia="en-GB"/>
        </w:rPr>
      </w:pPr>
    </w:p>
    <w:p w14:paraId="573D5621" w14:textId="512652CC" w:rsidR="00A27780" w:rsidRDefault="007B3743" w:rsidP="009E56A1">
      <w:pPr>
        <w:rPr>
          <w:lang w:eastAsia="en-GB"/>
        </w:rPr>
      </w:pPr>
      <w:r>
        <w:rPr>
          <w:lang w:eastAsia="en-GB"/>
        </w:rPr>
        <w:t xml:space="preserve">There is also an application programming interface </w:t>
      </w:r>
      <w:r w:rsidR="0084604F">
        <w:rPr>
          <w:lang w:eastAsia="en-GB"/>
        </w:rPr>
        <w:t xml:space="preserve">(API) </w:t>
      </w:r>
      <w:r>
        <w:rPr>
          <w:lang w:eastAsia="en-GB"/>
        </w:rPr>
        <w:t xml:space="preserve">which gives additional access to the </w:t>
      </w:r>
      <w:r w:rsidR="009E56A1">
        <w:rPr>
          <w:lang w:eastAsia="en-GB"/>
        </w:rPr>
        <w:t>V20 as well as returning data from the RPM module.</w:t>
      </w:r>
      <w:r w:rsidR="00BE538E">
        <w:rPr>
          <w:lang w:eastAsia="en-GB"/>
        </w:rPr>
        <w:t xml:space="preserve"> The API is not available from a normal web browser but can be accessed via standard API testing tools such as </w:t>
      </w:r>
      <w:r w:rsidR="00A10575">
        <w:rPr>
          <w:lang w:eastAsia="en-GB"/>
        </w:rPr>
        <w:t xml:space="preserve">Postman </w:t>
      </w:r>
      <w:r w:rsidR="00BE538E">
        <w:rPr>
          <w:lang w:eastAsia="en-GB"/>
        </w:rPr>
        <w:t xml:space="preserve">or </w:t>
      </w:r>
      <w:r w:rsidR="00A10575">
        <w:rPr>
          <w:lang w:eastAsia="en-GB"/>
        </w:rPr>
        <w:t>Insomnia</w:t>
      </w:r>
      <w:r w:rsidR="004107AE">
        <w:rPr>
          <w:lang w:eastAsia="en-GB"/>
        </w:rPr>
        <w:t xml:space="preserve"> </w:t>
      </w:r>
      <w:r w:rsidR="004107AE">
        <w:rPr>
          <w:lang w:eastAsia="en-GB"/>
        </w:rPr>
        <w:fldChar w:fldCharType="begin"/>
      </w:r>
      <w:r w:rsidR="001D2593">
        <w:rPr>
          <w:lang w:eastAsia="en-GB"/>
        </w:rPr>
        <w:instrText xml:space="preserve"> ADDIN EN.CITE &lt;EndNote&gt;&lt;Cite&gt;&lt;Author&gt;Kong Inc&lt;/Author&gt;&lt;Year&gt;2023&lt;/Year&gt;&lt;RecNum&gt;556&lt;/RecNum&gt;&lt;DisplayText&gt;(Postman, 2020; Kong Inc, 2023)&lt;/DisplayText&gt;&lt;record&gt;&lt;rec-number&gt;556&lt;/rec-number&gt;&lt;foreign-keys&gt;&lt;key app="EN" db-id="t50sdf0r3afxxkea92txst9ldx5zdrv0r9w2" timestamp="1700325073"&gt;556&lt;/key&gt;&lt;/foreign-keys&gt;&lt;ref-type name="Computer Program"&gt;9&lt;/ref-type&gt;&lt;contributors&gt;&lt;authors&gt;&lt;author&gt;Kong Inc,&lt;/author&gt;&lt;/authors&gt;&lt;/contributors&gt;&lt;titles&gt;&lt;title&gt;Kong Insomnia&lt;/title&gt;&lt;/titles&gt;&lt;pages&gt;API Client and Design Tool&lt;/pages&gt;&lt;edition&gt;8.4.2&lt;/edition&gt;&lt;dates&gt;&lt;year&gt;2023&lt;/year&gt;&lt;/dates&gt;&lt;publisher&gt;Kong Inc&lt;/publisher&gt;&lt;urls&gt;&lt;related-urls&gt;&lt;url&gt;https://insomnia.rest/&lt;/url&gt;&lt;/related-urls&gt;&lt;/urls&gt;&lt;/record&gt;&lt;/Cite&gt;&lt;Cite&gt;&lt;Author&gt;Postman&lt;/Author&gt;&lt;Year&gt;2020&lt;/Year&gt;&lt;RecNum&gt;565&lt;/RecNum&gt;&lt;record&gt;&lt;rec-number&gt;565&lt;/rec-number&gt;&lt;foreign-keys&gt;&lt;key app="EN" db-id="t50sdf0r3afxxkea92txst9ldx5zdrv0r9w2" timestamp="1700326384"&gt;565&lt;/key&gt;&lt;/foreign-keys&gt;&lt;ref-type name="Computer Program"&gt;9&lt;/ref-type&gt;&lt;contributors&gt;&lt;authors&gt;&lt;author&gt;Postman&lt;/author&gt;&lt;/authors&gt;&lt;/contributors&gt;&lt;titles&gt;&lt;title&gt;Postman - an API platform for building and using APIs&lt;/title&gt;&lt;/titles&gt;&lt;dates&gt;&lt;year&gt;2020&lt;/year&gt;&lt;/dates&gt;&lt;publisher&gt;Postman, Inc&lt;/publisher&gt;&lt;urls&gt;&lt;related-urls&gt;&lt;url&gt;https://www.postman.com/&lt;/url&gt;&lt;/related-urls&gt;&lt;/urls&gt;&lt;access-date&gt;2020&lt;/access-date&gt;&lt;/record&gt;&lt;/Cite&gt;&lt;/EndNote&gt;</w:instrText>
      </w:r>
      <w:r w:rsidR="004107AE">
        <w:rPr>
          <w:lang w:eastAsia="en-GB"/>
        </w:rPr>
        <w:fldChar w:fldCharType="separate"/>
      </w:r>
      <w:r w:rsidR="001D2593">
        <w:rPr>
          <w:noProof/>
          <w:lang w:eastAsia="en-GB"/>
        </w:rPr>
        <w:t>(</w:t>
      </w:r>
      <w:hyperlink w:anchor="_ENREF_6" w:tooltip="Postman, 2020 #565" w:history="1">
        <w:r w:rsidR="00B04A43">
          <w:rPr>
            <w:noProof/>
            <w:lang w:eastAsia="en-GB"/>
          </w:rPr>
          <w:t>Postman, 2020</w:t>
        </w:r>
      </w:hyperlink>
      <w:r w:rsidR="001D2593">
        <w:rPr>
          <w:noProof/>
          <w:lang w:eastAsia="en-GB"/>
        </w:rPr>
        <w:t xml:space="preserve">; </w:t>
      </w:r>
      <w:hyperlink w:anchor="_ENREF_3" w:tooltip="Kong Inc, 2023 #556" w:history="1">
        <w:r w:rsidR="00B04A43">
          <w:rPr>
            <w:noProof/>
            <w:lang w:eastAsia="en-GB"/>
          </w:rPr>
          <w:t>Kong Inc, 2023</w:t>
        </w:r>
      </w:hyperlink>
      <w:r w:rsidR="001D2593">
        <w:rPr>
          <w:noProof/>
          <w:lang w:eastAsia="en-GB"/>
        </w:rPr>
        <w:t>)</w:t>
      </w:r>
      <w:r w:rsidR="004107AE">
        <w:rPr>
          <w:lang w:eastAsia="en-GB"/>
        </w:rPr>
        <w:fldChar w:fldCharType="end"/>
      </w:r>
      <w:r w:rsidR="00A10575">
        <w:rPr>
          <w:lang w:eastAsia="en-GB"/>
        </w:rPr>
        <w:t>.</w:t>
      </w:r>
      <w:r w:rsidR="00BC7B5F">
        <w:rPr>
          <w:lang w:eastAsia="en-GB"/>
        </w:rPr>
        <w:t xml:space="preserve"> T</w:t>
      </w:r>
      <w:r w:rsidR="004331E0">
        <w:rPr>
          <w:lang w:eastAsia="en-GB"/>
        </w:rPr>
        <w:t xml:space="preserve">o use an </w:t>
      </w:r>
      <w:r w:rsidR="00146EB1">
        <w:rPr>
          <w:lang w:eastAsia="en-GB"/>
        </w:rPr>
        <w:t xml:space="preserve">API the users needs to connect to the </w:t>
      </w:r>
      <w:r w:rsidR="00BC7B5F" w:rsidRPr="00A27780">
        <w:rPr>
          <w:rStyle w:val="TerminalChar"/>
        </w:rPr>
        <w:t>/api</w:t>
      </w:r>
      <w:r w:rsidR="00BC7B5F">
        <w:rPr>
          <w:lang w:eastAsia="en-GB"/>
        </w:rPr>
        <w:t xml:space="preserve"> endpoint and</w:t>
      </w:r>
      <w:r w:rsidR="00BE538E">
        <w:rPr>
          <w:lang w:eastAsia="en-GB"/>
        </w:rPr>
        <w:t xml:space="preserve"> </w:t>
      </w:r>
      <w:r w:rsidR="00146EB1">
        <w:rPr>
          <w:lang w:eastAsia="en-GB"/>
        </w:rPr>
        <w:t>[POST]</w:t>
      </w:r>
      <w:r w:rsidR="00BE538E">
        <w:rPr>
          <w:lang w:eastAsia="en-GB"/>
        </w:rPr>
        <w:t xml:space="preserve"> </w:t>
      </w:r>
      <w:r w:rsidR="001B62B0">
        <w:rPr>
          <w:lang w:eastAsia="en-GB"/>
        </w:rPr>
        <w:t xml:space="preserve">a </w:t>
      </w:r>
      <w:r w:rsidR="00CA4772">
        <w:rPr>
          <w:lang w:eastAsia="en-GB"/>
        </w:rPr>
        <w:t>Json</w:t>
      </w:r>
      <w:r w:rsidR="001B62B0">
        <w:rPr>
          <w:lang w:eastAsia="en-GB"/>
        </w:rPr>
        <w:t xml:space="preserve"> message </w:t>
      </w:r>
      <w:r w:rsidR="00A27780">
        <w:rPr>
          <w:lang w:eastAsia="en-GB"/>
        </w:rPr>
        <w:t>in the request.</w:t>
      </w:r>
      <w:r w:rsidR="00BE538E">
        <w:rPr>
          <w:lang w:eastAsia="en-GB"/>
        </w:rPr>
        <w:t xml:space="preserve"> </w:t>
      </w:r>
    </w:p>
    <w:p w14:paraId="5E22EB9E" w14:textId="77777777" w:rsidR="00A27780" w:rsidRDefault="00A27780" w:rsidP="009E56A1">
      <w:pPr>
        <w:rPr>
          <w:lang w:eastAsia="en-GB"/>
        </w:rPr>
      </w:pPr>
    </w:p>
    <w:tbl>
      <w:tblPr>
        <w:tblStyle w:val="TableGrid"/>
        <w:tblW w:w="0" w:type="auto"/>
        <w:tblLook w:val="04A0" w:firstRow="1" w:lastRow="0" w:firstColumn="1" w:lastColumn="0" w:noHBand="0" w:noVBand="1"/>
      </w:tblPr>
      <w:tblGrid>
        <w:gridCol w:w="4508"/>
        <w:gridCol w:w="4508"/>
      </w:tblGrid>
      <w:tr w:rsidR="00EC2F79" w:rsidRPr="00EC2F79" w14:paraId="02002D87" w14:textId="77777777" w:rsidTr="00EC2F79">
        <w:tc>
          <w:tcPr>
            <w:tcW w:w="4508" w:type="dxa"/>
          </w:tcPr>
          <w:p w14:paraId="5C056E7E" w14:textId="55901973" w:rsidR="00EC2F79" w:rsidRPr="005D32B2" w:rsidRDefault="005D32B2" w:rsidP="008E57FA">
            <w:pPr>
              <w:pStyle w:val="TableText"/>
              <w:rPr>
                <w:b/>
                <w:bCs/>
              </w:rPr>
            </w:pPr>
            <w:r w:rsidRPr="005D32B2">
              <w:rPr>
                <w:b/>
                <w:bCs/>
              </w:rPr>
              <w:lastRenderedPageBreak/>
              <w:t>Json message</w:t>
            </w:r>
          </w:p>
        </w:tc>
        <w:tc>
          <w:tcPr>
            <w:tcW w:w="4508" w:type="dxa"/>
          </w:tcPr>
          <w:p w14:paraId="576CBF9F" w14:textId="0E75B67A" w:rsidR="00EC2F79" w:rsidRPr="005D32B2" w:rsidRDefault="005D32B2" w:rsidP="008E57FA">
            <w:pPr>
              <w:pStyle w:val="TableText"/>
              <w:rPr>
                <w:b/>
                <w:bCs/>
              </w:rPr>
            </w:pPr>
            <w:r w:rsidRPr="005D32B2">
              <w:rPr>
                <w:b/>
                <w:bCs/>
              </w:rPr>
              <w:t>Description</w:t>
            </w:r>
          </w:p>
        </w:tc>
      </w:tr>
      <w:tr w:rsidR="00EC2F79" w:rsidRPr="00EC2F79" w14:paraId="2DA1291C" w14:textId="77777777" w:rsidTr="00EC2F79">
        <w:tc>
          <w:tcPr>
            <w:tcW w:w="4508" w:type="dxa"/>
          </w:tcPr>
          <w:p w14:paraId="6A2ACB3F" w14:textId="77777777" w:rsidR="00EC2F79" w:rsidRPr="005D32B2" w:rsidRDefault="00EC2F79" w:rsidP="008E57FA">
            <w:pPr>
              <w:pStyle w:val="Terminal"/>
              <w:keepNext/>
              <w:rPr>
                <w:sz w:val="18"/>
                <w:szCs w:val="18"/>
              </w:rPr>
            </w:pPr>
            <w:r w:rsidRPr="005D32B2">
              <w:rPr>
                <w:sz w:val="18"/>
                <w:szCs w:val="18"/>
              </w:rPr>
              <w:t>{"forward": n}</w:t>
            </w:r>
          </w:p>
        </w:tc>
        <w:tc>
          <w:tcPr>
            <w:tcW w:w="4508" w:type="dxa"/>
          </w:tcPr>
          <w:p w14:paraId="06C423E1" w14:textId="2E512521" w:rsidR="00EC2F79" w:rsidRPr="00EC2F79" w:rsidRDefault="00EC2F79" w:rsidP="008E57FA">
            <w:pPr>
              <w:pStyle w:val="TableText"/>
            </w:pPr>
            <w:r w:rsidRPr="00EC2F79">
              <w:t>Start the motor running forward</w:t>
            </w:r>
            <w:r w:rsidR="00C21A81">
              <w:t xml:space="preserve"> </w:t>
            </w:r>
            <w:r w:rsidRPr="00EC2F79">
              <w:t xml:space="preserve">at a frequency of n where n is 0 </w:t>
            </w:r>
            <w:r w:rsidR="00C21A81">
              <w:t>–</w:t>
            </w:r>
            <w:r w:rsidRPr="00EC2F79">
              <w:t xml:space="preserve"> 10000</w:t>
            </w:r>
          </w:p>
        </w:tc>
      </w:tr>
      <w:tr w:rsidR="00EC2F79" w:rsidRPr="00EC2F79" w14:paraId="13CFB155" w14:textId="77777777" w:rsidTr="00EC2F79">
        <w:tc>
          <w:tcPr>
            <w:tcW w:w="4508" w:type="dxa"/>
          </w:tcPr>
          <w:p w14:paraId="1AB2DDC2" w14:textId="77777777" w:rsidR="00EC2F79" w:rsidRPr="005D32B2" w:rsidRDefault="00EC2F79" w:rsidP="008E57FA">
            <w:pPr>
              <w:pStyle w:val="Terminal"/>
              <w:keepNext/>
              <w:rPr>
                <w:sz w:val="18"/>
                <w:szCs w:val="18"/>
              </w:rPr>
            </w:pPr>
            <w:r w:rsidRPr="005D32B2">
              <w:rPr>
                <w:sz w:val="18"/>
                <w:szCs w:val="18"/>
              </w:rPr>
              <w:t>{"frequency": 0}</w:t>
            </w:r>
          </w:p>
        </w:tc>
        <w:tc>
          <w:tcPr>
            <w:tcW w:w="4508" w:type="dxa"/>
          </w:tcPr>
          <w:p w14:paraId="5AF212FF" w14:textId="77777777" w:rsidR="00EC2F79" w:rsidRPr="00EC2F79" w:rsidRDefault="00EC2F79" w:rsidP="008E57FA">
            <w:pPr>
              <w:pStyle w:val="TableText"/>
            </w:pPr>
            <w:r w:rsidRPr="00EC2F79">
              <w:t>Stop the motor</w:t>
            </w:r>
          </w:p>
        </w:tc>
      </w:tr>
      <w:tr w:rsidR="00EC2F79" w:rsidRPr="00EC2F79" w14:paraId="62641DD3" w14:textId="77777777" w:rsidTr="00EC2F79">
        <w:tc>
          <w:tcPr>
            <w:tcW w:w="4508" w:type="dxa"/>
          </w:tcPr>
          <w:p w14:paraId="21D2C48D" w14:textId="77777777" w:rsidR="00EC2F79" w:rsidRPr="005D32B2" w:rsidRDefault="00EC2F79" w:rsidP="008E57FA">
            <w:pPr>
              <w:pStyle w:val="Terminal"/>
              <w:keepNext/>
              <w:rPr>
                <w:sz w:val="18"/>
                <w:szCs w:val="18"/>
              </w:rPr>
            </w:pPr>
            <w:r w:rsidRPr="005D32B2">
              <w:rPr>
                <w:sz w:val="18"/>
                <w:szCs w:val="18"/>
              </w:rPr>
              <w:t>{"reverse": n}</w:t>
            </w:r>
          </w:p>
        </w:tc>
        <w:tc>
          <w:tcPr>
            <w:tcW w:w="4508" w:type="dxa"/>
          </w:tcPr>
          <w:p w14:paraId="2DCB1151" w14:textId="23D347D5" w:rsidR="00EC2F79" w:rsidRPr="00EC2F79" w:rsidRDefault="00EC2F79" w:rsidP="008E57FA">
            <w:pPr>
              <w:pStyle w:val="TableText"/>
            </w:pPr>
            <w:r w:rsidRPr="00EC2F79">
              <w:t xml:space="preserve">Start the motor running </w:t>
            </w:r>
            <w:r w:rsidR="00C14A77">
              <w:t>in reverse</w:t>
            </w:r>
            <w:r w:rsidR="00C21A81">
              <w:t xml:space="preserve"> </w:t>
            </w:r>
            <w:r w:rsidRPr="00EC2F79">
              <w:t xml:space="preserve">at a frequency of n where n is 0 </w:t>
            </w:r>
            <w:r w:rsidR="00C21A81">
              <w:t>–</w:t>
            </w:r>
            <w:r w:rsidRPr="00EC2F79">
              <w:t xml:space="preserve"> 10000</w:t>
            </w:r>
          </w:p>
        </w:tc>
      </w:tr>
      <w:tr w:rsidR="00EC2F79" w:rsidRPr="00EC2F79" w14:paraId="65B72D44" w14:textId="77777777" w:rsidTr="00EC2F79">
        <w:tc>
          <w:tcPr>
            <w:tcW w:w="4508" w:type="dxa"/>
          </w:tcPr>
          <w:p w14:paraId="35D919D8" w14:textId="77777777" w:rsidR="00EC2F79" w:rsidRPr="005D32B2" w:rsidRDefault="00EC2F79" w:rsidP="008E57FA">
            <w:pPr>
              <w:pStyle w:val="Terminal"/>
              <w:keepNext/>
              <w:rPr>
                <w:sz w:val="18"/>
                <w:szCs w:val="18"/>
              </w:rPr>
            </w:pPr>
            <w:r w:rsidRPr="005D32B2">
              <w:rPr>
                <w:sz w:val="18"/>
                <w:szCs w:val="18"/>
              </w:rPr>
              <w:t>{"rpm": true}</w:t>
            </w:r>
          </w:p>
        </w:tc>
        <w:tc>
          <w:tcPr>
            <w:tcW w:w="4508" w:type="dxa"/>
          </w:tcPr>
          <w:p w14:paraId="64C1466A" w14:textId="77777777" w:rsidR="00EC2F79" w:rsidRPr="00EC2F79" w:rsidRDefault="00EC2F79" w:rsidP="008E57FA">
            <w:pPr>
              <w:pStyle w:val="TableText"/>
            </w:pPr>
            <w:r w:rsidRPr="00EC2F79">
              <w:t>Read the tombola RPM</w:t>
            </w:r>
          </w:p>
        </w:tc>
      </w:tr>
      <w:tr w:rsidR="00EC2F79" w:rsidRPr="00EC2F79" w14:paraId="7FD1CF3E" w14:textId="77777777" w:rsidTr="00EC2F79">
        <w:tc>
          <w:tcPr>
            <w:tcW w:w="4508" w:type="dxa"/>
          </w:tcPr>
          <w:p w14:paraId="3F5084F6" w14:textId="77777777" w:rsidR="00EC2F79" w:rsidRPr="005D32B2" w:rsidRDefault="00EC2F79" w:rsidP="008E57FA">
            <w:pPr>
              <w:pStyle w:val="Terminal"/>
              <w:keepNext/>
              <w:rPr>
                <w:sz w:val="18"/>
                <w:szCs w:val="18"/>
              </w:rPr>
            </w:pPr>
            <w:r w:rsidRPr="005D32B2">
              <w:rPr>
                <w:sz w:val="18"/>
                <w:szCs w:val="18"/>
              </w:rPr>
              <w:t>{"rpm_data": true}</w:t>
            </w:r>
          </w:p>
        </w:tc>
        <w:tc>
          <w:tcPr>
            <w:tcW w:w="4508" w:type="dxa"/>
          </w:tcPr>
          <w:p w14:paraId="0F09A37E" w14:textId="77777777" w:rsidR="00EC2F79" w:rsidRPr="00EC2F79" w:rsidRDefault="00EC2F79" w:rsidP="008E57FA">
            <w:pPr>
              <w:pStyle w:val="TableText"/>
            </w:pPr>
            <w:r w:rsidRPr="00EC2F79">
              <w:t>Read the tombola timing data from 3 revolutions</w:t>
            </w:r>
          </w:p>
        </w:tc>
      </w:tr>
      <w:tr w:rsidR="00EC2F79" w:rsidRPr="00EC2F79" w14:paraId="198A80B4" w14:textId="77777777" w:rsidTr="00EC2F79">
        <w:tc>
          <w:tcPr>
            <w:tcW w:w="4508" w:type="dxa"/>
          </w:tcPr>
          <w:p w14:paraId="2F087FC0" w14:textId="77777777" w:rsidR="00EC2F79" w:rsidRPr="005D32B2" w:rsidRDefault="00EC2F79" w:rsidP="008E57FA">
            <w:pPr>
              <w:pStyle w:val="Terminal"/>
              <w:keepNext/>
              <w:rPr>
                <w:sz w:val="18"/>
                <w:szCs w:val="18"/>
              </w:rPr>
            </w:pPr>
            <w:r w:rsidRPr="005D32B2">
              <w:rPr>
                <w:sz w:val="18"/>
                <w:szCs w:val="18"/>
              </w:rPr>
              <w:t>{"write_register": rr, "word": ww}</w:t>
            </w:r>
          </w:p>
        </w:tc>
        <w:tc>
          <w:tcPr>
            <w:tcW w:w="4508" w:type="dxa"/>
          </w:tcPr>
          <w:p w14:paraId="7419B6E6" w14:textId="77777777" w:rsidR="00EC2F79" w:rsidRPr="00EC2F79" w:rsidRDefault="00EC2F79" w:rsidP="008E57FA">
            <w:pPr>
              <w:pStyle w:val="TableText"/>
            </w:pPr>
            <w:r w:rsidRPr="00EC2F79">
              <w:t>Write the word ww to the register rr</w:t>
            </w:r>
          </w:p>
        </w:tc>
      </w:tr>
      <w:tr w:rsidR="00EC2F79" w:rsidRPr="00EC2F79" w14:paraId="5F908357" w14:textId="77777777" w:rsidTr="00EC2F79">
        <w:tc>
          <w:tcPr>
            <w:tcW w:w="4508" w:type="dxa"/>
          </w:tcPr>
          <w:p w14:paraId="717849A3" w14:textId="77777777" w:rsidR="00EC2F79" w:rsidRPr="005D32B2" w:rsidRDefault="00EC2F79" w:rsidP="008E57FA">
            <w:pPr>
              <w:pStyle w:val="Terminal"/>
              <w:keepNext/>
              <w:rPr>
                <w:sz w:val="18"/>
                <w:szCs w:val="18"/>
              </w:rPr>
            </w:pPr>
            <w:r w:rsidRPr="005D32B2">
              <w:rPr>
                <w:sz w:val="18"/>
                <w:szCs w:val="18"/>
              </w:rPr>
              <w:t>{"read_register": rr}</w:t>
            </w:r>
          </w:p>
        </w:tc>
        <w:tc>
          <w:tcPr>
            <w:tcW w:w="4508" w:type="dxa"/>
          </w:tcPr>
          <w:p w14:paraId="2EADE0A9" w14:textId="77777777" w:rsidR="00EC2F79" w:rsidRPr="00EC2F79" w:rsidRDefault="00EC2F79" w:rsidP="008E57FA">
            <w:pPr>
              <w:pStyle w:val="TableText"/>
            </w:pPr>
            <w:r w:rsidRPr="00EC2F79">
              <w:t>Read the value from the register rr</w:t>
            </w:r>
          </w:p>
        </w:tc>
      </w:tr>
      <w:tr w:rsidR="00EC2F79" w:rsidRPr="00EC2F79" w14:paraId="2D2A7EB8" w14:textId="77777777" w:rsidTr="00EC2F79">
        <w:tc>
          <w:tcPr>
            <w:tcW w:w="4508" w:type="dxa"/>
          </w:tcPr>
          <w:p w14:paraId="48BBB3F9" w14:textId="77777777" w:rsidR="00EC2F79" w:rsidRPr="005D32B2" w:rsidRDefault="00EC2F79" w:rsidP="008E57FA">
            <w:pPr>
              <w:pStyle w:val="Terminal"/>
              <w:keepNext/>
              <w:rPr>
                <w:sz w:val="18"/>
                <w:szCs w:val="18"/>
              </w:rPr>
            </w:pPr>
            <w:r w:rsidRPr="005D32B2">
              <w:rPr>
                <w:sz w:val="18"/>
                <w:szCs w:val="18"/>
              </w:rPr>
              <w:t>{"stoptime": "HH:MM:SS", "autostop": true}</w:t>
            </w:r>
          </w:p>
        </w:tc>
        <w:tc>
          <w:tcPr>
            <w:tcW w:w="4508" w:type="dxa"/>
          </w:tcPr>
          <w:p w14:paraId="63F445E6" w14:textId="093BE689" w:rsidR="00EC2F79" w:rsidRPr="00EC2F79" w:rsidRDefault="00C21A81" w:rsidP="008E57FA">
            <w:pPr>
              <w:pStyle w:val="TableText"/>
            </w:pPr>
            <w:r>
              <w:t>S</w:t>
            </w:r>
            <w:r w:rsidR="00EC2F79" w:rsidRPr="00EC2F79">
              <w:t>et the controller to auto shut off at HH:MM:SS</w:t>
            </w:r>
          </w:p>
        </w:tc>
      </w:tr>
      <w:tr w:rsidR="00EC2F79" w14:paraId="08CD7C39" w14:textId="77777777" w:rsidTr="00EC2F79">
        <w:tc>
          <w:tcPr>
            <w:tcW w:w="4508" w:type="dxa"/>
          </w:tcPr>
          <w:p w14:paraId="524C1D7A" w14:textId="77777777" w:rsidR="00EC2F79" w:rsidRPr="005D32B2" w:rsidRDefault="00EC2F79" w:rsidP="008E57FA">
            <w:pPr>
              <w:pStyle w:val="Terminal"/>
              <w:keepNext/>
              <w:rPr>
                <w:sz w:val="18"/>
                <w:szCs w:val="18"/>
              </w:rPr>
            </w:pPr>
            <w:r w:rsidRPr="005D32B2">
              <w:rPr>
                <w:sz w:val="18"/>
                <w:szCs w:val="18"/>
              </w:rPr>
              <w:t>{"stoptime": "HH:MM:SS", "autostop": false}</w:t>
            </w:r>
          </w:p>
        </w:tc>
        <w:tc>
          <w:tcPr>
            <w:tcW w:w="4508" w:type="dxa"/>
          </w:tcPr>
          <w:p w14:paraId="4D13B9D8" w14:textId="77777777" w:rsidR="00EC2F79" w:rsidRDefault="00EC2F79" w:rsidP="008E57FA">
            <w:pPr>
              <w:pStyle w:val="TableText"/>
            </w:pPr>
            <w:r w:rsidRPr="00EC2F79">
              <w:t>Disable auto stop</w:t>
            </w:r>
          </w:p>
        </w:tc>
      </w:tr>
    </w:tbl>
    <w:p w14:paraId="0E302DB1" w14:textId="6E0A2F39" w:rsidR="002D1E70" w:rsidRDefault="008E57FA" w:rsidP="008E57FA">
      <w:pPr>
        <w:pStyle w:val="Caption"/>
        <w:rPr>
          <w:lang w:eastAsia="en-GB"/>
        </w:rPr>
      </w:pPr>
      <w:bookmarkStart w:id="18" w:name="_Toc151219972"/>
      <w:r>
        <w:t xml:space="preserve">Figure </w:t>
      </w:r>
      <w:fldSimple w:instr=" SEQ Figure \* ARABIC ">
        <w:r w:rsidR="00DE3F83">
          <w:rPr>
            <w:noProof/>
          </w:rPr>
          <w:t>4</w:t>
        </w:r>
      </w:fldSimple>
      <w:r>
        <w:t>: API messages that are accepted</w:t>
      </w:r>
      <w:bookmarkEnd w:id="18"/>
    </w:p>
    <w:p w14:paraId="5B8425A4" w14:textId="77777777" w:rsidR="001D0983" w:rsidRDefault="001D0983" w:rsidP="005E73DF">
      <w:pPr>
        <w:rPr>
          <w:lang w:eastAsia="en-GB"/>
        </w:rPr>
      </w:pPr>
    </w:p>
    <w:p w14:paraId="528BF91E" w14:textId="7D673E89" w:rsidR="002D1E70" w:rsidRDefault="002D1E70">
      <w:pPr>
        <w:spacing w:line="240" w:lineRule="auto"/>
        <w:jc w:val="left"/>
      </w:pPr>
    </w:p>
    <w:p w14:paraId="523CC16D" w14:textId="77777777" w:rsidR="00394C0E" w:rsidRDefault="00394C0E">
      <w:pPr>
        <w:spacing w:line="240" w:lineRule="auto"/>
        <w:jc w:val="left"/>
      </w:pPr>
    </w:p>
    <w:p w14:paraId="650ED727" w14:textId="77777777" w:rsidR="008E57FA" w:rsidRDefault="008E57FA">
      <w:pPr>
        <w:spacing w:line="240" w:lineRule="auto"/>
        <w:jc w:val="left"/>
        <w:rPr>
          <w:rFonts w:eastAsia="Times New Roman"/>
          <w:b/>
          <w:bCs/>
          <w:color w:val="244061" w:themeColor="accent1" w:themeShade="80"/>
          <w:kern w:val="32"/>
          <w:sz w:val="32"/>
          <w:szCs w:val="32"/>
          <w:u w:val="single"/>
        </w:rPr>
      </w:pPr>
      <w:bookmarkStart w:id="19" w:name="_Toc42669887"/>
      <w:bookmarkStart w:id="20" w:name="_Toc49413868"/>
      <w:r>
        <w:br w:type="page"/>
      </w:r>
    </w:p>
    <w:p w14:paraId="7BA73D17" w14:textId="7625845D" w:rsidR="00762DB0" w:rsidRDefault="00857F58" w:rsidP="00762DB0">
      <w:pPr>
        <w:pStyle w:val="Heading1"/>
      </w:pPr>
      <w:bookmarkStart w:id="21" w:name="_Toc151219958"/>
      <w:r>
        <w:lastRenderedPageBreak/>
        <w:t>Raspberry Pi</w:t>
      </w:r>
      <w:r w:rsidR="00762DB0">
        <w:t xml:space="preserve"> System Installation</w:t>
      </w:r>
      <w:bookmarkEnd w:id="19"/>
      <w:bookmarkEnd w:id="20"/>
      <w:r w:rsidR="008E57FA">
        <w:t xml:space="preserve"> and Configuration</w:t>
      </w:r>
      <w:bookmarkEnd w:id="21"/>
    </w:p>
    <w:p w14:paraId="59DF88F9" w14:textId="77777777" w:rsidR="00762DB0" w:rsidRDefault="00762DB0" w:rsidP="00762DB0">
      <w:pPr>
        <w:pStyle w:val="Heading2"/>
      </w:pPr>
      <w:bookmarkStart w:id="22" w:name="_Toc42669888"/>
      <w:bookmarkStart w:id="23" w:name="_Toc49413869"/>
      <w:bookmarkStart w:id="24" w:name="_Toc151219959"/>
      <w:r>
        <w:t>Operating system</w:t>
      </w:r>
      <w:bookmarkEnd w:id="22"/>
      <w:bookmarkEnd w:id="23"/>
      <w:bookmarkEnd w:id="24"/>
    </w:p>
    <w:p w14:paraId="6F96AEC4" w14:textId="1676ED19" w:rsidR="00762DB0" w:rsidRDefault="00762DB0" w:rsidP="00762DB0">
      <w:r>
        <w:t xml:space="preserve">Use </w:t>
      </w:r>
      <w:proofErr w:type="spellStart"/>
      <w:r>
        <w:t>BalenaEtcher</w:t>
      </w:r>
      <w:proofErr w:type="spellEnd"/>
      <w:r>
        <w:t xml:space="preserve"> to install the latest version of the </w:t>
      </w:r>
      <w:r w:rsidR="00DA212B">
        <w:t>bookworm</w:t>
      </w:r>
      <w:r>
        <w:t xml:space="preserve">-lite operating system onto a 32Gb </w:t>
      </w:r>
      <w:proofErr w:type="spellStart"/>
      <w:r>
        <w:t>MicroMMC</w:t>
      </w:r>
      <w:proofErr w:type="spellEnd"/>
      <w:r>
        <w:t xml:space="preserve"> card.</w:t>
      </w:r>
    </w:p>
    <w:p w14:paraId="4F5A4EF1" w14:textId="77777777" w:rsidR="00DA212B" w:rsidRDefault="00DA212B" w:rsidP="00762DB0"/>
    <w:p w14:paraId="6C4084AB" w14:textId="208A9CD6" w:rsidR="00DA212B" w:rsidRDefault="00DA212B" w:rsidP="00762DB0">
      <w:r>
        <w:t xml:space="preserve">Connect via a USB keyboard and monitor </w:t>
      </w:r>
      <w:r w:rsidR="00622CB5">
        <w:t>and boot up the Raspberry Pi</w:t>
      </w:r>
    </w:p>
    <w:p w14:paraId="6A378DBB" w14:textId="77777777" w:rsidR="00622CB5" w:rsidRDefault="00622CB5" w:rsidP="00762DB0"/>
    <w:p w14:paraId="2A0750B3" w14:textId="582A280F" w:rsidR="00622CB5" w:rsidRDefault="00622CB5" w:rsidP="00762DB0">
      <w:r>
        <w:t xml:space="preserve">Set the new username to </w:t>
      </w:r>
      <w:r w:rsidR="001E19DB">
        <w:tab/>
      </w:r>
      <w:r w:rsidRPr="003A34BC">
        <w:rPr>
          <w:rStyle w:val="TerminalChar"/>
          <w:bdr w:val="single" w:sz="4" w:space="0" w:color="auto"/>
        </w:rPr>
        <w:t>tompi</w:t>
      </w:r>
    </w:p>
    <w:p w14:paraId="12549B97" w14:textId="54EB5149" w:rsidR="00622CB5" w:rsidRDefault="00622CB5" w:rsidP="00762DB0">
      <w:r>
        <w:t>Set a secure password</w:t>
      </w:r>
    </w:p>
    <w:p w14:paraId="02BB8E24" w14:textId="77777777" w:rsidR="00762DB0" w:rsidRDefault="00762DB0" w:rsidP="00762DB0"/>
    <w:p w14:paraId="7048B525" w14:textId="77777777" w:rsidR="00762DB0" w:rsidRDefault="00762DB0" w:rsidP="00762DB0">
      <w:r>
        <w:t xml:space="preserve">Run the </w:t>
      </w:r>
      <w:r w:rsidRPr="003A34BC">
        <w:rPr>
          <w:rStyle w:val="TerminalChar"/>
          <w:bdr w:val="single" w:sz="4" w:space="0" w:color="auto"/>
        </w:rPr>
        <w:t>sudo raspi-config</w:t>
      </w:r>
      <w:r>
        <w:t xml:space="preserve"> command to: </w:t>
      </w:r>
    </w:p>
    <w:p w14:paraId="305A43E1" w14:textId="77777777" w:rsidR="00762DB0" w:rsidRDefault="00762DB0" w:rsidP="00762DB0">
      <w:pPr>
        <w:pStyle w:val="Bullet3"/>
        <w:keepLines w:val="0"/>
        <w:ind w:hanging="288"/>
      </w:pPr>
      <w:r>
        <w:t xml:space="preserve">enable </w:t>
      </w:r>
      <w:proofErr w:type="spellStart"/>
      <w:r>
        <w:t>ssh</w:t>
      </w:r>
      <w:proofErr w:type="spellEnd"/>
    </w:p>
    <w:p w14:paraId="11EAEDD3" w14:textId="77777777" w:rsidR="00762DB0" w:rsidRDefault="00762DB0" w:rsidP="00762DB0">
      <w:pPr>
        <w:pStyle w:val="Bullet3"/>
        <w:keepLines w:val="0"/>
        <w:ind w:hanging="288"/>
      </w:pPr>
      <w:r>
        <w:t>disable Serial</w:t>
      </w:r>
    </w:p>
    <w:p w14:paraId="7CB27E62" w14:textId="77777777" w:rsidR="00762DB0" w:rsidRDefault="00762DB0" w:rsidP="00762DB0">
      <w:pPr>
        <w:pStyle w:val="Bullet3"/>
        <w:keepLines w:val="0"/>
        <w:ind w:hanging="288"/>
      </w:pPr>
      <w:r>
        <w:t>disable 1</w:t>
      </w:r>
      <w:r w:rsidRPr="004D7FCF">
        <w:rPr>
          <w:vertAlign w:val="superscript"/>
        </w:rPr>
        <w:t>2</w:t>
      </w:r>
      <w:r>
        <w:t>C bus</w:t>
      </w:r>
    </w:p>
    <w:p w14:paraId="3E5154C3" w14:textId="77777777" w:rsidR="00762DB0" w:rsidRDefault="00762DB0" w:rsidP="00762DB0">
      <w:pPr>
        <w:pStyle w:val="Bullet3"/>
        <w:keepLines w:val="0"/>
        <w:ind w:hanging="288"/>
      </w:pPr>
      <w:r>
        <w:t>change the GPU memory to 16Gb</w:t>
      </w:r>
    </w:p>
    <w:p w14:paraId="5DE885AF" w14:textId="28EA2B66" w:rsidR="001E19DB" w:rsidRDefault="001E19DB" w:rsidP="006A49A0">
      <w:pPr>
        <w:pStyle w:val="Bullet3"/>
      </w:pPr>
      <w:r>
        <w:t xml:space="preserve">set the hostname to </w:t>
      </w:r>
      <w:r w:rsidR="006A49A0">
        <w:tab/>
      </w:r>
      <w:r w:rsidR="006A49A0" w:rsidRPr="003A34BC">
        <w:rPr>
          <w:rStyle w:val="TerminalChar"/>
          <w:bdr w:val="single" w:sz="4" w:space="0" w:color="auto"/>
        </w:rPr>
        <w:t>byron-corelab</w:t>
      </w:r>
    </w:p>
    <w:p w14:paraId="512D7F3A" w14:textId="77777777" w:rsidR="00762DB0" w:rsidRDefault="00762DB0" w:rsidP="00762DB0">
      <w:pPr>
        <w:pStyle w:val="Bullet3"/>
        <w:numPr>
          <w:ilvl w:val="0"/>
          <w:numId w:val="0"/>
        </w:numPr>
      </w:pPr>
    </w:p>
    <w:p w14:paraId="5976AB5C" w14:textId="77777777" w:rsidR="00762DB0" w:rsidRDefault="00762DB0" w:rsidP="00762DB0">
      <w:pPr>
        <w:pStyle w:val="Heading1"/>
      </w:pPr>
      <w:bookmarkStart w:id="25" w:name="_Toc49413870"/>
      <w:bookmarkStart w:id="26" w:name="_Toc151219960"/>
      <w:r>
        <w:t>Software installation</w:t>
      </w:r>
      <w:bookmarkEnd w:id="25"/>
      <w:bookmarkEnd w:id="26"/>
    </w:p>
    <w:p w14:paraId="5AE50D88" w14:textId="300E2475" w:rsidR="00762DB0" w:rsidRDefault="00526A68" w:rsidP="00762DB0">
      <w:pPr>
        <w:pStyle w:val="Heading2"/>
      </w:pPr>
      <w:bookmarkStart w:id="27" w:name="_Toc42669889"/>
      <w:bookmarkStart w:id="28" w:name="_Toc49413871"/>
      <w:bookmarkStart w:id="29" w:name="_Toc151219961"/>
      <w:r>
        <w:t>Run Operating System Updates</w:t>
      </w:r>
      <w:bookmarkEnd w:id="27"/>
      <w:bookmarkEnd w:id="28"/>
      <w:bookmarkEnd w:id="29"/>
    </w:p>
    <w:p w14:paraId="20450242" w14:textId="77777777" w:rsidR="00762DB0" w:rsidRDefault="00762DB0" w:rsidP="00762DB0">
      <w:r>
        <w:t xml:space="preserve">Run </w:t>
      </w:r>
      <w:r w:rsidRPr="00074515">
        <w:rPr>
          <w:rStyle w:val="TerminalChar"/>
          <w:bdr w:val="single" w:sz="4" w:space="0" w:color="auto"/>
        </w:rPr>
        <w:t>sudo apt update</w:t>
      </w:r>
    </w:p>
    <w:p w14:paraId="12746E61" w14:textId="4D4580CC" w:rsidR="00762DB0" w:rsidRDefault="00762DB0" w:rsidP="00762DB0">
      <w:r>
        <w:t xml:space="preserve">Run </w:t>
      </w:r>
      <w:r w:rsidRPr="00074515">
        <w:rPr>
          <w:rStyle w:val="TerminalChar"/>
          <w:bdr w:val="single" w:sz="4" w:space="0" w:color="auto"/>
        </w:rPr>
        <w:t>sudo apt</w:t>
      </w:r>
      <w:r w:rsidR="00526A68" w:rsidRPr="00074515">
        <w:rPr>
          <w:rStyle w:val="TerminalChar"/>
          <w:bdr w:val="single" w:sz="4" w:space="0" w:color="auto"/>
        </w:rPr>
        <w:t xml:space="preserve"> </w:t>
      </w:r>
      <w:r w:rsidRPr="00074515">
        <w:rPr>
          <w:rStyle w:val="TerminalChar"/>
          <w:bdr w:val="single" w:sz="4" w:space="0" w:color="auto"/>
        </w:rPr>
        <w:t>upgrade</w:t>
      </w:r>
    </w:p>
    <w:p w14:paraId="17BB2EE5" w14:textId="77777777" w:rsidR="00762DB0" w:rsidRDefault="00762DB0" w:rsidP="00762DB0">
      <w:pPr>
        <w:pStyle w:val="Heading2"/>
      </w:pPr>
      <w:bookmarkStart w:id="30" w:name="_Toc42669890"/>
      <w:bookmarkStart w:id="31" w:name="_Toc49413872"/>
      <w:bookmarkStart w:id="32" w:name="_Toc151219962"/>
      <w:r>
        <w:t>Install PIP3 for Python 3.x installation</w:t>
      </w:r>
      <w:bookmarkEnd w:id="30"/>
      <w:bookmarkEnd w:id="31"/>
      <w:bookmarkEnd w:id="32"/>
    </w:p>
    <w:p w14:paraId="0302CEC1" w14:textId="77777777" w:rsidR="00762DB0" w:rsidRDefault="00762DB0" w:rsidP="00762DB0">
      <w:r>
        <w:t xml:space="preserve">Run </w:t>
      </w:r>
      <w:r w:rsidRPr="00074515">
        <w:rPr>
          <w:rStyle w:val="TerminalChar"/>
          <w:bdr w:val="single" w:sz="4" w:space="0" w:color="auto"/>
        </w:rPr>
        <w:t>sudo apt install python3-pip</w:t>
      </w:r>
    </w:p>
    <w:p w14:paraId="1DC26123" w14:textId="7CF03B7D" w:rsidR="00762DB0" w:rsidRDefault="00762DB0" w:rsidP="00762DB0">
      <w:pPr>
        <w:pStyle w:val="Heading2"/>
      </w:pPr>
      <w:bookmarkStart w:id="33" w:name="_Toc42669891"/>
      <w:bookmarkStart w:id="34" w:name="_Toc49413873"/>
      <w:bookmarkStart w:id="35" w:name="_Toc151219963"/>
      <w:r>
        <w:t xml:space="preserve">Install Flask </w:t>
      </w:r>
      <w:bookmarkEnd w:id="33"/>
      <w:bookmarkEnd w:id="34"/>
      <w:r w:rsidR="002F7D47">
        <w:t>Libraries</w:t>
      </w:r>
      <w:bookmarkEnd w:id="35"/>
    </w:p>
    <w:p w14:paraId="70213950" w14:textId="060A2E2B" w:rsidR="00232F2F" w:rsidRDefault="00762DB0" w:rsidP="00090169">
      <w:pPr>
        <w:rPr>
          <w:rStyle w:val="TerminalChar"/>
        </w:rPr>
      </w:pPr>
      <w:r>
        <w:t xml:space="preserve">Run </w:t>
      </w:r>
      <w:bookmarkStart w:id="36" w:name="_Toc42669892"/>
      <w:bookmarkStart w:id="37" w:name="_Toc49413874"/>
      <w:r w:rsidR="00090169" w:rsidRPr="00074515">
        <w:rPr>
          <w:rStyle w:val="TerminalChar"/>
          <w:bdr w:val="single" w:sz="4" w:space="0" w:color="auto"/>
        </w:rPr>
        <w:t>sudo pip install flask --break-system-package</w:t>
      </w:r>
      <w:r w:rsidR="00074515" w:rsidRPr="00074515">
        <w:rPr>
          <w:rStyle w:val="TerminalChar"/>
          <w:bdr w:val="single" w:sz="4" w:space="0" w:color="auto"/>
        </w:rPr>
        <w:t>s</w:t>
      </w:r>
    </w:p>
    <w:p w14:paraId="400EF605" w14:textId="77777777" w:rsidR="00232F2F" w:rsidRDefault="00232F2F" w:rsidP="00FD1F80">
      <w:pPr>
        <w:rPr>
          <w:rStyle w:val="TerminalChar"/>
        </w:rPr>
      </w:pPr>
    </w:p>
    <w:p w14:paraId="17E610D6" w14:textId="1B8B1939" w:rsidR="002F7D47" w:rsidRDefault="002F7D47" w:rsidP="00FD1F80">
      <w:pPr>
        <w:pStyle w:val="Heading2"/>
        <w:rPr>
          <w:rStyle w:val="TerminalChar"/>
          <w:rFonts w:ascii="Arial" w:hAnsi="Arial"/>
          <w:noProof w:val="0"/>
        </w:rPr>
      </w:pPr>
      <w:bookmarkStart w:id="38" w:name="_Toc151219964"/>
      <w:r w:rsidRPr="00FD1F80">
        <w:rPr>
          <w:rStyle w:val="TerminalChar"/>
          <w:rFonts w:ascii="Arial" w:hAnsi="Arial"/>
          <w:noProof w:val="0"/>
          <w:sz w:val="28"/>
          <w:szCs w:val="28"/>
        </w:rPr>
        <w:t>Install Minimal Modbus Package</w:t>
      </w:r>
      <w:bookmarkEnd w:id="38"/>
    </w:p>
    <w:p w14:paraId="13461141" w14:textId="4C2415B3" w:rsidR="00FD1F80" w:rsidRPr="00FD1F80" w:rsidRDefault="00FD1F80" w:rsidP="00FD1F80">
      <w:pPr>
        <w:rPr>
          <w:rStyle w:val="TerminalChar"/>
          <w:rFonts w:ascii="Arial" w:hAnsi="Arial"/>
          <w:noProof w:val="0"/>
        </w:rPr>
      </w:pPr>
      <w:r>
        <w:rPr>
          <w:rStyle w:val="TerminalChar"/>
          <w:rFonts w:ascii="Arial" w:hAnsi="Arial"/>
          <w:noProof w:val="0"/>
        </w:rPr>
        <w:t xml:space="preserve">Run </w:t>
      </w:r>
      <w:r w:rsidRPr="00FD1F80">
        <w:rPr>
          <w:rStyle w:val="TerminalChar"/>
          <w:bdr w:val="single" w:sz="4" w:space="0" w:color="auto"/>
        </w:rPr>
        <w:t>sudo pip install minimalmodbus --break-system-packages</w:t>
      </w:r>
    </w:p>
    <w:p w14:paraId="55108F08" w14:textId="45A0ACB8" w:rsidR="008C6167" w:rsidRDefault="008C6167" w:rsidP="00232F2F">
      <w:pPr>
        <w:pStyle w:val="Heading2"/>
      </w:pPr>
      <w:bookmarkStart w:id="39" w:name="_Toc151219965"/>
      <w:r>
        <w:t xml:space="preserve">Download </w:t>
      </w:r>
      <w:r w:rsidR="001C7F48">
        <w:t>Tombola</w:t>
      </w:r>
      <w:r>
        <w:t xml:space="preserve"> Controller Application</w:t>
      </w:r>
      <w:bookmarkEnd w:id="39"/>
    </w:p>
    <w:p w14:paraId="0C50201D" w14:textId="560098B1" w:rsidR="008C6167" w:rsidRDefault="008C6167" w:rsidP="008C6167">
      <w:r>
        <w:t xml:space="preserve">Download from </w:t>
      </w:r>
      <w:hyperlink r:id="rId15" w:history="1">
        <w:r w:rsidR="00DE3F83" w:rsidRPr="001A01A9">
          <w:rPr>
            <w:rStyle w:val="Hyperlink"/>
            <w:rFonts w:cs="Times New Roman"/>
            <w:szCs w:val="22"/>
          </w:rPr>
          <w:t>https://github.com/westerlymerlin/UCL-tombola.git</w:t>
        </w:r>
      </w:hyperlink>
      <w:r w:rsidR="00DE3F83">
        <w:t xml:space="preserve"> </w:t>
      </w:r>
    </w:p>
    <w:p w14:paraId="555D707D" w14:textId="7D467248" w:rsidR="00762DB0" w:rsidRDefault="00762DB0" w:rsidP="00762DB0">
      <w:pPr>
        <w:pStyle w:val="Heading2"/>
      </w:pPr>
      <w:bookmarkStart w:id="40" w:name="_Toc151219966"/>
      <w:r>
        <w:lastRenderedPageBreak/>
        <w:t>Copy the python files to the Pi</w:t>
      </w:r>
      <w:bookmarkEnd w:id="36"/>
      <w:bookmarkEnd w:id="37"/>
      <w:bookmarkEnd w:id="40"/>
    </w:p>
    <w:p w14:paraId="7CB160AB" w14:textId="45362D6E" w:rsidR="00762DB0" w:rsidRDefault="00762DB0" w:rsidP="00310977">
      <w:pPr>
        <w:pStyle w:val="Bullet3"/>
        <w:keepNext/>
        <w:keepLines w:val="0"/>
        <w:ind w:hanging="288"/>
        <w:jc w:val="left"/>
      </w:pPr>
      <w:r>
        <w:t xml:space="preserve">Copy the files from GitHub to </w:t>
      </w:r>
      <w:r w:rsidRPr="00F902E2">
        <w:rPr>
          <w:rStyle w:val="TerminalChar"/>
        </w:rPr>
        <w:t>/home/</w:t>
      </w:r>
      <w:r w:rsidR="00BA2D2B" w:rsidRPr="00F902E2">
        <w:rPr>
          <w:rStyle w:val="TerminalChar"/>
        </w:rPr>
        <w:t>tom</w:t>
      </w:r>
      <w:r w:rsidRPr="00F902E2">
        <w:rPr>
          <w:rStyle w:val="TerminalChar"/>
        </w:rPr>
        <w:t>pi/</w:t>
      </w:r>
    </w:p>
    <w:p w14:paraId="3BD68A97" w14:textId="3410EC9B" w:rsidR="00762DB0" w:rsidRDefault="00762DB0" w:rsidP="00310977">
      <w:pPr>
        <w:pStyle w:val="Bullet3"/>
        <w:keepNext/>
        <w:keepLines w:val="0"/>
        <w:ind w:hanging="288"/>
        <w:jc w:val="left"/>
      </w:pPr>
      <w:r>
        <w:t xml:space="preserve">Copy the folder templates to </w:t>
      </w:r>
      <w:r w:rsidRPr="00F902E2">
        <w:rPr>
          <w:rStyle w:val="TerminalChar"/>
        </w:rPr>
        <w:t>/home/</w:t>
      </w:r>
      <w:r w:rsidR="00F902E2" w:rsidRPr="00F902E2">
        <w:rPr>
          <w:rStyle w:val="TerminalChar"/>
        </w:rPr>
        <w:t>tom</w:t>
      </w:r>
      <w:r w:rsidRPr="00F902E2">
        <w:rPr>
          <w:rStyle w:val="TerminalChar"/>
        </w:rPr>
        <w:t>pi/templates</w:t>
      </w:r>
    </w:p>
    <w:p w14:paraId="308F901C" w14:textId="17FDF041" w:rsidR="00762DB0" w:rsidRDefault="00762DB0" w:rsidP="00310977">
      <w:pPr>
        <w:pStyle w:val="Bullet3"/>
        <w:keepNext/>
        <w:keepLines w:val="0"/>
        <w:ind w:hanging="288"/>
        <w:jc w:val="left"/>
      </w:pPr>
      <w:r>
        <w:t xml:space="preserve">Copy the folder static to </w:t>
      </w:r>
      <w:r w:rsidRPr="00F902E2">
        <w:rPr>
          <w:rStyle w:val="TerminalChar"/>
        </w:rPr>
        <w:t>/home/</w:t>
      </w:r>
      <w:r w:rsidR="00F902E2" w:rsidRPr="00F902E2">
        <w:rPr>
          <w:rStyle w:val="TerminalChar"/>
        </w:rPr>
        <w:t>tom</w:t>
      </w:r>
      <w:r w:rsidRPr="00F902E2">
        <w:rPr>
          <w:rStyle w:val="TerminalChar"/>
        </w:rPr>
        <w:t>pi/stati</w:t>
      </w:r>
      <w:r w:rsidR="00F902E2" w:rsidRPr="00F902E2">
        <w:rPr>
          <w:rStyle w:val="TerminalChar"/>
        </w:rPr>
        <w:t>c</w:t>
      </w:r>
    </w:p>
    <w:p w14:paraId="01DE8101" w14:textId="77777777" w:rsidR="00762DB0" w:rsidRPr="00AC4B0E" w:rsidRDefault="00762DB0" w:rsidP="00310977">
      <w:pPr>
        <w:pStyle w:val="Bullet3"/>
        <w:keepLines w:val="0"/>
        <w:ind w:hanging="288"/>
        <w:jc w:val="left"/>
        <w:rPr>
          <w:rStyle w:val="TerminalChar"/>
          <w:rFonts w:ascii="Arial" w:hAnsi="Arial"/>
          <w:noProof w:val="0"/>
          <w:szCs w:val="16"/>
        </w:rPr>
      </w:pPr>
      <w:r>
        <w:t xml:space="preserve">Create a folder </w:t>
      </w:r>
      <w:r w:rsidRPr="00F902E2">
        <w:rPr>
          <w:rStyle w:val="TerminalChar"/>
        </w:rPr>
        <w:t>/home/pi/logs</w:t>
      </w:r>
    </w:p>
    <w:p w14:paraId="53518407" w14:textId="64675F25" w:rsidR="00762DB0" w:rsidRPr="00C12542" w:rsidRDefault="00762DB0" w:rsidP="00310977">
      <w:pPr>
        <w:pStyle w:val="Bullet3"/>
        <w:keepLines w:val="0"/>
        <w:ind w:hanging="288"/>
        <w:jc w:val="left"/>
        <w:rPr>
          <w:rStyle w:val="TerminalChar"/>
          <w:rFonts w:ascii="Arial" w:hAnsi="Arial"/>
          <w:noProof w:val="0"/>
          <w:szCs w:val="16"/>
        </w:rPr>
      </w:pPr>
      <w:r>
        <w:rPr>
          <w:rStyle w:val="TerminalChar"/>
        </w:rPr>
        <w:t xml:space="preserve">Copy the files </w:t>
      </w:r>
      <w:r w:rsidRPr="00F902E2">
        <w:rPr>
          <w:rStyle w:val="TerminalChar"/>
        </w:rPr>
        <w:t>/raspberry-pi/home/</w:t>
      </w:r>
      <w:r w:rsidR="00F902E2" w:rsidRPr="00F902E2">
        <w:rPr>
          <w:rStyle w:val="TerminalChar"/>
        </w:rPr>
        <w:t>tom</w:t>
      </w:r>
      <w:r w:rsidRPr="00F902E2">
        <w:rPr>
          <w:rStyle w:val="TerminalChar"/>
        </w:rPr>
        <w:t>pi</w:t>
      </w:r>
      <w:r>
        <w:rPr>
          <w:rStyle w:val="TerminalChar"/>
        </w:rPr>
        <w:t xml:space="preserve"> to </w:t>
      </w:r>
      <w:r w:rsidRPr="00F902E2">
        <w:rPr>
          <w:rStyle w:val="TerminalChar"/>
        </w:rPr>
        <w:t>/home/</w:t>
      </w:r>
      <w:r w:rsidR="00F902E2" w:rsidRPr="00F902E2">
        <w:rPr>
          <w:rStyle w:val="TerminalChar"/>
        </w:rPr>
        <w:t>tom</w:t>
      </w:r>
      <w:r w:rsidRPr="00F902E2">
        <w:rPr>
          <w:rStyle w:val="TerminalChar"/>
        </w:rPr>
        <w:t>pi</w:t>
      </w:r>
    </w:p>
    <w:p w14:paraId="5C6F64B3" w14:textId="298AAC8E" w:rsidR="00C12542" w:rsidRDefault="00C12542" w:rsidP="00310977">
      <w:pPr>
        <w:pStyle w:val="Bullet3"/>
        <w:keepLines w:val="0"/>
        <w:ind w:hanging="288"/>
        <w:jc w:val="left"/>
      </w:pPr>
      <w:r>
        <w:rPr>
          <w:rStyle w:val="TerminalChar"/>
        </w:rPr>
        <w:t xml:space="preserve">Copy the file </w:t>
      </w:r>
      <w:r w:rsidRPr="00F902E2">
        <w:rPr>
          <w:rStyle w:val="TerminalChar"/>
        </w:rPr>
        <w:t>/raspberry-pi/home/tompi</w:t>
      </w:r>
      <w:r w:rsidR="00437455">
        <w:rPr>
          <w:rStyle w:val="TerminalChar"/>
        </w:rPr>
        <w:t>/etc/resolv.conf to</w:t>
      </w:r>
      <w:r w:rsidR="00310977">
        <w:rPr>
          <w:rStyle w:val="TerminalChar"/>
        </w:rPr>
        <w:t xml:space="preserve"> /etc/resolv.conf</w:t>
      </w:r>
    </w:p>
    <w:p w14:paraId="177853FB" w14:textId="77777777" w:rsidR="00762DB0" w:rsidRDefault="00762DB0" w:rsidP="00762DB0">
      <w:pPr>
        <w:pStyle w:val="Heading2"/>
      </w:pPr>
      <w:bookmarkStart w:id="41" w:name="_Toc42669893"/>
      <w:bookmarkStart w:id="42" w:name="_Toc49413875"/>
      <w:bookmarkStart w:id="43" w:name="_Toc151219967"/>
      <w:r>
        <w:t xml:space="preserve">Nginx </w:t>
      </w:r>
      <w:r w:rsidRPr="002D1434">
        <w:t>installation</w:t>
      </w:r>
      <w:bookmarkEnd w:id="41"/>
      <w:bookmarkEnd w:id="42"/>
      <w:bookmarkEnd w:id="43"/>
    </w:p>
    <w:p w14:paraId="7E3A775B" w14:textId="77777777" w:rsidR="00762DB0" w:rsidRDefault="00762DB0" w:rsidP="00762DB0">
      <w:pPr>
        <w:keepNext/>
        <w:rPr>
          <w:rStyle w:val="TerminalChar"/>
        </w:rPr>
      </w:pPr>
      <w:r>
        <w:t xml:space="preserve">Run </w:t>
      </w:r>
      <w:r w:rsidRPr="00074515">
        <w:rPr>
          <w:rStyle w:val="TerminalChar"/>
          <w:bdr w:val="single" w:sz="4" w:space="0" w:color="auto"/>
        </w:rPr>
        <w:t>sudo apt install nginx</w:t>
      </w:r>
    </w:p>
    <w:p w14:paraId="2401E096" w14:textId="77777777" w:rsidR="00762DB0" w:rsidRDefault="00762DB0" w:rsidP="00762DB0">
      <w:pPr>
        <w:keepNext/>
        <w:jc w:val="left"/>
      </w:pPr>
    </w:p>
    <w:p w14:paraId="77119E26" w14:textId="77777777" w:rsidR="00762DB0" w:rsidRDefault="00762DB0" w:rsidP="00762DB0">
      <w:pPr>
        <w:keepNext/>
        <w:jc w:val="left"/>
      </w:pPr>
      <w:r w:rsidRPr="00AA4CB7">
        <w:t xml:space="preserve">Copy the </w:t>
      </w:r>
      <w:proofErr w:type="spellStart"/>
      <w:r w:rsidRPr="00AA4CB7">
        <w:t>Github</w:t>
      </w:r>
      <w:proofErr w:type="spellEnd"/>
      <w:r w:rsidRPr="00AA4CB7">
        <w:t xml:space="preserve"> file</w:t>
      </w:r>
    </w:p>
    <w:p w14:paraId="79ED18D4" w14:textId="77777777" w:rsidR="00762DB0" w:rsidRDefault="00762DB0" w:rsidP="00762DB0">
      <w:pPr>
        <w:jc w:val="left"/>
        <w:rPr>
          <w:rStyle w:val="TerminalChar"/>
        </w:rPr>
      </w:pPr>
      <w:r w:rsidRPr="004E441A">
        <w:rPr>
          <w:rStyle w:val="TerminalChar"/>
        </w:rPr>
        <w:t>\raspberry-pi\home\pi</w:t>
      </w:r>
      <w:r w:rsidRPr="00AA4CB7">
        <w:rPr>
          <w:rStyle w:val="TerminalChar"/>
        </w:rPr>
        <w:t>\etc\nginx</w:t>
      </w:r>
      <w:r>
        <w:rPr>
          <w:rStyle w:val="TerminalChar"/>
        </w:rPr>
        <w:t>\</w:t>
      </w:r>
      <w:r w:rsidRPr="00AA4CB7">
        <w:rPr>
          <w:rStyle w:val="TerminalChar"/>
        </w:rPr>
        <w:t>nginx.conf</w:t>
      </w:r>
    </w:p>
    <w:p w14:paraId="17DE7521" w14:textId="77777777" w:rsidR="00762DB0" w:rsidRDefault="00762DB0" w:rsidP="00762DB0">
      <w:pPr>
        <w:jc w:val="left"/>
        <w:rPr>
          <w:rStyle w:val="TerminalChar"/>
        </w:rPr>
      </w:pPr>
      <w:r>
        <w:rPr>
          <w:rStyle w:val="TerminalChar"/>
        </w:rPr>
        <w:t>to</w:t>
      </w:r>
    </w:p>
    <w:p w14:paraId="4C402D0F" w14:textId="77777777" w:rsidR="00762DB0" w:rsidRDefault="00762DB0" w:rsidP="00762DB0">
      <w:pPr>
        <w:jc w:val="left"/>
        <w:rPr>
          <w:rStyle w:val="TerminalChar"/>
        </w:rPr>
      </w:pPr>
      <w:r>
        <w:rPr>
          <w:rStyle w:val="TerminalChar"/>
        </w:rPr>
        <w:t>/</w:t>
      </w:r>
      <w:r w:rsidRPr="00AA4CB7">
        <w:rPr>
          <w:rStyle w:val="TerminalChar"/>
        </w:rPr>
        <w:t>etc</w:t>
      </w:r>
      <w:r>
        <w:rPr>
          <w:rStyle w:val="TerminalChar"/>
        </w:rPr>
        <w:t>/</w:t>
      </w:r>
      <w:r w:rsidRPr="00AA4CB7">
        <w:rPr>
          <w:rStyle w:val="TerminalChar"/>
        </w:rPr>
        <w:t>nginx</w:t>
      </w:r>
      <w:r>
        <w:rPr>
          <w:rStyle w:val="TerminalChar"/>
        </w:rPr>
        <w:t>/</w:t>
      </w:r>
      <w:r w:rsidRPr="00AA4CB7">
        <w:rPr>
          <w:rStyle w:val="TerminalChar"/>
        </w:rPr>
        <w:t>nginx.conf</w:t>
      </w:r>
    </w:p>
    <w:p w14:paraId="550D6985" w14:textId="77777777" w:rsidR="00762DB0" w:rsidRDefault="00762DB0" w:rsidP="00762DB0"/>
    <w:p w14:paraId="7E9601AF" w14:textId="77777777" w:rsidR="00762DB0" w:rsidRDefault="00762DB0" w:rsidP="00762DB0">
      <w:pPr>
        <w:rPr>
          <w:rStyle w:val="TerminalChar"/>
        </w:rPr>
      </w:pPr>
      <w:r>
        <w:t>Copy the GitHub file</w:t>
      </w:r>
    </w:p>
    <w:p w14:paraId="5BCB85C4" w14:textId="4BB971FF" w:rsidR="00762DB0" w:rsidRDefault="00762DB0" w:rsidP="00762DB0">
      <w:pPr>
        <w:jc w:val="left"/>
        <w:rPr>
          <w:rStyle w:val="TerminalChar"/>
        </w:rPr>
      </w:pPr>
      <w:r w:rsidRPr="004E441A">
        <w:rPr>
          <w:rStyle w:val="TerminalChar"/>
        </w:rPr>
        <w:t>\raspberry-pi\home\</w:t>
      </w:r>
      <w:r w:rsidR="00671BA0">
        <w:rPr>
          <w:rStyle w:val="TerminalChar"/>
        </w:rPr>
        <w:t>tom</w:t>
      </w:r>
      <w:r w:rsidRPr="004E441A">
        <w:rPr>
          <w:rStyle w:val="TerminalChar"/>
        </w:rPr>
        <w:t>pi</w:t>
      </w:r>
      <w:r w:rsidRPr="00AA4CB7">
        <w:rPr>
          <w:rStyle w:val="TerminalChar"/>
        </w:rPr>
        <w:t>\etc\nginx\sites-available</w:t>
      </w:r>
      <w:r>
        <w:rPr>
          <w:rStyle w:val="TerminalChar"/>
        </w:rPr>
        <w:t>\</w:t>
      </w:r>
      <w:r w:rsidR="00A31FCF">
        <w:rPr>
          <w:rStyle w:val="TerminalChar"/>
        </w:rPr>
        <w:t>tombola</w:t>
      </w:r>
    </w:p>
    <w:p w14:paraId="29D79F53" w14:textId="77777777" w:rsidR="00762DB0" w:rsidRDefault="00762DB0" w:rsidP="00762DB0">
      <w:r>
        <w:t>to</w:t>
      </w:r>
    </w:p>
    <w:p w14:paraId="5007F4F0" w14:textId="14560B77" w:rsidR="00762DB0" w:rsidRDefault="00762DB0" w:rsidP="00762DB0">
      <w:pPr>
        <w:pStyle w:val="Terminal"/>
      </w:pPr>
      <w:r>
        <w:t>/</w:t>
      </w:r>
      <w:r w:rsidRPr="00AA4CB7">
        <w:t>etc</w:t>
      </w:r>
      <w:r>
        <w:t>/</w:t>
      </w:r>
      <w:r w:rsidRPr="00AA4CB7">
        <w:t>nginx</w:t>
      </w:r>
      <w:r>
        <w:t>/</w:t>
      </w:r>
      <w:r w:rsidRPr="00AA4CB7">
        <w:t>sites-available</w:t>
      </w:r>
      <w:r>
        <w:t>/</w:t>
      </w:r>
      <w:r w:rsidR="00A31FCF">
        <w:t>tombola</w:t>
      </w:r>
    </w:p>
    <w:p w14:paraId="5C4C8775" w14:textId="77777777" w:rsidR="00762DB0" w:rsidRDefault="00762DB0" w:rsidP="00762DB0"/>
    <w:p w14:paraId="7EF57F66" w14:textId="77777777" w:rsidR="00762DB0" w:rsidRDefault="00762DB0" w:rsidP="00762DB0">
      <w:r>
        <w:t xml:space="preserve">Change directory to </w:t>
      </w:r>
      <w:r w:rsidRPr="005A5973">
        <w:rPr>
          <w:rStyle w:val="TerminalChar"/>
        </w:rPr>
        <w:t>/etc/nginx/sites-enabled/</w:t>
      </w:r>
    </w:p>
    <w:p w14:paraId="2B255B7A" w14:textId="77777777" w:rsidR="00762DB0" w:rsidRDefault="00762DB0" w:rsidP="00762DB0">
      <w:r>
        <w:t xml:space="preserve">Run </w:t>
      </w:r>
      <w:r w:rsidRPr="00074515">
        <w:rPr>
          <w:rStyle w:val="TerminalChar"/>
          <w:bdr w:val="single" w:sz="4" w:space="0" w:color="auto"/>
        </w:rPr>
        <w:t>sudo rm default</w:t>
      </w:r>
    </w:p>
    <w:p w14:paraId="53330EB1" w14:textId="729622DF" w:rsidR="00762DB0" w:rsidRDefault="00762DB0" w:rsidP="00762DB0">
      <w:r>
        <w:t xml:space="preserve">Run </w:t>
      </w:r>
      <w:r w:rsidRPr="00074515">
        <w:rPr>
          <w:rStyle w:val="TerminalChar"/>
          <w:bdr w:val="single" w:sz="4" w:space="0" w:color="auto"/>
        </w:rPr>
        <w:t>sudo ln -s /etc/nginx/sites-available/</w:t>
      </w:r>
      <w:r w:rsidR="00A31FCF" w:rsidRPr="00074515">
        <w:rPr>
          <w:rStyle w:val="TerminalChar"/>
          <w:bdr w:val="single" w:sz="4" w:space="0" w:color="auto"/>
        </w:rPr>
        <w:t>tombola</w:t>
      </w:r>
    </w:p>
    <w:p w14:paraId="68C77F0E" w14:textId="77777777" w:rsidR="00762DB0" w:rsidRDefault="00762DB0" w:rsidP="00762DB0">
      <w:pPr>
        <w:pStyle w:val="Heading2"/>
      </w:pPr>
      <w:bookmarkStart w:id="44" w:name="_Toc42669894"/>
      <w:bookmarkStart w:id="45" w:name="_Toc49413876"/>
      <w:bookmarkStart w:id="46" w:name="_Toc151219968"/>
      <w:r>
        <w:t>Gunicorn for Python 3.x installation</w:t>
      </w:r>
      <w:bookmarkEnd w:id="44"/>
      <w:bookmarkEnd w:id="45"/>
      <w:bookmarkEnd w:id="46"/>
    </w:p>
    <w:p w14:paraId="4862255C" w14:textId="77777777" w:rsidR="00762DB0" w:rsidRDefault="00762DB0" w:rsidP="00762DB0">
      <w:r>
        <w:t xml:space="preserve">Run </w:t>
      </w:r>
      <w:r w:rsidRPr="00074515">
        <w:rPr>
          <w:rStyle w:val="TerminalChar"/>
          <w:bdr w:val="single" w:sz="4" w:space="0" w:color="auto"/>
        </w:rPr>
        <w:t>sudo apt install gunicorn3</w:t>
      </w:r>
    </w:p>
    <w:p w14:paraId="78401C20" w14:textId="77777777" w:rsidR="00762DB0" w:rsidRDefault="00762DB0" w:rsidP="00762DB0">
      <w:pPr>
        <w:jc w:val="left"/>
      </w:pPr>
    </w:p>
    <w:p w14:paraId="4E83F26F" w14:textId="77777777" w:rsidR="00762DB0" w:rsidRDefault="00762DB0" w:rsidP="00762DB0">
      <w:pPr>
        <w:jc w:val="left"/>
      </w:pPr>
      <w:r>
        <w:t xml:space="preserve">Copy the GitHub file </w:t>
      </w:r>
    </w:p>
    <w:p w14:paraId="36F85B13" w14:textId="5F3E8CE8" w:rsidR="00762DB0" w:rsidRDefault="00762DB0" w:rsidP="00762DB0">
      <w:pPr>
        <w:jc w:val="left"/>
      </w:pPr>
      <w:r w:rsidRPr="004E441A">
        <w:rPr>
          <w:rStyle w:val="TerminalChar"/>
        </w:rPr>
        <w:t>\raspberry-pi\home\</w:t>
      </w:r>
      <w:r w:rsidR="00671BA0">
        <w:rPr>
          <w:rStyle w:val="TerminalChar"/>
        </w:rPr>
        <w:t>tom</w:t>
      </w:r>
      <w:r w:rsidRPr="004E441A">
        <w:rPr>
          <w:rStyle w:val="TerminalChar"/>
        </w:rPr>
        <w:t>pi</w:t>
      </w:r>
      <w:r w:rsidRPr="008161E4">
        <w:rPr>
          <w:rStyle w:val="TerminalChar"/>
        </w:rPr>
        <w:t>\etc\systemd\system\gunicorn.service</w:t>
      </w:r>
    </w:p>
    <w:p w14:paraId="70CABE11" w14:textId="77777777" w:rsidR="00762DB0" w:rsidRPr="00703474" w:rsidRDefault="00762DB0" w:rsidP="00762DB0">
      <w:pPr>
        <w:rPr>
          <w:lang w:val="nb-NO"/>
        </w:rPr>
      </w:pPr>
      <w:r w:rsidRPr="00703474">
        <w:rPr>
          <w:lang w:val="nb-NO"/>
        </w:rPr>
        <w:t>to</w:t>
      </w:r>
    </w:p>
    <w:p w14:paraId="2CEA8E09" w14:textId="16E0C3DD" w:rsidR="00762DB0" w:rsidRPr="00703474" w:rsidRDefault="00762DB0" w:rsidP="00762DB0">
      <w:pPr>
        <w:pStyle w:val="Terminal"/>
        <w:rPr>
          <w:lang w:val="nb-NO"/>
        </w:rPr>
      </w:pPr>
      <w:r w:rsidRPr="00703474">
        <w:rPr>
          <w:lang w:val="nb-NO"/>
        </w:rPr>
        <w:t>/etc/system</w:t>
      </w:r>
      <w:r w:rsidR="00125B53">
        <w:rPr>
          <w:lang w:val="nb-NO"/>
        </w:rPr>
        <w:t>d</w:t>
      </w:r>
      <w:r w:rsidRPr="00703474">
        <w:rPr>
          <w:lang w:val="nb-NO"/>
        </w:rPr>
        <w:t>/system/gunicorn.service</w:t>
      </w:r>
    </w:p>
    <w:p w14:paraId="3D57AC7D" w14:textId="77777777" w:rsidR="00762DB0" w:rsidRPr="00703474" w:rsidRDefault="00762DB0" w:rsidP="00762DB0">
      <w:pPr>
        <w:rPr>
          <w:lang w:val="nb-NO"/>
        </w:rPr>
      </w:pPr>
    </w:p>
    <w:p w14:paraId="6780FA3E" w14:textId="77777777" w:rsidR="00762DB0" w:rsidRPr="00703474" w:rsidRDefault="00762DB0" w:rsidP="00762DB0">
      <w:pPr>
        <w:rPr>
          <w:lang w:val="nb-NO"/>
        </w:rPr>
      </w:pPr>
      <w:r w:rsidRPr="00703474">
        <w:rPr>
          <w:lang w:val="nb-NO"/>
        </w:rPr>
        <w:t xml:space="preserve">Run </w:t>
      </w:r>
      <w:r w:rsidRPr="00074515">
        <w:rPr>
          <w:rStyle w:val="TerminalChar"/>
          <w:bdr w:val="single" w:sz="4" w:space="0" w:color="auto"/>
          <w:lang w:val="nb-NO"/>
        </w:rPr>
        <w:t>sudo systemctl enable gunicorn</w:t>
      </w:r>
    </w:p>
    <w:p w14:paraId="5A0D1DA0" w14:textId="77777777" w:rsidR="00762DB0" w:rsidRPr="00703474" w:rsidRDefault="00762DB0" w:rsidP="00762DB0">
      <w:pPr>
        <w:rPr>
          <w:lang w:val="nb-NO"/>
        </w:rPr>
      </w:pPr>
    </w:p>
    <w:p w14:paraId="44365BB1" w14:textId="77777777" w:rsidR="00762DB0" w:rsidRPr="00703474" w:rsidRDefault="00762DB0" w:rsidP="00762DB0">
      <w:pPr>
        <w:rPr>
          <w:lang w:val="nb-NO"/>
        </w:rPr>
      </w:pPr>
      <w:r w:rsidRPr="00703474">
        <w:rPr>
          <w:lang w:val="nb-NO"/>
        </w:rPr>
        <w:t xml:space="preserve">Run </w:t>
      </w:r>
      <w:r w:rsidRPr="00074515">
        <w:rPr>
          <w:rStyle w:val="TerminalChar"/>
          <w:bdr w:val="single" w:sz="4" w:space="0" w:color="auto"/>
          <w:lang w:val="nb-NO"/>
        </w:rPr>
        <w:t>sudo systemctl start gunicorn</w:t>
      </w:r>
    </w:p>
    <w:p w14:paraId="74686399" w14:textId="77777777" w:rsidR="00762DB0" w:rsidRPr="00703474" w:rsidRDefault="00762DB0" w:rsidP="00762DB0">
      <w:pPr>
        <w:rPr>
          <w:lang w:val="nb-NO"/>
        </w:rPr>
      </w:pPr>
    </w:p>
    <w:p w14:paraId="63C1DDAA" w14:textId="2CAD6B4E" w:rsidR="00762DB0" w:rsidRDefault="00762DB0" w:rsidP="00762DB0">
      <w:r>
        <w:lastRenderedPageBreak/>
        <w:t xml:space="preserve">If flask is installed, the python files are in the </w:t>
      </w:r>
      <w:r w:rsidRPr="00F64E4C">
        <w:rPr>
          <w:rStyle w:val="TerminalChar"/>
        </w:rPr>
        <w:t>/home/</w:t>
      </w:r>
      <w:r w:rsidR="00F73903">
        <w:rPr>
          <w:rStyle w:val="TerminalChar"/>
        </w:rPr>
        <w:t>tom</w:t>
      </w:r>
      <w:r w:rsidRPr="00F64E4C">
        <w:rPr>
          <w:rStyle w:val="TerminalChar"/>
        </w:rPr>
        <w:t>pi</w:t>
      </w:r>
      <w:r>
        <w:t xml:space="preserve"> directory, gunicorn3 is installed and configured and nginx is installed and configured the web service should be running and the site will be accessible on http://</w:t>
      </w:r>
      <w:r w:rsidRPr="008B52D0">
        <w:rPr>
          <w:i/>
          <w:iCs/>
        </w:rPr>
        <w:t>ip address of the server</w:t>
      </w:r>
    </w:p>
    <w:p w14:paraId="2557BADD" w14:textId="74BEB0A7" w:rsidR="0026706F" w:rsidRDefault="0026706F" w:rsidP="000B75B9">
      <w:pPr>
        <w:spacing w:line="240" w:lineRule="auto"/>
        <w:jc w:val="left"/>
      </w:pPr>
      <w:r>
        <w:br/>
      </w:r>
    </w:p>
    <w:p w14:paraId="4D9E5C05" w14:textId="77777777" w:rsidR="0026706F" w:rsidRDefault="0026706F">
      <w:pPr>
        <w:spacing w:line="240" w:lineRule="auto"/>
        <w:jc w:val="left"/>
      </w:pPr>
      <w:r>
        <w:br w:type="page"/>
      </w:r>
    </w:p>
    <w:p w14:paraId="75422E37" w14:textId="77777777" w:rsidR="00B04A43" w:rsidRPr="00B04A43" w:rsidRDefault="0026706F" w:rsidP="00B04A43">
      <w:pPr>
        <w:pStyle w:val="EndNoteBibliographyTitle"/>
      </w:pPr>
      <w:r>
        <w:rPr>
          <w:sz w:val="32"/>
        </w:rPr>
        <w:lastRenderedPageBreak/>
        <w:fldChar w:fldCharType="begin"/>
      </w:r>
      <w:r>
        <w:instrText xml:space="preserve"> ADDIN EN.REFLIST </w:instrText>
      </w:r>
      <w:r>
        <w:rPr>
          <w:sz w:val="32"/>
        </w:rPr>
        <w:fldChar w:fldCharType="separate"/>
      </w:r>
      <w:r w:rsidR="00B04A43" w:rsidRPr="00B04A43">
        <w:t>References</w:t>
      </w:r>
    </w:p>
    <w:p w14:paraId="541A2CCA" w14:textId="77777777" w:rsidR="00B04A43" w:rsidRPr="00B04A43" w:rsidRDefault="00B04A43" w:rsidP="00B04A43">
      <w:pPr>
        <w:pStyle w:val="EndNoteBibliographyTitle"/>
      </w:pPr>
    </w:p>
    <w:p w14:paraId="3A4983B2" w14:textId="512D5B4D" w:rsidR="00B04A43" w:rsidRPr="00B04A43" w:rsidRDefault="00B04A43" w:rsidP="00B04A43">
      <w:pPr>
        <w:pStyle w:val="EndNoteBibliography"/>
        <w:ind w:left="720" w:hanging="720"/>
      </w:pPr>
      <w:bookmarkStart w:id="47" w:name="_ENREF_1"/>
      <w:r w:rsidRPr="00B04A43">
        <w:t xml:space="preserve">Berg, J. (2023) </w:t>
      </w:r>
      <w:r w:rsidRPr="00B04A43">
        <w:rPr>
          <w:i/>
        </w:rPr>
        <w:t xml:space="preserve">MinimalModbus library for Python </w:t>
      </w:r>
      <w:r w:rsidRPr="00B04A43">
        <w:t xml:space="preserve"> The MinimalModbus Developers. Available online: </w:t>
      </w:r>
      <w:hyperlink r:id="rId16" w:history="1">
        <w:r w:rsidRPr="00B04A43">
          <w:rPr>
            <w:rStyle w:val="Hyperlink"/>
            <w:szCs w:val="22"/>
          </w:rPr>
          <w:t>https://pypi.org/project/minimalmodbus/</w:t>
        </w:r>
      </w:hyperlink>
      <w:r w:rsidRPr="00B04A43">
        <w:t xml:space="preserve"> [Accessed.</w:t>
      </w:r>
      <w:bookmarkEnd w:id="47"/>
    </w:p>
    <w:p w14:paraId="288477A5" w14:textId="7592D6AA" w:rsidR="00B04A43" w:rsidRPr="00B04A43" w:rsidRDefault="00B04A43" w:rsidP="00B04A43">
      <w:pPr>
        <w:pStyle w:val="EndNoteBibliography"/>
        <w:ind w:left="720" w:hanging="720"/>
      </w:pPr>
      <w:bookmarkStart w:id="48" w:name="_ENREF_2"/>
      <w:r w:rsidRPr="00B04A43">
        <w:t xml:space="preserve">Chesneau, B. (2020) </w:t>
      </w:r>
      <w:r w:rsidRPr="00B04A43">
        <w:rPr>
          <w:i/>
        </w:rPr>
        <w:t>Gunocorn, Python WSGI HTTP Server for UNIX</w:t>
      </w:r>
      <w:r w:rsidRPr="00B04A43">
        <w:t xml:space="preserve">. Available online: </w:t>
      </w:r>
      <w:hyperlink r:id="rId17" w:history="1">
        <w:r w:rsidRPr="00B04A43">
          <w:rPr>
            <w:rStyle w:val="Hyperlink"/>
            <w:szCs w:val="22"/>
          </w:rPr>
          <w:t>https://gunicorn.org/</w:t>
        </w:r>
      </w:hyperlink>
      <w:r w:rsidRPr="00B04A43">
        <w:t xml:space="preserve"> [Accessed 2020].</w:t>
      </w:r>
      <w:bookmarkEnd w:id="48"/>
    </w:p>
    <w:p w14:paraId="700CA580" w14:textId="4A2E0290" w:rsidR="00B04A43" w:rsidRPr="00B04A43" w:rsidRDefault="00B04A43" w:rsidP="00B04A43">
      <w:pPr>
        <w:pStyle w:val="EndNoteBibliography"/>
        <w:ind w:left="720" w:hanging="720"/>
      </w:pPr>
      <w:bookmarkStart w:id="49" w:name="_ENREF_3"/>
      <w:r w:rsidRPr="00B04A43">
        <w:t xml:space="preserve">Kong Inc (2023) </w:t>
      </w:r>
      <w:r w:rsidRPr="00B04A43">
        <w:rPr>
          <w:i/>
        </w:rPr>
        <w:t xml:space="preserve">Kong Insomnia </w:t>
      </w:r>
      <w:r w:rsidRPr="00B04A43">
        <w:t xml:space="preserve"> Kong Inc. Available online: </w:t>
      </w:r>
      <w:hyperlink r:id="rId18" w:history="1">
        <w:r w:rsidRPr="00B04A43">
          <w:rPr>
            <w:rStyle w:val="Hyperlink"/>
            <w:szCs w:val="22"/>
          </w:rPr>
          <w:t>https://insomnia.rest/</w:t>
        </w:r>
      </w:hyperlink>
      <w:r w:rsidRPr="00B04A43">
        <w:t xml:space="preserve"> [Accessed.</w:t>
      </w:r>
      <w:bookmarkEnd w:id="49"/>
    </w:p>
    <w:p w14:paraId="04EBA4E0" w14:textId="7BCCF2D4" w:rsidR="00B04A43" w:rsidRPr="00B04A43" w:rsidRDefault="00B04A43" w:rsidP="00B04A43">
      <w:pPr>
        <w:pStyle w:val="EndNoteBibliography"/>
        <w:ind w:left="720" w:hanging="720"/>
      </w:pPr>
      <w:bookmarkStart w:id="50" w:name="_ENREF_4"/>
      <w:r w:rsidRPr="00B04A43">
        <w:t xml:space="preserve">Modbus Organisation (2012) </w:t>
      </w:r>
      <w:r w:rsidRPr="00B04A43">
        <w:rPr>
          <w:i/>
        </w:rPr>
        <w:t>MODBUS APPLICATION PROTOCOL SPECIFICATION V1.1b3</w:t>
      </w:r>
      <w:r w:rsidRPr="00B04A43">
        <w:t xml:space="preserve">, 2012. Available online: </w:t>
      </w:r>
      <w:hyperlink r:id="rId19" w:history="1">
        <w:r w:rsidRPr="00B04A43">
          <w:rPr>
            <w:rStyle w:val="Hyperlink"/>
            <w:szCs w:val="22"/>
          </w:rPr>
          <w:t>https://modbus.org/docs/Modbus_Application_Protocol_V1_1b3.pdf</w:t>
        </w:r>
      </w:hyperlink>
      <w:r w:rsidRPr="00B04A43">
        <w:t>.</w:t>
      </w:r>
      <w:bookmarkEnd w:id="50"/>
    </w:p>
    <w:p w14:paraId="0A5FB28B" w14:textId="77777777" w:rsidR="00B04A43" w:rsidRPr="00B04A43" w:rsidRDefault="00B04A43" w:rsidP="00B04A43">
      <w:pPr>
        <w:pStyle w:val="EndNoteBibliography"/>
        <w:ind w:left="720" w:hanging="720"/>
      </w:pPr>
      <w:bookmarkStart w:id="51" w:name="_ENREF_5"/>
      <w:r w:rsidRPr="00B04A43">
        <w:t xml:space="preserve">Peng, D., Cao, L. &amp; Xu, W. (2011) Using JSON for data exchanging in web service applications. </w:t>
      </w:r>
      <w:r w:rsidRPr="00B04A43">
        <w:rPr>
          <w:i/>
        </w:rPr>
        <w:t>Journal of Computational Information Systems</w:t>
      </w:r>
      <w:r w:rsidRPr="00B04A43">
        <w:t>, 7(16), 5883-5890.</w:t>
      </w:r>
      <w:bookmarkEnd w:id="51"/>
    </w:p>
    <w:p w14:paraId="70F43350" w14:textId="4233DD26" w:rsidR="00B04A43" w:rsidRPr="00B04A43" w:rsidRDefault="00B04A43" w:rsidP="00B04A43">
      <w:pPr>
        <w:pStyle w:val="EndNoteBibliography"/>
        <w:ind w:left="720" w:hanging="720"/>
      </w:pPr>
      <w:bookmarkStart w:id="52" w:name="_ENREF_6"/>
      <w:r w:rsidRPr="00B04A43">
        <w:t xml:space="preserve">Postman (2020) </w:t>
      </w:r>
      <w:r w:rsidRPr="00B04A43">
        <w:rPr>
          <w:i/>
        </w:rPr>
        <w:t xml:space="preserve">Postman - an API platform for building and using APIs </w:t>
      </w:r>
      <w:r w:rsidRPr="00B04A43">
        <w:t xml:space="preserve"> Postman, Inc. Available online: </w:t>
      </w:r>
      <w:hyperlink r:id="rId20" w:history="1">
        <w:r w:rsidRPr="00B04A43">
          <w:rPr>
            <w:rStyle w:val="Hyperlink"/>
            <w:szCs w:val="22"/>
          </w:rPr>
          <w:t>https://www.postman.com/</w:t>
        </w:r>
      </w:hyperlink>
      <w:r w:rsidRPr="00B04A43">
        <w:t xml:space="preserve"> [Accessed 2020].</w:t>
      </w:r>
      <w:bookmarkEnd w:id="52"/>
    </w:p>
    <w:p w14:paraId="2EF0D851" w14:textId="35499A86" w:rsidR="00B04A43" w:rsidRPr="00B04A43" w:rsidRDefault="00B04A43" w:rsidP="00B04A43">
      <w:pPr>
        <w:pStyle w:val="EndNoteBibliography"/>
        <w:ind w:left="720" w:hanging="720"/>
      </w:pPr>
      <w:bookmarkStart w:id="53" w:name="_ENREF_7"/>
      <w:r w:rsidRPr="00B04A43">
        <w:t xml:space="preserve">Python Software Foundation (2023) </w:t>
      </w:r>
      <w:r w:rsidRPr="00B04A43">
        <w:rPr>
          <w:i/>
        </w:rPr>
        <w:t>Python 3 Programming Language</w:t>
      </w:r>
      <w:r w:rsidRPr="00B04A43">
        <w:t xml:space="preserve">. Online. Available online: </w:t>
      </w:r>
      <w:hyperlink r:id="rId21" w:history="1">
        <w:r w:rsidRPr="00B04A43">
          <w:rPr>
            <w:rStyle w:val="Hyperlink"/>
            <w:szCs w:val="22"/>
          </w:rPr>
          <w:t>https://www.python.org</w:t>
        </w:r>
      </w:hyperlink>
      <w:r w:rsidRPr="00B04A43">
        <w:t xml:space="preserve"> [Accessed March 2023].</w:t>
      </w:r>
      <w:bookmarkEnd w:id="53"/>
    </w:p>
    <w:p w14:paraId="263C07AE" w14:textId="256D52FD" w:rsidR="00B04A43" w:rsidRPr="00B04A43" w:rsidRDefault="00B04A43" w:rsidP="00B04A43">
      <w:pPr>
        <w:pStyle w:val="EndNoteBibliography"/>
        <w:ind w:left="720" w:hanging="720"/>
      </w:pPr>
      <w:bookmarkStart w:id="54" w:name="_ENREF_8"/>
      <w:r w:rsidRPr="00B04A43">
        <w:t xml:space="preserve">Raspberry PI Foundation (2020) </w:t>
      </w:r>
      <w:r w:rsidRPr="00B04A43">
        <w:rPr>
          <w:i/>
        </w:rPr>
        <w:t>Raspberry PI Model 4B Reference</w:t>
      </w:r>
      <w:r w:rsidRPr="00B04A43">
        <w:t xml:space="preserve">. Available online: </w:t>
      </w:r>
      <w:hyperlink r:id="rId22" w:history="1">
        <w:r w:rsidRPr="00B04A43">
          <w:rPr>
            <w:rStyle w:val="Hyperlink"/>
            <w:szCs w:val="22"/>
          </w:rPr>
          <w:t>https://www.raspberrypi.org/products/raspberry-pi-4-model-b/</w:t>
        </w:r>
      </w:hyperlink>
      <w:r w:rsidRPr="00B04A43">
        <w:t xml:space="preserve"> [Accessed July 2020].</w:t>
      </w:r>
      <w:bookmarkEnd w:id="54"/>
    </w:p>
    <w:p w14:paraId="38D5E123" w14:textId="77777777" w:rsidR="00B04A43" w:rsidRPr="00B04A43" w:rsidRDefault="00B04A43" w:rsidP="00B04A43">
      <w:pPr>
        <w:pStyle w:val="EndNoteBibliography"/>
        <w:ind w:left="720" w:hanging="720"/>
      </w:pPr>
      <w:bookmarkStart w:id="55" w:name="_ENREF_9"/>
      <w:r w:rsidRPr="00B04A43">
        <w:t xml:space="preserve">Relan, K. (2019) Deploying Flask Applications, </w:t>
      </w:r>
      <w:r w:rsidRPr="00B04A43">
        <w:rPr>
          <w:i/>
        </w:rPr>
        <w:t>Building REST APIs with Flask: Create Python Web Services with MySQL</w:t>
      </w:r>
      <w:r w:rsidRPr="00B04A43">
        <w:t>. Berkeley, CA: Apress, 159-182.</w:t>
      </w:r>
      <w:bookmarkEnd w:id="55"/>
    </w:p>
    <w:p w14:paraId="074F4EC0" w14:textId="46FA2DAB" w:rsidR="00B04A43" w:rsidRPr="00B04A43" w:rsidRDefault="00B04A43" w:rsidP="00B04A43">
      <w:pPr>
        <w:pStyle w:val="EndNoteBibliography"/>
        <w:ind w:left="720" w:hanging="720"/>
      </w:pPr>
      <w:bookmarkStart w:id="56" w:name="_ENREF_10"/>
      <w:r w:rsidRPr="00B04A43">
        <w:t xml:space="preserve">Siemens (2023) </w:t>
      </w:r>
      <w:r w:rsidRPr="00B04A43">
        <w:rPr>
          <w:i/>
        </w:rPr>
        <w:t>SINAMICS V20 - The compact basic performance converter</w:t>
      </w:r>
      <w:r w:rsidRPr="00B04A43">
        <w:t xml:space="preserve">, 2023. Available online: </w:t>
      </w:r>
      <w:hyperlink r:id="rId23" w:history="1">
        <w:r w:rsidRPr="00B04A43">
          <w:rPr>
            <w:rStyle w:val="Hyperlink"/>
            <w:szCs w:val="22"/>
          </w:rPr>
          <w:t>https://www.siemens.com/global/en/products/drives/sinamics/low-voltage-converters/standard-performance-frequency-converter/sinamics-v20.html</w:t>
        </w:r>
      </w:hyperlink>
      <w:r w:rsidRPr="00B04A43">
        <w:t>.</w:t>
      </w:r>
      <w:bookmarkEnd w:id="56"/>
    </w:p>
    <w:p w14:paraId="180B34A8" w14:textId="47E621C4" w:rsidR="00B04A43" w:rsidRPr="00B04A43" w:rsidRDefault="00B04A43" w:rsidP="00B04A43">
      <w:pPr>
        <w:pStyle w:val="EndNoteBibliography"/>
        <w:ind w:left="720" w:hanging="720"/>
      </w:pPr>
      <w:bookmarkStart w:id="57" w:name="_ENREF_11"/>
      <w:r w:rsidRPr="00B04A43">
        <w:t xml:space="preserve">Software in the Public Interest (2020) </w:t>
      </w:r>
      <w:r w:rsidRPr="00B04A43">
        <w:rPr>
          <w:i/>
        </w:rPr>
        <w:t>Debian Operating System</w:t>
      </w:r>
      <w:r w:rsidRPr="00B04A43">
        <w:t xml:space="preserve">, 2020. Available online: </w:t>
      </w:r>
      <w:hyperlink r:id="rId24" w:history="1">
        <w:r w:rsidRPr="00B04A43">
          <w:rPr>
            <w:rStyle w:val="Hyperlink"/>
            <w:szCs w:val="22"/>
          </w:rPr>
          <w:t>https://www.debian.org/</w:t>
        </w:r>
      </w:hyperlink>
      <w:r w:rsidRPr="00B04A43">
        <w:t>.</w:t>
      </w:r>
      <w:bookmarkEnd w:id="57"/>
    </w:p>
    <w:p w14:paraId="0B5509C1" w14:textId="4D007AA8" w:rsidR="00B04A43" w:rsidRPr="00B04A43" w:rsidRDefault="00B04A43" w:rsidP="00B04A43">
      <w:pPr>
        <w:pStyle w:val="EndNoteBibliography"/>
        <w:ind w:left="720" w:hanging="720"/>
      </w:pPr>
      <w:bookmarkStart w:id="58" w:name="_ENREF_12"/>
      <w:r w:rsidRPr="00B04A43">
        <w:t xml:space="preserve">Sysoev, I. (2020) </w:t>
      </w:r>
      <w:r w:rsidRPr="00B04A43">
        <w:rPr>
          <w:i/>
        </w:rPr>
        <w:t>NGNIX open source web server</w:t>
      </w:r>
      <w:r w:rsidRPr="00B04A43">
        <w:t xml:space="preserve">. Available online: </w:t>
      </w:r>
      <w:hyperlink r:id="rId25" w:history="1">
        <w:r w:rsidRPr="00B04A43">
          <w:rPr>
            <w:rStyle w:val="Hyperlink"/>
            <w:szCs w:val="22"/>
          </w:rPr>
          <w:t>https://www.nginx.com/</w:t>
        </w:r>
      </w:hyperlink>
      <w:r w:rsidRPr="00B04A43">
        <w:t xml:space="preserve"> [Accessed 2020].</w:t>
      </w:r>
      <w:bookmarkEnd w:id="58"/>
    </w:p>
    <w:p w14:paraId="0193DE12" w14:textId="2605AB9F" w:rsidR="00B04A43" w:rsidRPr="00B04A43" w:rsidRDefault="00B04A43" w:rsidP="00B04A43">
      <w:pPr>
        <w:pStyle w:val="EndNoteBibliography"/>
        <w:ind w:left="720" w:hanging="720"/>
      </w:pPr>
      <w:bookmarkStart w:id="59" w:name="_ENREF_13"/>
      <w:r w:rsidRPr="00B04A43">
        <w:t xml:space="preserve">The Pallets Project (2020) </w:t>
      </w:r>
      <w:r w:rsidRPr="00B04A43">
        <w:rPr>
          <w:i/>
        </w:rPr>
        <w:t>Flask is a lightweight WSGI web application framework</w:t>
      </w:r>
      <w:r w:rsidRPr="00B04A43">
        <w:t xml:space="preserve">. Available online: </w:t>
      </w:r>
      <w:hyperlink r:id="rId26" w:history="1">
        <w:r w:rsidRPr="00B04A43">
          <w:rPr>
            <w:rStyle w:val="Hyperlink"/>
            <w:szCs w:val="22"/>
          </w:rPr>
          <w:t>https://palletsprojects.com/</w:t>
        </w:r>
      </w:hyperlink>
      <w:r w:rsidRPr="00B04A43">
        <w:t xml:space="preserve"> [Accessed 2020].</w:t>
      </w:r>
      <w:bookmarkEnd w:id="59"/>
    </w:p>
    <w:p w14:paraId="354CAA0D" w14:textId="77777777" w:rsidR="00B04A43" w:rsidRPr="00B04A43" w:rsidRDefault="00B04A43" w:rsidP="00B04A43">
      <w:pPr>
        <w:pStyle w:val="EndNoteBibliography"/>
        <w:ind w:left="720" w:hanging="720"/>
      </w:pPr>
      <w:bookmarkStart w:id="60" w:name="_ENREF_14"/>
      <w:r w:rsidRPr="00B04A43">
        <w:t xml:space="preserve">TIA (1998) </w:t>
      </w:r>
      <w:r w:rsidRPr="00B04A43">
        <w:rPr>
          <w:i/>
        </w:rPr>
        <w:t>1998: Electrical characteristics of generators and receivers for use in balanced digital multipoint systems.</w:t>
      </w:r>
      <w:r w:rsidRPr="00B04A43">
        <w:t>Telecommunications Industry Association.</w:t>
      </w:r>
      <w:bookmarkEnd w:id="60"/>
    </w:p>
    <w:p w14:paraId="6802B890" w14:textId="7D68E714" w:rsidR="00B04A43" w:rsidRPr="00B04A43" w:rsidRDefault="00B04A43" w:rsidP="00B04A43">
      <w:pPr>
        <w:pStyle w:val="EndNoteBibliography"/>
        <w:ind w:left="720" w:hanging="720"/>
      </w:pPr>
      <w:bookmarkStart w:id="61" w:name="_ENREF_15"/>
      <w:r w:rsidRPr="00B04A43">
        <w:t xml:space="preserve">Twinn, G. (2023) Combining low-cost single board computers with open-source software to control noble gas extraction lines. </w:t>
      </w:r>
      <w:r w:rsidRPr="00B04A43">
        <w:rPr>
          <w:i/>
        </w:rPr>
        <w:t>MethodsX</w:t>
      </w:r>
      <w:r w:rsidRPr="00B04A43">
        <w:t xml:space="preserve">, 10, 101974, DOI: </w:t>
      </w:r>
      <w:hyperlink r:id="rId27" w:history="1">
        <w:r w:rsidRPr="00B04A43">
          <w:rPr>
            <w:rStyle w:val="Hyperlink"/>
            <w:szCs w:val="22"/>
          </w:rPr>
          <w:t>https://doi.org/10.1016/j.mex.2022.101974</w:t>
        </w:r>
      </w:hyperlink>
      <w:r w:rsidRPr="00B04A43">
        <w:t>.</w:t>
      </w:r>
      <w:bookmarkEnd w:id="61"/>
    </w:p>
    <w:p w14:paraId="78C474C3" w14:textId="3ED5F0D6" w:rsidR="0026706F" w:rsidRDefault="0026706F" w:rsidP="00567CBD">
      <w:r>
        <w:fldChar w:fldCharType="end"/>
      </w:r>
    </w:p>
    <w:sectPr w:rsidR="0026706F" w:rsidSect="004C4D2E">
      <w:headerReference w:type="even" r:id="rId28"/>
      <w:headerReference w:type="default" r:id="rId29"/>
      <w:footerReference w:type="even" r:id="rId30"/>
      <w:footerReference w:type="default" r:id="rId31"/>
      <w:headerReference w:type="first" r:id="rId32"/>
      <w:footerReference w:type="first" r:id="rId33"/>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FF9AE" w14:textId="77777777" w:rsidR="008A2C3D" w:rsidRDefault="008A2C3D" w:rsidP="00563BF8">
      <w:r>
        <w:separator/>
      </w:r>
    </w:p>
    <w:p w14:paraId="09FA80A0" w14:textId="77777777" w:rsidR="008A2C3D" w:rsidRDefault="008A2C3D"/>
  </w:endnote>
  <w:endnote w:type="continuationSeparator" w:id="0">
    <w:p w14:paraId="2EBDC558" w14:textId="77777777" w:rsidR="008A2C3D" w:rsidRDefault="008A2C3D" w:rsidP="00563BF8">
      <w:r>
        <w:continuationSeparator/>
      </w:r>
    </w:p>
    <w:p w14:paraId="41488A79" w14:textId="77777777" w:rsidR="008A2C3D" w:rsidRDefault="008A2C3D"/>
  </w:endnote>
  <w:endnote w:type="continuationNotice" w:id="1">
    <w:p w14:paraId="559BC03C" w14:textId="77777777" w:rsidR="008A2C3D" w:rsidRDefault="008A2C3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C6208" w14:textId="77777777" w:rsidR="00394C0E" w:rsidRDefault="00394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41921" w14:textId="77777777" w:rsidR="00394C0E" w:rsidRDefault="00394C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3ED6" w14:textId="77777777" w:rsidR="00394C0E" w:rsidRDefault="00394C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2F8D" w14:textId="77777777" w:rsidR="008A2C3D" w:rsidRDefault="008A2C3D" w:rsidP="00563BF8">
      <w:r>
        <w:separator/>
      </w:r>
    </w:p>
    <w:p w14:paraId="689F0538" w14:textId="77777777" w:rsidR="008A2C3D" w:rsidRDefault="008A2C3D"/>
  </w:footnote>
  <w:footnote w:type="continuationSeparator" w:id="0">
    <w:p w14:paraId="61939856" w14:textId="77777777" w:rsidR="008A2C3D" w:rsidRDefault="008A2C3D" w:rsidP="00563BF8">
      <w:r>
        <w:continuationSeparator/>
      </w:r>
    </w:p>
    <w:p w14:paraId="764809FC" w14:textId="77777777" w:rsidR="008A2C3D" w:rsidRDefault="008A2C3D"/>
  </w:footnote>
  <w:footnote w:type="continuationNotice" w:id="1">
    <w:p w14:paraId="46ACE2EF" w14:textId="77777777" w:rsidR="008A2C3D" w:rsidRDefault="008A2C3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2E268" w14:textId="77777777" w:rsidR="00394C0E" w:rsidRDefault="00394C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2A1D" w14:textId="77777777" w:rsidR="00394C0E" w:rsidRDefault="00394C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0A4A" w14:textId="77777777" w:rsidR="00394C0E" w:rsidRDefault="00394C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E8783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5C89F9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41A98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E4AB1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2BE546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F20560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AA46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A4481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0806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92E6A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A2C3D"/>
    <w:multiLevelType w:val="hybridMultilevel"/>
    <w:tmpl w:val="5FAE2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081C13"/>
    <w:multiLevelType w:val="multilevel"/>
    <w:tmpl w:val="9B3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BA4173"/>
    <w:multiLevelType w:val="hybridMultilevel"/>
    <w:tmpl w:val="122E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266844"/>
    <w:multiLevelType w:val="multilevel"/>
    <w:tmpl w:val="70D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4E245E"/>
    <w:multiLevelType w:val="multilevel"/>
    <w:tmpl w:val="EC6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397C12"/>
    <w:multiLevelType w:val="hybridMultilevel"/>
    <w:tmpl w:val="2B0A8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0856421"/>
    <w:multiLevelType w:val="hybridMultilevel"/>
    <w:tmpl w:val="F732FF32"/>
    <w:lvl w:ilvl="0" w:tplc="3648BCB4">
      <w:start w:val="1"/>
      <w:numFmt w:val="decimal"/>
      <w:lvlText w:val="Objective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1A0A30B5"/>
    <w:multiLevelType w:val="multilevel"/>
    <w:tmpl w:val="BEA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B193D64"/>
    <w:multiLevelType w:val="hybridMultilevel"/>
    <w:tmpl w:val="BDA2695C"/>
    <w:lvl w:ilvl="0" w:tplc="1EA0258A">
      <w:start w:val="1"/>
      <w:numFmt w:val="bullet"/>
      <w:lvlText w:val=""/>
      <w:lvlJc w:val="left"/>
      <w:pPr>
        <w:ind w:left="1296" w:hanging="360"/>
      </w:pPr>
      <w:rPr>
        <w:rFonts w:ascii="Symbol" w:hAnsi="Symbol" w:hint="default"/>
        <w:w w:val="100"/>
        <w:sz w:val="16"/>
      </w:rPr>
    </w:lvl>
    <w:lvl w:ilvl="1" w:tplc="1354F764">
      <w:start w:val="1"/>
      <w:numFmt w:val="bullet"/>
      <w:pStyle w:val="Bullet2"/>
      <w:lvlText w:val=""/>
      <w:lvlJc w:val="left"/>
      <w:pPr>
        <w:ind w:left="2016" w:hanging="360"/>
      </w:pPr>
      <w:rPr>
        <w:rFonts w:ascii="Symbol" w:hAnsi="Symbol" w:hint="default"/>
        <w:w w:val="100"/>
        <w:sz w:val="16"/>
      </w:rPr>
    </w:lvl>
    <w:lvl w:ilvl="2" w:tplc="08090005">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9" w15:restartNumberingAfterBreak="0">
    <w:nsid w:val="2A7758DC"/>
    <w:multiLevelType w:val="hybridMultilevel"/>
    <w:tmpl w:val="7E2C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B80067A"/>
    <w:multiLevelType w:val="hybridMultilevel"/>
    <w:tmpl w:val="713C6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4E7BD7"/>
    <w:multiLevelType w:val="hybridMultilevel"/>
    <w:tmpl w:val="94643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E92F81"/>
    <w:multiLevelType w:val="hybridMultilevel"/>
    <w:tmpl w:val="348E9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EB520C"/>
    <w:multiLevelType w:val="hybridMultilevel"/>
    <w:tmpl w:val="BF6AC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9C0AD8"/>
    <w:multiLevelType w:val="multilevel"/>
    <w:tmpl w:val="5EA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9507C9"/>
    <w:multiLevelType w:val="hybridMultilevel"/>
    <w:tmpl w:val="C2609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83F4C02"/>
    <w:multiLevelType w:val="hybridMultilevel"/>
    <w:tmpl w:val="04B281AE"/>
    <w:lvl w:ilvl="0" w:tplc="B39CE904">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9D1EFA"/>
    <w:multiLevelType w:val="hybridMultilevel"/>
    <w:tmpl w:val="3DF414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4E140972"/>
    <w:multiLevelType w:val="hybridMultilevel"/>
    <w:tmpl w:val="4C3E5A84"/>
    <w:lvl w:ilvl="0" w:tplc="091A7D42">
      <w:start w:val="1"/>
      <w:numFmt w:val="bullet"/>
      <w:pStyle w:val="Bullet1"/>
      <w:lvlText w:val=""/>
      <w:lvlJc w:val="left"/>
      <w:pPr>
        <w:ind w:left="2070" w:hanging="360"/>
      </w:pPr>
      <w:rPr>
        <w:rFonts w:ascii="Symbol" w:hAnsi="Symbol" w:hint="default"/>
        <w:w w:val="100"/>
        <w:sz w:val="20"/>
      </w:rPr>
    </w:lvl>
    <w:lvl w:ilvl="1" w:tplc="08090003">
      <w:start w:val="1"/>
      <w:numFmt w:val="bullet"/>
      <w:lvlText w:val="o"/>
      <w:lvlJc w:val="left"/>
      <w:pPr>
        <w:ind w:left="2790" w:hanging="360"/>
      </w:pPr>
      <w:rPr>
        <w:rFonts w:ascii="Courier New" w:hAnsi="Courier New" w:cs="Courier New" w:hint="default"/>
      </w:rPr>
    </w:lvl>
    <w:lvl w:ilvl="2" w:tplc="08090005">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29" w15:restartNumberingAfterBreak="0">
    <w:nsid w:val="4E710B11"/>
    <w:multiLevelType w:val="multilevel"/>
    <w:tmpl w:val="8928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3E7BE3"/>
    <w:multiLevelType w:val="hybridMultilevel"/>
    <w:tmpl w:val="2878F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331A14"/>
    <w:multiLevelType w:val="hybridMultilevel"/>
    <w:tmpl w:val="3F4A7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517CFD"/>
    <w:multiLevelType w:val="hybridMultilevel"/>
    <w:tmpl w:val="0DA4A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DD0BA6"/>
    <w:multiLevelType w:val="hybridMultilevel"/>
    <w:tmpl w:val="1608A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5E07DAB"/>
    <w:multiLevelType w:val="hybridMultilevel"/>
    <w:tmpl w:val="B5760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A4B6DC2"/>
    <w:multiLevelType w:val="hybridMultilevel"/>
    <w:tmpl w:val="EC3A1EAE"/>
    <w:lvl w:ilvl="0" w:tplc="BB12447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CDD73CC"/>
    <w:multiLevelType w:val="hybridMultilevel"/>
    <w:tmpl w:val="6D20F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1139497">
    <w:abstractNumId w:val="9"/>
  </w:num>
  <w:num w:numId="2" w16cid:durableId="754281226">
    <w:abstractNumId w:val="8"/>
  </w:num>
  <w:num w:numId="3" w16cid:durableId="639113058">
    <w:abstractNumId w:val="7"/>
  </w:num>
  <w:num w:numId="4" w16cid:durableId="152725034">
    <w:abstractNumId w:val="6"/>
  </w:num>
  <w:num w:numId="5" w16cid:durableId="1165048378">
    <w:abstractNumId w:val="5"/>
  </w:num>
  <w:num w:numId="6" w16cid:durableId="1145928657">
    <w:abstractNumId w:val="4"/>
  </w:num>
  <w:num w:numId="7" w16cid:durableId="1586374375">
    <w:abstractNumId w:val="3"/>
  </w:num>
  <w:num w:numId="8" w16cid:durableId="532957261">
    <w:abstractNumId w:val="2"/>
  </w:num>
  <w:num w:numId="9" w16cid:durableId="1809473585">
    <w:abstractNumId w:val="1"/>
  </w:num>
  <w:num w:numId="10" w16cid:durableId="1354302582">
    <w:abstractNumId w:val="0"/>
  </w:num>
  <w:num w:numId="11" w16cid:durableId="534730559">
    <w:abstractNumId w:val="28"/>
  </w:num>
  <w:num w:numId="12" w16cid:durableId="1066495072">
    <w:abstractNumId w:val="18"/>
  </w:num>
  <w:num w:numId="13" w16cid:durableId="279918439">
    <w:abstractNumId w:val="36"/>
  </w:num>
  <w:num w:numId="14" w16cid:durableId="1336761914">
    <w:abstractNumId w:val="22"/>
  </w:num>
  <w:num w:numId="15" w16cid:durableId="1465387450">
    <w:abstractNumId w:val="10"/>
  </w:num>
  <w:num w:numId="16" w16cid:durableId="1289631143">
    <w:abstractNumId w:val="16"/>
  </w:num>
  <w:num w:numId="17" w16cid:durableId="1359233684">
    <w:abstractNumId w:val="27"/>
  </w:num>
  <w:num w:numId="18" w16cid:durableId="348138437">
    <w:abstractNumId w:val="33"/>
  </w:num>
  <w:num w:numId="19" w16cid:durableId="808396327">
    <w:abstractNumId w:val="20"/>
  </w:num>
  <w:num w:numId="20" w16cid:durableId="43797244">
    <w:abstractNumId w:val="26"/>
  </w:num>
  <w:num w:numId="21" w16cid:durableId="45107167">
    <w:abstractNumId w:val="35"/>
  </w:num>
  <w:num w:numId="22" w16cid:durableId="1546020883">
    <w:abstractNumId w:val="13"/>
  </w:num>
  <w:num w:numId="23" w16cid:durableId="835875961">
    <w:abstractNumId w:val="17"/>
  </w:num>
  <w:num w:numId="24" w16cid:durableId="321978714">
    <w:abstractNumId w:val="11"/>
  </w:num>
  <w:num w:numId="25" w16cid:durableId="127094542">
    <w:abstractNumId w:val="24"/>
  </w:num>
  <w:num w:numId="26" w16cid:durableId="1245839810">
    <w:abstractNumId w:val="29"/>
  </w:num>
  <w:num w:numId="27" w16cid:durableId="1597668194">
    <w:abstractNumId w:val="14"/>
  </w:num>
  <w:num w:numId="28" w16cid:durableId="264777536">
    <w:abstractNumId w:val="15"/>
  </w:num>
  <w:num w:numId="29" w16cid:durableId="768084425">
    <w:abstractNumId w:val="25"/>
  </w:num>
  <w:num w:numId="30" w16cid:durableId="1015377919">
    <w:abstractNumId w:val="31"/>
  </w:num>
  <w:num w:numId="31" w16cid:durableId="279534470">
    <w:abstractNumId w:val="12"/>
  </w:num>
  <w:num w:numId="32" w16cid:durableId="1691491570">
    <w:abstractNumId w:val="19"/>
  </w:num>
  <w:num w:numId="33" w16cid:durableId="584538045">
    <w:abstractNumId w:val="32"/>
  </w:num>
  <w:num w:numId="34" w16cid:durableId="2040037170">
    <w:abstractNumId w:val="34"/>
  </w:num>
  <w:num w:numId="35" w16cid:durableId="794719390">
    <w:abstractNumId w:val="21"/>
  </w:num>
  <w:num w:numId="36" w16cid:durableId="1658418405">
    <w:abstractNumId w:val="30"/>
  </w:num>
  <w:num w:numId="37" w16cid:durableId="171581272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6" w:nlCheck="1" w:checkStyle="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 (GT)&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t50sdf0r3afxxkea92txst9ldx5zdrv0r9w2&quot;&gt;PhD EndNote Library-Saved&lt;record-ids&gt;&lt;item&gt;310&lt;/item&gt;&lt;item&gt;349&lt;/item&gt;&lt;item&gt;427&lt;/item&gt;&lt;item&gt;445&lt;/item&gt;&lt;item&gt;456&lt;/item&gt;&lt;item&gt;551&lt;/item&gt;&lt;item&gt;553&lt;/item&gt;&lt;item&gt;554&lt;/item&gt;&lt;item&gt;555&lt;/item&gt;&lt;item&gt;556&lt;/item&gt;&lt;item&gt;559&lt;/item&gt;&lt;item&gt;561&lt;/item&gt;&lt;item&gt;562&lt;/item&gt;&lt;item&gt;563&lt;/item&gt;&lt;item&gt;565&lt;/item&gt;&lt;/record-ids&gt;&lt;/item&gt;&lt;/Libraries&gt;"/>
  </w:docVars>
  <w:rsids>
    <w:rsidRoot w:val="0026706F"/>
    <w:rsid w:val="0000001F"/>
    <w:rsid w:val="000001BB"/>
    <w:rsid w:val="00000E33"/>
    <w:rsid w:val="00000F3B"/>
    <w:rsid w:val="00002FD3"/>
    <w:rsid w:val="000035B0"/>
    <w:rsid w:val="00003843"/>
    <w:rsid w:val="00004213"/>
    <w:rsid w:val="00005FD9"/>
    <w:rsid w:val="00006382"/>
    <w:rsid w:val="00007541"/>
    <w:rsid w:val="00007F41"/>
    <w:rsid w:val="0001076B"/>
    <w:rsid w:val="00013C4D"/>
    <w:rsid w:val="00013EA8"/>
    <w:rsid w:val="000174FB"/>
    <w:rsid w:val="00017C04"/>
    <w:rsid w:val="00020114"/>
    <w:rsid w:val="0002043D"/>
    <w:rsid w:val="00020768"/>
    <w:rsid w:val="00020C46"/>
    <w:rsid w:val="00021E86"/>
    <w:rsid w:val="00022DF5"/>
    <w:rsid w:val="00022EB2"/>
    <w:rsid w:val="00023EDB"/>
    <w:rsid w:val="00025817"/>
    <w:rsid w:val="0002674B"/>
    <w:rsid w:val="00026951"/>
    <w:rsid w:val="0002703A"/>
    <w:rsid w:val="000275DD"/>
    <w:rsid w:val="00030D72"/>
    <w:rsid w:val="00030FB3"/>
    <w:rsid w:val="00031920"/>
    <w:rsid w:val="00031C15"/>
    <w:rsid w:val="00032248"/>
    <w:rsid w:val="00032299"/>
    <w:rsid w:val="00032B1F"/>
    <w:rsid w:val="00032FAC"/>
    <w:rsid w:val="00034057"/>
    <w:rsid w:val="00034264"/>
    <w:rsid w:val="00040025"/>
    <w:rsid w:val="00040B62"/>
    <w:rsid w:val="00041982"/>
    <w:rsid w:val="00043164"/>
    <w:rsid w:val="00043552"/>
    <w:rsid w:val="000436D5"/>
    <w:rsid w:val="00044064"/>
    <w:rsid w:val="0004539E"/>
    <w:rsid w:val="000455E6"/>
    <w:rsid w:val="000458EA"/>
    <w:rsid w:val="00046422"/>
    <w:rsid w:val="00046BD7"/>
    <w:rsid w:val="00046E8D"/>
    <w:rsid w:val="00051D3F"/>
    <w:rsid w:val="00053193"/>
    <w:rsid w:val="00053D94"/>
    <w:rsid w:val="0005401C"/>
    <w:rsid w:val="0005787E"/>
    <w:rsid w:val="00057C62"/>
    <w:rsid w:val="000602BB"/>
    <w:rsid w:val="000608CE"/>
    <w:rsid w:val="00060D26"/>
    <w:rsid w:val="000622C0"/>
    <w:rsid w:val="00062560"/>
    <w:rsid w:val="00062B7F"/>
    <w:rsid w:val="00062C8A"/>
    <w:rsid w:val="00062D7C"/>
    <w:rsid w:val="0006321A"/>
    <w:rsid w:val="000633FB"/>
    <w:rsid w:val="00064AAC"/>
    <w:rsid w:val="0006600A"/>
    <w:rsid w:val="000663E5"/>
    <w:rsid w:val="000669E1"/>
    <w:rsid w:val="00067500"/>
    <w:rsid w:val="00067B53"/>
    <w:rsid w:val="00070DC6"/>
    <w:rsid w:val="000714AB"/>
    <w:rsid w:val="000716F3"/>
    <w:rsid w:val="000717F0"/>
    <w:rsid w:val="0007421C"/>
    <w:rsid w:val="00074515"/>
    <w:rsid w:val="000752D2"/>
    <w:rsid w:val="00075B3E"/>
    <w:rsid w:val="00076870"/>
    <w:rsid w:val="00077457"/>
    <w:rsid w:val="00080DF2"/>
    <w:rsid w:val="00080DF5"/>
    <w:rsid w:val="00081029"/>
    <w:rsid w:val="00082AC2"/>
    <w:rsid w:val="00083077"/>
    <w:rsid w:val="00084555"/>
    <w:rsid w:val="00084810"/>
    <w:rsid w:val="000848BF"/>
    <w:rsid w:val="000852F1"/>
    <w:rsid w:val="00085F36"/>
    <w:rsid w:val="0008682A"/>
    <w:rsid w:val="00086FB9"/>
    <w:rsid w:val="00087445"/>
    <w:rsid w:val="000900BE"/>
    <w:rsid w:val="00090169"/>
    <w:rsid w:val="0009056F"/>
    <w:rsid w:val="0009060F"/>
    <w:rsid w:val="00090932"/>
    <w:rsid w:val="00090CDE"/>
    <w:rsid w:val="00091656"/>
    <w:rsid w:val="000918A2"/>
    <w:rsid w:val="0009254E"/>
    <w:rsid w:val="00092D0D"/>
    <w:rsid w:val="00092DB8"/>
    <w:rsid w:val="0009347A"/>
    <w:rsid w:val="0009359F"/>
    <w:rsid w:val="0009398A"/>
    <w:rsid w:val="00093E30"/>
    <w:rsid w:val="00093FDA"/>
    <w:rsid w:val="00094483"/>
    <w:rsid w:val="00094FCD"/>
    <w:rsid w:val="0009504F"/>
    <w:rsid w:val="00096158"/>
    <w:rsid w:val="00096E8D"/>
    <w:rsid w:val="00097586"/>
    <w:rsid w:val="000A1EF2"/>
    <w:rsid w:val="000A2154"/>
    <w:rsid w:val="000A2F2C"/>
    <w:rsid w:val="000A3349"/>
    <w:rsid w:val="000A39E9"/>
    <w:rsid w:val="000A3B84"/>
    <w:rsid w:val="000A48E5"/>
    <w:rsid w:val="000A61B4"/>
    <w:rsid w:val="000A6D74"/>
    <w:rsid w:val="000A7107"/>
    <w:rsid w:val="000A72F5"/>
    <w:rsid w:val="000A7DA6"/>
    <w:rsid w:val="000B2923"/>
    <w:rsid w:val="000B2D60"/>
    <w:rsid w:val="000B371A"/>
    <w:rsid w:val="000B3B24"/>
    <w:rsid w:val="000B464C"/>
    <w:rsid w:val="000B47B6"/>
    <w:rsid w:val="000B4E36"/>
    <w:rsid w:val="000B534F"/>
    <w:rsid w:val="000B7570"/>
    <w:rsid w:val="000B75B9"/>
    <w:rsid w:val="000B7643"/>
    <w:rsid w:val="000B76D1"/>
    <w:rsid w:val="000C0764"/>
    <w:rsid w:val="000C0E70"/>
    <w:rsid w:val="000C1095"/>
    <w:rsid w:val="000C1750"/>
    <w:rsid w:val="000C2CDD"/>
    <w:rsid w:val="000C302A"/>
    <w:rsid w:val="000C3EB0"/>
    <w:rsid w:val="000C4222"/>
    <w:rsid w:val="000C486D"/>
    <w:rsid w:val="000C50A9"/>
    <w:rsid w:val="000C5ADF"/>
    <w:rsid w:val="000C5B1B"/>
    <w:rsid w:val="000C7541"/>
    <w:rsid w:val="000C7E86"/>
    <w:rsid w:val="000D009C"/>
    <w:rsid w:val="000D01AD"/>
    <w:rsid w:val="000D0DFA"/>
    <w:rsid w:val="000D1958"/>
    <w:rsid w:val="000D195B"/>
    <w:rsid w:val="000D1A80"/>
    <w:rsid w:val="000D254F"/>
    <w:rsid w:val="000D57A7"/>
    <w:rsid w:val="000D58D7"/>
    <w:rsid w:val="000D59A7"/>
    <w:rsid w:val="000D7B14"/>
    <w:rsid w:val="000E06E8"/>
    <w:rsid w:val="000E1141"/>
    <w:rsid w:val="000E2185"/>
    <w:rsid w:val="000E2BB9"/>
    <w:rsid w:val="000E3609"/>
    <w:rsid w:val="000E3985"/>
    <w:rsid w:val="000E3F65"/>
    <w:rsid w:val="000E49E4"/>
    <w:rsid w:val="000E50A6"/>
    <w:rsid w:val="000E5DD6"/>
    <w:rsid w:val="000E7287"/>
    <w:rsid w:val="000E74F9"/>
    <w:rsid w:val="000E75EA"/>
    <w:rsid w:val="000E7D35"/>
    <w:rsid w:val="000F0F2D"/>
    <w:rsid w:val="000F13E7"/>
    <w:rsid w:val="000F1957"/>
    <w:rsid w:val="000F2449"/>
    <w:rsid w:val="000F282E"/>
    <w:rsid w:val="000F2853"/>
    <w:rsid w:val="000F2E0F"/>
    <w:rsid w:val="000F303E"/>
    <w:rsid w:val="000F4A7D"/>
    <w:rsid w:val="000F5125"/>
    <w:rsid w:val="000F52DC"/>
    <w:rsid w:val="000F56BC"/>
    <w:rsid w:val="000F6620"/>
    <w:rsid w:val="000F671D"/>
    <w:rsid w:val="001005CB"/>
    <w:rsid w:val="0010186A"/>
    <w:rsid w:val="001022F9"/>
    <w:rsid w:val="001025B4"/>
    <w:rsid w:val="00103DC0"/>
    <w:rsid w:val="001049AE"/>
    <w:rsid w:val="00104CEE"/>
    <w:rsid w:val="00105442"/>
    <w:rsid w:val="001066D7"/>
    <w:rsid w:val="00107649"/>
    <w:rsid w:val="0011095B"/>
    <w:rsid w:val="00110BE6"/>
    <w:rsid w:val="00112879"/>
    <w:rsid w:val="00113F3F"/>
    <w:rsid w:val="001140D0"/>
    <w:rsid w:val="00114352"/>
    <w:rsid w:val="001145EF"/>
    <w:rsid w:val="00115525"/>
    <w:rsid w:val="00115D8C"/>
    <w:rsid w:val="00117A8E"/>
    <w:rsid w:val="001206C5"/>
    <w:rsid w:val="001222E2"/>
    <w:rsid w:val="0012282C"/>
    <w:rsid w:val="001230C6"/>
    <w:rsid w:val="0012373F"/>
    <w:rsid w:val="0012397E"/>
    <w:rsid w:val="00125729"/>
    <w:rsid w:val="00125B53"/>
    <w:rsid w:val="00125D04"/>
    <w:rsid w:val="00126B83"/>
    <w:rsid w:val="00126BAB"/>
    <w:rsid w:val="00126FDA"/>
    <w:rsid w:val="00127253"/>
    <w:rsid w:val="00131077"/>
    <w:rsid w:val="00132946"/>
    <w:rsid w:val="00132C40"/>
    <w:rsid w:val="00133B3D"/>
    <w:rsid w:val="00134D08"/>
    <w:rsid w:val="00134F68"/>
    <w:rsid w:val="001352F2"/>
    <w:rsid w:val="0013615F"/>
    <w:rsid w:val="001373B9"/>
    <w:rsid w:val="001376E1"/>
    <w:rsid w:val="001401A6"/>
    <w:rsid w:val="001407C0"/>
    <w:rsid w:val="00142701"/>
    <w:rsid w:val="00142787"/>
    <w:rsid w:val="001441C5"/>
    <w:rsid w:val="001443AD"/>
    <w:rsid w:val="001450D6"/>
    <w:rsid w:val="00146EB1"/>
    <w:rsid w:val="00146FBE"/>
    <w:rsid w:val="0015121C"/>
    <w:rsid w:val="00151E25"/>
    <w:rsid w:val="00152397"/>
    <w:rsid w:val="001532DE"/>
    <w:rsid w:val="0015435A"/>
    <w:rsid w:val="00154B28"/>
    <w:rsid w:val="00154C83"/>
    <w:rsid w:val="001557E6"/>
    <w:rsid w:val="00155B30"/>
    <w:rsid w:val="00155C92"/>
    <w:rsid w:val="00155E87"/>
    <w:rsid w:val="0015717B"/>
    <w:rsid w:val="001574AB"/>
    <w:rsid w:val="00157B6A"/>
    <w:rsid w:val="00157F1D"/>
    <w:rsid w:val="0016071B"/>
    <w:rsid w:val="00160A31"/>
    <w:rsid w:val="00161585"/>
    <w:rsid w:val="00161783"/>
    <w:rsid w:val="00162864"/>
    <w:rsid w:val="00162E6D"/>
    <w:rsid w:val="00163C1B"/>
    <w:rsid w:val="00163EDD"/>
    <w:rsid w:val="00164909"/>
    <w:rsid w:val="00164F1F"/>
    <w:rsid w:val="00165E8F"/>
    <w:rsid w:val="00165FE5"/>
    <w:rsid w:val="0016659E"/>
    <w:rsid w:val="00167351"/>
    <w:rsid w:val="00167965"/>
    <w:rsid w:val="00167A9E"/>
    <w:rsid w:val="00170734"/>
    <w:rsid w:val="00170CA0"/>
    <w:rsid w:val="001710EF"/>
    <w:rsid w:val="00171A44"/>
    <w:rsid w:val="00172D69"/>
    <w:rsid w:val="001746BF"/>
    <w:rsid w:val="001755A1"/>
    <w:rsid w:val="00175B1E"/>
    <w:rsid w:val="00176075"/>
    <w:rsid w:val="00181FAB"/>
    <w:rsid w:val="00184B6D"/>
    <w:rsid w:val="001855D8"/>
    <w:rsid w:val="00186BE6"/>
    <w:rsid w:val="00187AE1"/>
    <w:rsid w:val="001917E9"/>
    <w:rsid w:val="00191A7D"/>
    <w:rsid w:val="00192E32"/>
    <w:rsid w:val="00194638"/>
    <w:rsid w:val="00195676"/>
    <w:rsid w:val="001958D7"/>
    <w:rsid w:val="001959C2"/>
    <w:rsid w:val="00197055"/>
    <w:rsid w:val="00197543"/>
    <w:rsid w:val="00197954"/>
    <w:rsid w:val="00197C74"/>
    <w:rsid w:val="001A1287"/>
    <w:rsid w:val="001A189E"/>
    <w:rsid w:val="001A2CCD"/>
    <w:rsid w:val="001A4035"/>
    <w:rsid w:val="001A4982"/>
    <w:rsid w:val="001A5D91"/>
    <w:rsid w:val="001A6498"/>
    <w:rsid w:val="001A6D7B"/>
    <w:rsid w:val="001A6EF4"/>
    <w:rsid w:val="001B16C7"/>
    <w:rsid w:val="001B385E"/>
    <w:rsid w:val="001B428E"/>
    <w:rsid w:val="001B48C1"/>
    <w:rsid w:val="001B62B0"/>
    <w:rsid w:val="001B6CF6"/>
    <w:rsid w:val="001C0459"/>
    <w:rsid w:val="001C0ECF"/>
    <w:rsid w:val="001C1953"/>
    <w:rsid w:val="001C196A"/>
    <w:rsid w:val="001C1C17"/>
    <w:rsid w:val="001C1C5F"/>
    <w:rsid w:val="001C288F"/>
    <w:rsid w:val="001C32EB"/>
    <w:rsid w:val="001C3FFA"/>
    <w:rsid w:val="001C4946"/>
    <w:rsid w:val="001C4DB6"/>
    <w:rsid w:val="001C5087"/>
    <w:rsid w:val="001C66CE"/>
    <w:rsid w:val="001C6989"/>
    <w:rsid w:val="001C6B9B"/>
    <w:rsid w:val="001C6C58"/>
    <w:rsid w:val="001C7F48"/>
    <w:rsid w:val="001D0223"/>
    <w:rsid w:val="001D0983"/>
    <w:rsid w:val="001D134E"/>
    <w:rsid w:val="001D2593"/>
    <w:rsid w:val="001D3529"/>
    <w:rsid w:val="001D3E93"/>
    <w:rsid w:val="001D43E8"/>
    <w:rsid w:val="001D4845"/>
    <w:rsid w:val="001D5E73"/>
    <w:rsid w:val="001D6339"/>
    <w:rsid w:val="001D6AD3"/>
    <w:rsid w:val="001D7186"/>
    <w:rsid w:val="001D756F"/>
    <w:rsid w:val="001D7839"/>
    <w:rsid w:val="001E1348"/>
    <w:rsid w:val="001E19DB"/>
    <w:rsid w:val="001E2FB8"/>
    <w:rsid w:val="001E42A3"/>
    <w:rsid w:val="001E65FB"/>
    <w:rsid w:val="001E68FB"/>
    <w:rsid w:val="001E6DDC"/>
    <w:rsid w:val="001E73CA"/>
    <w:rsid w:val="001F025F"/>
    <w:rsid w:val="001F073A"/>
    <w:rsid w:val="001F0A32"/>
    <w:rsid w:val="001F0D56"/>
    <w:rsid w:val="001F0D63"/>
    <w:rsid w:val="001F1E64"/>
    <w:rsid w:val="001F3A05"/>
    <w:rsid w:val="001F4EF0"/>
    <w:rsid w:val="001F58CE"/>
    <w:rsid w:val="001F5C3C"/>
    <w:rsid w:val="001F5F50"/>
    <w:rsid w:val="001F7322"/>
    <w:rsid w:val="001F73D3"/>
    <w:rsid w:val="001F76A7"/>
    <w:rsid w:val="001F7AA0"/>
    <w:rsid w:val="001F7BE8"/>
    <w:rsid w:val="001F7D1B"/>
    <w:rsid w:val="00200565"/>
    <w:rsid w:val="00201888"/>
    <w:rsid w:val="00202092"/>
    <w:rsid w:val="002033B6"/>
    <w:rsid w:val="002033CF"/>
    <w:rsid w:val="00204C03"/>
    <w:rsid w:val="00205006"/>
    <w:rsid w:val="0021046E"/>
    <w:rsid w:val="00210541"/>
    <w:rsid w:val="002110F0"/>
    <w:rsid w:val="002111FE"/>
    <w:rsid w:val="00211F92"/>
    <w:rsid w:val="002125EC"/>
    <w:rsid w:val="00212695"/>
    <w:rsid w:val="002128B8"/>
    <w:rsid w:val="002129E3"/>
    <w:rsid w:val="002129F1"/>
    <w:rsid w:val="00214889"/>
    <w:rsid w:val="0021582E"/>
    <w:rsid w:val="002158E9"/>
    <w:rsid w:val="00224E86"/>
    <w:rsid w:val="00226272"/>
    <w:rsid w:val="002262A1"/>
    <w:rsid w:val="002276A4"/>
    <w:rsid w:val="00230804"/>
    <w:rsid w:val="002317EE"/>
    <w:rsid w:val="002318A8"/>
    <w:rsid w:val="00232F2F"/>
    <w:rsid w:val="00233286"/>
    <w:rsid w:val="00234272"/>
    <w:rsid w:val="00234B5D"/>
    <w:rsid w:val="002352A2"/>
    <w:rsid w:val="00235663"/>
    <w:rsid w:val="00235ADE"/>
    <w:rsid w:val="00235B9E"/>
    <w:rsid w:val="00236447"/>
    <w:rsid w:val="002400DC"/>
    <w:rsid w:val="0024051C"/>
    <w:rsid w:val="0024067D"/>
    <w:rsid w:val="00240AB8"/>
    <w:rsid w:val="00243E50"/>
    <w:rsid w:val="00244285"/>
    <w:rsid w:val="002461AB"/>
    <w:rsid w:val="002473BC"/>
    <w:rsid w:val="00247674"/>
    <w:rsid w:val="00250406"/>
    <w:rsid w:val="0025055E"/>
    <w:rsid w:val="00251720"/>
    <w:rsid w:val="00251FF3"/>
    <w:rsid w:val="002520DE"/>
    <w:rsid w:val="00256222"/>
    <w:rsid w:val="002602DB"/>
    <w:rsid w:val="00261549"/>
    <w:rsid w:val="0026211A"/>
    <w:rsid w:val="00262414"/>
    <w:rsid w:val="00262504"/>
    <w:rsid w:val="00262D40"/>
    <w:rsid w:val="00263813"/>
    <w:rsid w:val="00263841"/>
    <w:rsid w:val="002642CE"/>
    <w:rsid w:val="00264C46"/>
    <w:rsid w:val="0026706F"/>
    <w:rsid w:val="00270009"/>
    <w:rsid w:val="002709C5"/>
    <w:rsid w:val="00270CB2"/>
    <w:rsid w:val="00270FFB"/>
    <w:rsid w:val="00271296"/>
    <w:rsid w:val="0027133E"/>
    <w:rsid w:val="00271EB4"/>
    <w:rsid w:val="002725D5"/>
    <w:rsid w:val="00273977"/>
    <w:rsid w:val="0027427C"/>
    <w:rsid w:val="00276C2B"/>
    <w:rsid w:val="00276EAE"/>
    <w:rsid w:val="00277D9D"/>
    <w:rsid w:val="00280022"/>
    <w:rsid w:val="0028227E"/>
    <w:rsid w:val="00282F11"/>
    <w:rsid w:val="00283632"/>
    <w:rsid w:val="0028398C"/>
    <w:rsid w:val="00284FFE"/>
    <w:rsid w:val="00285812"/>
    <w:rsid w:val="0028635E"/>
    <w:rsid w:val="002875BC"/>
    <w:rsid w:val="00287ED9"/>
    <w:rsid w:val="00290314"/>
    <w:rsid w:val="002906BE"/>
    <w:rsid w:val="002909AD"/>
    <w:rsid w:val="002916C6"/>
    <w:rsid w:val="00291D3A"/>
    <w:rsid w:val="002929AE"/>
    <w:rsid w:val="00292DA4"/>
    <w:rsid w:val="00292FEA"/>
    <w:rsid w:val="00293158"/>
    <w:rsid w:val="0029341E"/>
    <w:rsid w:val="0029365B"/>
    <w:rsid w:val="00295313"/>
    <w:rsid w:val="00295523"/>
    <w:rsid w:val="00295750"/>
    <w:rsid w:val="00295BE1"/>
    <w:rsid w:val="00295C7E"/>
    <w:rsid w:val="002A1A43"/>
    <w:rsid w:val="002A1DFE"/>
    <w:rsid w:val="002A24CD"/>
    <w:rsid w:val="002A27FA"/>
    <w:rsid w:val="002A28CB"/>
    <w:rsid w:val="002A34BF"/>
    <w:rsid w:val="002A3FCF"/>
    <w:rsid w:val="002A48D6"/>
    <w:rsid w:val="002A52D5"/>
    <w:rsid w:val="002A58E4"/>
    <w:rsid w:val="002A5ECC"/>
    <w:rsid w:val="002A6D8C"/>
    <w:rsid w:val="002A74A0"/>
    <w:rsid w:val="002A761D"/>
    <w:rsid w:val="002A7C32"/>
    <w:rsid w:val="002A7C66"/>
    <w:rsid w:val="002A7E09"/>
    <w:rsid w:val="002A7E91"/>
    <w:rsid w:val="002B1138"/>
    <w:rsid w:val="002B16F9"/>
    <w:rsid w:val="002B24BE"/>
    <w:rsid w:val="002B2E21"/>
    <w:rsid w:val="002B319A"/>
    <w:rsid w:val="002B419B"/>
    <w:rsid w:val="002C0044"/>
    <w:rsid w:val="002C009D"/>
    <w:rsid w:val="002C19BD"/>
    <w:rsid w:val="002C2E77"/>
    <w:rsid w:val="002C34A0"/>
    <w:rsid w:val="002C355D"/>
    <w:rsid w:val="002C4520"/>
    <w:rsid w:val="002C46EA"/>
    <w:rsid w:val="002C49A2"/>
    <w:rsid w:val="002C52B7"/>
    <w:rsid w:val="002C579A"/>
    <w:rsid w:val="002C6333"/>
    <w:rsid w:val="002D060D"/>
    <w:rsid w:val="002D179E"/>
    <w:rsid w:val="002D1E70"/>
    <w:rsid w:val="002D2885"/>
    <w:rsid w:val="002D3082"/>
    <w:rsid w:val="002D32FC"/>
    <w:rsid w:val="002D498C"/>
    <w:rsid w:val="002D53DC"/>
    <w:rsid w:val="002D5DAA"/>
    <w:rsid w:val="002D68A3"/>
    <w:rsid w:val="002D6A71"/>
    <w:rsid w:val="002D7A57"/>
    <w:rsid w:val="002D7AFC"/>
    <w:rsid w:val="002E0132"/>
    <w:rsid w:val="002E156F"/>
    <w:rsid w:val="002E23DD"/>
    <w:rsid w:val="002E3588"/>
    <w:rsid w:val="002E3FDD"/>
    <w:rsid w:val="002E42C0"/>
    <w:rsid w:val="002E52E1"/>
    <w:rsid w:val="002F0047"/>
    <w:rsid w:val="002F2E10"/>
    <w:rsid w:val="002F3430"/>
    <w:rsid w:val="002F39B5"/>
    <w:rsid w:val="002F3B75"/>
    <w:rsid w:val="002F3D2E"/>
    <w:rsid w:val="002F5E17"/>
    <w:rsid w:val="002F6B37"/>
    <w:rsid w:val="002F707F"/>
    <w:rsid w:val="002F759E"/>
    <w:rsid w:val="002F7D47"/>
    <w:rsid w:val="003013E6"/>
    <w:rsid w:val="00301B28"/>
    <w:rsid w:val="00302D24"/>
    <w:rsid w:val="00302F4E"/>
    <w:rsid w:val="00303443"/>
    <w:rsid w:val="0030352C"/>
    <w:rsid w:val="00303F83"/>
    <w:rsid w:val="00303FC7"/>
    <w:rsid w:val="003041BD"/>
    <w:rsid w:val="00305827"/>
    <w:rsid w:val="00305CF8"/>
    <w:rsid w:val="003062BA"/>
    <w:rsid w:val="00307928"/>
    <w:rsid w:val="00310237"/>
    <w:rsid w:val="003102C3"/>
    <w:rsid w:val="00310977"/>
    <w:rsid w:val="00310B75"/>
    <w:rsid w:val="00311A84"/>
    <w:rsid w:val="00312281"/>
    <w:rsid w:val="003138C4"/>
    <w:rsid w:val="00313F67"/>
    <w:rsid w:val="0031419C"/>
    <w:rsid w:val="00314674"/>
    <w:rsid w:val="00314C50"/>
    <w:rsid w:val="00314C93"/>
    <w:rsid w:val="003153C4"/>
    <w:rsid w:val="0031588A"/>
    <w:rsid w:val="00316DEF"/>
    <w:rsid w:val="003173E0"/>
    <w:rsid w:val="003200ED"/>
    <w:rsid w:val="00321050"/>
    <w:rsid w:val="00322C2C"/>
    <w:rsid w:val="00322E39"/>
    <w:rsid w:val="0032359D"/>
    <w:rsid w:val="00323C65"/>
    <w:rsid w:val="00324270"/>
    <w:rsid w:val="0032473F"/>
    <w:rsid w:val="00325228"/>
    <w:rsid w:val="0032633C"/>
    <w:rsid w:val="003263C9"/>
    <w:rsid w:val="00326622"/>
    <w:rsid w:val="00326938"/>
    <w:rsid w:val="00326E60"/>
    <w:rsid w:val="0032774C"/>
    <w:rsid w:val="003306DD"/>
    <w:rsid w:val="00331A8A"/>
    <w:rsid w:val="003323B4"/>
    <w:rsid w:val="00333615"/>
    <w:rsid w:val="00333BEA"/>
    <w:rsid w:val="00333C3D"/>
    <w:rsid w:val="00334735"/>
    <w:rsid w:val="003355EF"/>
    <w:rsid w:val="0033678A"/>
    <w:rsid w:val="00337BB1"/>
    <w:rsid w:val="0034159C"/>
    <w:rsid w:val="003418E7"/>
    <w:rsid w:val="00341C5B"/>
    <w:rsid w:val="00341CA2"/>
    <w:rsid w:val="00342182"/>
    <w:rsid w:val="00344838"/>
    <w:rsid w:val="0034565F"/>
    <w:rsid w:val="00346191"/>
    <w:rsid w:val="003466E7"/>
    <w:rsid w:val="00347401"/>
    <w:rsid w:val="00347408"/>
    <w:rsid w:val="003536CB"/>
    <w:rsid w:val="00353D08"/>
    <w:rsid w:val="0035580C"/>
    <w:rsid w:val="00355B7F"/>
    <w:rsid w:val="003560B7"/>
    <w:rsid w:val="00357ADB"/>
    <w:rsid w:val="00361098"/>
    <w:rsid w:val="003624FE"/>
    <w:rsid w:val="00362696"/>
    <w:rsid w:val="0036333A"/>
    <w:rsid w:val="003634BC"/>
    <w:rsid w:val="00367692"/>
    <w:rsid w:val="00370140"/>
    <w:rsid w:val="00370F46"/>
    <w:rsid w:val="003717D5"/>
    <w:rsid w:val="00372760"/>
    <w:rsid w:val="00372C18"/>
    <w:rsid w:val="003740EC"/>
    <w:rsid w:val="00374D74"/>
    <w:rsid w:val="003750FD"/>
    <w:rsid w:val="0037605F"/>
    <w:rsid w:val="0037611D"/>
    <w:rsid w:val="00376ACE"/>
    <w:rsid w:val="00380401"/>
    <w:rsid w:val="00380EA7"/>
    <w:rsid w:val="00382796"/>
    <w:rsid w:val="0038300B"/>
    <w:rsid w:val="00383851"/>
    <w:rsid w:val="003855F4"/>
    <w:rsid w:val="003856D1"/>
    <w:rsid w:val="00385D01"/>
    <w:rsid w:val="0039017B"/>
    <w:rsid w:val="0039105E"/>
    <w:rsid w:val="0039386A"/>
    <w:rsid w:val="00394C0E"/>
    <w:rsid w:val="00397880"/>
    <w:rsid w:val="003A141D"/>
    <w:rsid w:val="003A1FEB"/>
    <w:rsid w:val="003A265B"/>
    <w:rsid w:val="003A28D2"/>
    <w:rsid w:val="003A3148"/>
    <w:rsid w:val="003A34BC"/>
    <w:rsid w:val="003A38F7"/>
    <w:rsid w:val="003A391F"/>
    <w:rsid w:val="003A3A46"/>
    <w:rsid w:val="003A4417"/>
    <w:rsid w:val="003A45D9"/>
    <w:rsid w:val="003A4B6F"/>
    <w:rsid w:val="003A75F8"/>
    <w:rsid w:val="003A7D3C"/>
    <w:rsid w:val="003B04C5"/>
    <w:rsid w:val="003B0682"/>
    <w:rsid w:val="003B146B"/>
    <w:rsid w:val="003B14D6"/>
    <w:rsid w:val="003B1F07"/>
    <w:rsid w:val="003B2D33"/>
    <w:rsid w:val="003B2D3C"/>
    <w:rsid w:val="003B3406"/>
    <w:rsid w:val="003B3C32"/>
    <w:rsid w:val="003B3C9E"/>
    <w:rsid w:val="003B3D49"/>
    <w:rsid w:val="003B5B12"/>
    <w:rsid w:val="003B5C21"/>
    <w:rsid w:val="003B6A3C"/>
    <w:rsid w:val="003B7283"/>
    <w:rsid w:val="003C02EA"/>
    <w:rsid w:val="003C042D"/>
    <w:rsid w:val="003C0591"/>
    <w:rsid w:val="003C0650"/>
    <w:rsid w:val="003C18B7"/>
    <w:rsid w:val="003C1D8E"/>
    <w:rsid w:val="003C29C8"/>
    <w:rsid w:val="003C4267"/>
    <w:rsid w:val="003C4A74"/>
    <w:rsid w:val="003D20D1"/>
    <w:rsid w:val="003D5CE5"/>
    <w:rsid w:val="003D5D43"/>
    <w:rsid w:val="003D6196"/>
    <w:rsid w:val="003D7892"/>
    <w:rsid w:val="003D7EB9"/>
    <w:rsid w:val="003E054F"/>
    <w:rsid w:val="003E0A19"/>
    <w:rsid w:val="003E0D20"/>
    <w:rsid w:val="003E2DD1"/>
    <w:rsid w:val="003E3926"/>
    <w:rsid w:val="003E3C2D"/>
    <w:rsid w:val="003E3DFC"/>
    <w:rsid w:val="003E42CD"/>
    <w:rsid w:val="003E449A"/>
    <w:rsid w:val="003E46AA"/>
    <w:rsid w:val="003E4B6D"/>
    <w:rsid w:val="003E55AF"/>
    <w:rsid w:val="003E5785"/>
    <w:rsid w:val="003E6CA7"/>
    <w:rsid w:val="003F162F"/>
    <w:rsid w:val="003F1AAC"/>
    <w:rsid w:val="003F38DE"/>
    <w:rsid w:val="003F3A4A"/>
    <w:rsid w:val="003F615B"/>
    <w:rsid w:val="003F6211"/>
    <w:rsid w:val="004003A6"/>
    <w:rsid w:val="0040080C"/>
    <w:rsid w:val="00400BAE"/>
    <w:rsid w:val="00400FCC"/>
    <w:rsid w:val="004041D9"/>
    <w:rsid w:val="00404276"/>
    <w:rsid w:val="004046D8"/>
    <w:rsid w:val="004047CB"/>
    <w:rsid w:val="00405140"/>
    <w:rsid w:val="00406140"/>
    <w:rsid w:val="00406660"/>
    <w:rsid w:val="004107AE"/>
    <w:rsid w:val="004110B0"/>
    <w:rsid w:val="004117CB"/>
    <w:rsid w:val="00413044"/>
    <w:rsid w:val="004130D9"/>
    <w:rsid w:val="004136C7"/>
    <w:rsid w:val="004155CB"/>
    <w:rsid w:val="00415962"/>
    <w:rsid w:val="0041786D"/>
    <w:rsid w:val="00417A0F"/>
    <w:rsid w:val="004200E5"/>
    <w:rsid w:val="00421444"/>
    <w:rsid w:val="00421F59"/>
    <w:rsid w:val="00425E5F"/>
    <w:rsid w:val="004272B0"/>
    <w:rsid w:val="0042744D"/>
    <w:rsid w:val="00431E30"/>
    <w:rsid w:val="004323C8"/>
    <w:rsid w:val="004331E0"/>
    <w:rsid w:val="004336B1"/>
    <w:rsid w:val="00434099"/>
    <w:rsid w:val="00434F2F"/>
    <w:rsid w:val="004362D4"/>
    <w:rsid w:val="00437455"/>
    <w:rsid w:val="004404B3"/>
    <w:rsid w:val="00440508"/>
    <w:rsid w:val="004434C2"/>
    <w:rsid w:val="00443C5E"/>
    <w:rsid w:val="004442EE"/>
    <w:rsid w:val="00444543"/>
    <w:rsid w:val="004451D9"/>
    <w:rsid w:val="00445794"/>
    <w:rsid w:val="0044657E"/>
    <w:rsid w:val="00447758"/>
    <w:rsid w:val="00447AC2"/>
    <w:rsid w:val="00447C5F"/>
    <w:rsid w:val="004504A3"/>
    <w:rsid w:val="00450E87"/>
    <w:rsid w:val="00451625"/>
    <w:rsid w:val="0045240A"/>
    <w:rsid w:val="00452595"/>
    <w:rsid w:val="00452659"/>
    <w:rsid w:val="0045291F"/>
    <w:rsid w:val="00453172"/>
    <w:rsid w:val="004544A9"/>
    <w:rsid w:val="00454C44"/>
    <w:rsid w:val="00455382"/>
    <w:rsid w:val="004560CC"/>
    <w:rsid w:val="0045694A"/>
    <w:rsid w:val="00456CB9"/>
    <w:rsid w:val="00456E3D"/>
    <w:rsid w:val="00457001"/>
    <w:rsid w:val="00457AEF"/>
    <w:rsid w:val="00457C3F"/>
    <w:rsid w:val="00457F13"/>
    <w:rsid w:val="00460241"/>
    <w:rsid w:val="0046072F"/>
    <w:rsid w:val="004622D2"/>
    <w:rsid w:val="00462BE1"/>
    <w:rsid w:val="0046387A"/>
    <w:rsid w:val="00464BBF"/>
    <w:rsid w:val="00466307"/>
    <w:rsid w:val="00466683"/>
    <w:rsid w:val="00466EF6"/>
    <w:rsid w:val="004671D5"/>
    <w:rsid w:val="00471227"/>
    <w:rsid w:val="00471DDD"/>
    <w:rsid w:val="00474CEB"/>
    <w:rsid w:val="00474DC5"/>
    <w:rsid w:val="00475094"/>
    <w:rsid w:val="00475560"/>
    <w:rsid w:val="00476964"/>
    <w:rsid w:val="00476E08"/>
    <w:rsid w:val="0048032B"/>
    <w:rsid w:val="00481769"/>
    <w:rsid w:val="00482874"/>
    <w:rsid w:val="0048467E"/>
    <w:rsid w:val="0048481A"/>
    <w:rsid w:val="0048659F"/>
    <w:rsid w:val="0048755A"/>
    <w:rsid w:val="00487911"/>
    <w:rsid w:val="004918F0"/>
    <w:rsid w:val="004943AA"/>
    <w:rsid w:val="004945AA"/>
    <w:rsid w:val="004958D2"/>
    <w:rsid w:val="00495909"/>
    <w:rsid w:val="004969E5"/>
    <w:rsid w:val="00496A70"/>
    <w:rsid w:val="00497F60"/>
    <w:rsid w:val="004A305E"/>
    <w:rsid w:val="004A3AA0"/>
    <w:rsid w:val="004A464D"/>
    <w:rsid w:val="004A5866"/>
    <w:rsid w:val="004A7515"/>
    <w:rsid w:val="004A7825"/>
    <w:rsid w:val="004A7E94"/>
    <w:rsid w:val="004B0DEC"/>
    <w:rsid w:val="004B2D08"/>
    <w:rsid w:val="004B37D5"/>
    <w:rsid w:val="004B382B"/>
    <w:rsid w:val="004B39E7"/>
    <w:rsid w:val="004B3B06"/>
    <w:rsid w:val="004B46F0"/>
    <w:rsid w:val="004B472E"/>
    <w:rsid w:val="004B4F43"/>
    <w:rsid w:val="004B5210"/>
    <w:rsid w:val="004B6374"/>
    <w:rsid w:val="004B650E"/>
    <w:rsid w:val="004B69B2"/>
    <w:rsid w:val="004B69F0"/>
    <w:rsid w:val="004B78E1"/>
    <w:rsid w:val="004C147E"/>
    <w:rsid w:val="004C352C"/>
    <w:rsid w:val="004C3AB2"/>
    <w:rsid w:val="004C4AA2"/>
    <w:rsid w:val="004C4D2E"/>
    <w:rsid w:val="004C675D"/>
    <w:rsid w:val="004D0CD8"/>
    <w:rsid w:val="004D178C"/>
    <w:rsid w:val="004D1920"/>
    <w:rsid w:val="004D3D43"/>
    <w:rsid w:val="004D5BAB"/>
    <w:rsid w:val="004D6AB6"/>
    <w:rsid w:val="004D7340"/>
    <w:rsid w:val="004D78D7"/>
    <w:rsid w:val="004D7D30"/>
    <w:rsid w:val="004D7F24"/>
    <w:rsid w:val="004E039F"/>
    <w:rsid w:val="004E28CA"/>
    <w:rsid w:val="004E3F45"/>
    <w:rsid w:val="004E4838"/>
    <w:rsid w:val="004E4EBA"/>
    <w:rsid w:val="004E5138"/>
    <w:rsid w:val="004E54E9"/>
    <w:rsid w:val="004E6E22"/>
    <w:rsid w:val="004F1DE9"/>
    <w:rsid w:val="004F21BE"/>
    <w:rsid w:val="004F2689"/>
    <w:rsid w:val="004F26F2"/>
    <w:rsid w:val="004F2A6A"/>
    <w:rsid w:val="004F3243"/>
    <w:rsid w:val="004F54A1"/>
    <w:rsid w:val="004F5A81"/>
    <w:rsid w:val="004F682C"/>
    <w:rsid w:val="004F72E3"/>
    <w:rsid w:val="004F7A7F"/>
    <w:rsid w:val="00500D63"/>
    <w:rsid w:val="00500EB8"/>
    <w:rsid w:val="00501088"/>
    <w:rsid w:val="00501453"/>
    <w:rsid w:val="00501BBB"/>
    <w:rsid w:val="00502199"/>
    <w:rsid w:val="005044A1"/>
    <w:rsid w:val="00504DCF"/>
    <w:rsid w:val="00505C48"/>
    <w:rsid w:val="00506986"/>
    <w:rsid w:val="00506ABB"/>
    <w:rsid w:val="00510154"/>
    <w:rsid w:val="00512DFB"/>
    <w:rsid w:val="00513A46"/>
    <w:rsid w:val="00513EE2"/>
    <w:rsid w:val="00514B25"/>
    <w:rsid w:val="0051510E"/>
    <w:rsid w:val="00515134"/>
    <w:rsid w:val="005152F6"/>
    <w:rsid w:val="00515441"/>
    <w:rsid w:val="00517D13"/>
    <w:rsid w:val="00521C46"/>
    <w:rsid w:val="00523B9F"/>
    <w:rsid w:val="00523F83"/>
    <w:rsid w:val="005246EE"/>
    <w:rsid w:val="00525510"/>
    <w:rsid w:val="00526A68"/>
    <w:rsid w:val="0053075D"/>
    <w:rsid w:val="00531476"/>
    <w:rsid w:val="00532EA6"/>
    <w:rsid w:val="00532ED6"/>
    <w:rsid w:val="00533E27"/>
    <w:rsid w:val="00534583"/>
    <w:rsid w:val="005355F0"/>
    <w:rsid w:val="0053640F"/>
    <w:rsid w:val="00537030"/>
    <w:rsid w:val="00540424"/>
    <w:rsid w:val="005408D9"/>
    <w:rsid w:val="00540B0E"/>
    <w:rsid w:val="00541288"/>
    <w:rsid w:val="00541744"/>
    <w:rsid w:val="005419B8"/>
    <w:rsid w:val="00541BCB"/>
    <w:rsid w:val="00542D71"/>
    <w:rsid w:val="00542F95"/>
    <w:rsid w:val="0054377F"/>
    <w:rsid w:val="00543D16"/>
    <w:rsid w:val="00544054"/>
    <w:rsid w:val="0054512A"/>
    <w:rsid w:val="0054580B"/>
    <w:rsid w:val="005462AA"/>
    <w:rsid w:val="00547D72"/>
    <w:rsid w:val="005507A9"/>
    <w:rsid w:val="00551F14"/>
    <w:rsid w:val="005521FE"/>
    <w:rsid w:val="0055502F"/>
    <w:rsid w:val="00555A1A"/>
    <w:rsid w:val="00556ED4"/>
    <w:rsid w:val="005572B1"/>
    <w:rsid w:val="005600ED"/>
    <w:rsid w:val="00560147"/>
    <w:rsid w:val="00561BA0"/>
    <w:rsid w:val="00562406"/>
    <w:rsid w:val="005632D8"/>
    <w:rsid w:val="00563BF8"/>
    <w:rsid w:val="005653BF"/>
    <w:rsid w:val="005654FD"/>
    <w:rsid w:val="0056552F"/>
    <w:rsid w:val="0056607A"/>
    <w:rsid w:val="00566F14"/>
    <w:rsid w:val="00567CBD"/>
    <w:rsid w:val="00570474"/>
    <w:rsid w:val="00571617"/>
    <w:rsid w:val="005723C0"/>
    <w:rsid w:val="0057383E"/>
    <w:rsid w:val="00573C49"/>
    <w:rsid w:val="00573F3A"/>
    <w:rsid w:val="00575C74"/>
    <w:rsid w:val="0057606A"/>
    <w:rsid w:val="00576F3E"/>
    <w:rsid w:val="00577A82"/>
    <w:rsid w:val="0058012D"/>
    <w:rsid w:val="0058132D"/>
    <w:rsid w:val="00582850"/>
    <w:rsid w:val="00582AE8"/>
    <w:rsid w:val="00582B67"/>
    <w:rsid w:val="00585BB6"/>
    <w:rsid w:val="00586082"/>
    <w:rsid w:val="005874BF"/>
    <w:rsid w:val="005877E6"/>
    <w:rsid w:val="00587985"/>
    <w:rsid w:val="00590461"/>
    <w:rsid w:val="00590B4A"/>
    <w:rsid w:val="005913BC"/>
    <w:rsid w:val="0059161B"/>
    <w:rsid w:val="00592631"/>
    <w:rsid w:val="00592930"/>
    <w:rsid w:val="005967FB"/>
    <w:rsid w:val="005A0940"/>
    <w:rsid w:val="005A0D7B"/>
    <w:rsid w:val="005A1195"/>
    <w:rsid w:val="005A1AF3"/>
    <w:rsid w:val="005A3557"/>
    <w:rsid w:val="005A44EC"/>
    <w:rsid w:val="005A46F8"/>
    <w:rsid w:val="005A4993"/>
    <w:rsid w:val="005A4A01"/>
    <w:rsid w:val="005A51F8"/>
    <w:rsid w:val="005A5479"/>
    <w:rsid w:val="005A56AD"/>
    <w:rsid w:val="005A5DBB"/>
    <w:rsid w:val="005A670C"/>
    <w:rsid w:val="005A6F19"/>
    <w:rsid w:val="005A725F"/>
    <w:rsid w:val="005B01B8"/>
    <w:rsid w:val="005B0CA0"/>
    <w:rsid w:val="005B1D76"/>
    <w:rsid w:val="005B2EEB"/>
    <w:rsid w:val="005B34BA"/>
    <w:rsid w:val="005B35EE"/>
    <w:rsid w:val="005B5CBE"/>
    <w:rsid w:val="005B687B"/>
    <w:rsid w:val="005B7430"/>
    <w:rsid w:val="005C068D"/>
    <w:rsid w:val="005C06BE"/>
    <w:rsid w:val="005C2DD1"/>
    <w:rsid w:val="005C2E2B"/>
    <w:rsid w:val="005C2F2C"/>
    <w:rsid w:val="005C3F44"/>
    <w:rsid w:val="005C4DAF"/>
    <w:rsid w:val="005C6587"/>
    <w:rsid w:val="005C7ABF"/>
    <w:rsid w:val="005D01ED"/>
    <w:rsid w:val="005D14A7"/>
    <w:rsid w:val="005D2935"/>
    <w:rsid w:val="005D2CF2"/>
    <w:rsid w:val="005D32B2"/>
    <w:rsid w:val="005D34A8"/>
    <w:rsid w:val="005D6D8A"/>
    <w:rsid w:val="005D6E0E"/>
    <w:rsid w:val="005E526C"/>
    <w:rsid w:val="005E56FD"/>
    <w:rsid w:val="005E5DA6"/>
    <w:rsid w:val="005E5EF3"/>
    <w:rsid w:val="005E6B14"/>
    <w:rsid w:val="005E6E72"/>
    <w:rsid w:val="005E73DF"/>
    <w:rsid w:val="005F01C0"/>
    <w:rsid w:val="005F0285"/>
    <w:rsid w:val="005F2386"/>
    <w:rsid w:val="005F2415"/>
    <w:rsid w:val="005F3869"/>
    <w:rsid w:val="005F3F10"/>
    <w:rsid w:val="005F4EDC"/>
    <w:rsid w:val="005F5D10"/>
    <w:rsid w:val="005F5E35"/>
    <w:rsid w:val="005F71D5"/>
    <w:rsid w:val="0060133C"/>
    <w:rsid w:val="00602F1C"/>
    <w:rsid w:val="0060394C"/>
    <w:rsid w:val="00605A2F"/>
    <w:rsid w:val="00605B2A"/>
    <w:rsid w:val="00605C0F"/>
    <w:rsid w:val="00605DC6"/>
    <w:rsid w:val="006062DD"/>
    <w:rsid w:val="0060699E"/>
    <w:rsid w:val="0060716F"/>
    <w:rsid w:val="00610071"/>
    <w:rsid w:val="00611922"/>
    <w:rsid w:val="00612650"/>
    <w:rsid w:val="006127AE"/>
    <w:rsid w:val="0061282F"/>
    <w:rsid w:val="00614979"/>
    <w:rsid w:val="00615047"/>
    <w:rsid w:val="00616850"/>
    <w:rsid w:val="00616B40"/>
    <w:rsid w:val="00616F87"/>
    <w:rsid w:val="00617A02"/>
    <w:rsid w:val="00620B1F"/>
    <w:rsid w:val="00621092"/>
    <w:rsid w:val="00622CB5"/>
    <w:rsid w:val="006231D4"/>
    <w:rsid w:val="006235F6"/>
    <w:rsid w:val="00623728"/>
    <w:rsid w:val="006237B3"/>
    <w:rsid w:val="00626429"/>
    <w:rsid w:val="0062699A"/>
    <w:rsid w:val="00626D97"/>
    <w:rsid w:val="006271B9"/>
    <w:rsid w:val="00627E51"/>
    <w:rsid w:val="00632119"/>
    <w:rsid w:val="006326B1"/>
    <w:rsid w:val="006329A7"/>
    <w:rsid w:val="00632A7F"/>
    <w:rsid w:val="006334D4"/>
    <w:rsid w:val="00634A1A"/>
    <w:rsid w:val="006356D6"/>
    <w:rsid w:val="00635965"/>
    <w:rsid w:val="006369B8"/>
    <w:rsid w:val="00636B50"/>
    <w:rsid w:val="00636EAA"/>
    <w:rsid w:val="00637897"/>
    <w:rsid w:val="00637983"/>
    <w:rsid w:val="00640160"/>
    <w:rsid w:val="00640451"/>
    <w:rsid w:val="006409A5"/>
    <w:rsid w:val="00642263"/>
    <w:rsid w:val="006458FD"/>
    <w:rsid w:val="00646894"/>
    <w:rsid w:val="006471D7"/>
    <w:rsid w:val="00647385"/>
    <w:rsid w:val="00647EC9"/>
    <w:rsid w:val="006507F3"/>
    <w:rsid w:val="006515BF"/>
    <w:rsid w:val="00651634"/>
    <w:rsid w:val="00653196"/>
    <w:rsid w:val="006540C0"/>
    <w:rsid w:val="00654139"/>
    <w:rsid w:val="00654E59"/>
    <w:rsid w:val="0065577C"/>
    <w:rsid w:val="00656223"/>
    <w:rsid w:val="006573BC"/>
    <w:rsid w:val="006574F0"/>
    <w:rsid w:val="0065774C"/>
    <w:rsid w:val="006605FE"/>
    <w:rsid w:val="00660E0B"/>
    <w:rsid w:val="00661BD6"/>
    <w:rsid w:val="006624A1"/>
    <w:rsid w:val="00662844"/>
    <w:rsid w:val="00664AE3"/>
    <w:rsid w:val="006651A4"/>
    <w:rsid w:val="00666823"/>
    <w:rsid w:val="00666CA4"/>
    <w:rsid w:val="00667389"/>
    <w:rsid w:val="006704CA"/>
    <w:rsid w:val="006714DA"/>
    <w:rsid w:val="00671BA0"/>
    <w:rsid w:val="00671CF4"/>
    <w:rsid w:val="00672E46"/>
    <w:rsid w:val="00674AC3"/>
    <w:rsid w:val="00675687"/>
    <w:rsid w:val="00676055"/>
    <w:rsid w:val="006760E5"/>
    <w:rsid w:val="006761C9"/>
    <w:rsid w:val="006762F3"/>
    <w:rsid w:val="0068082A"/>
    <w:rsid w:val="006817C6"/>
    <w:rsid w:val="00681F0B"/>
    <w:rsid w:val="006829E9"/>
    <w:rsid w:val="0068304F"/>
    <w:rsid w:val="00683EB1"/>
    <w:rsid w:val="0068476B"/>
    <w:rsid w:val="006859FA"/>
    <w:rsid w:val="0068671E"/>
    <w:rsid w:val="00686FA1"/>
    <w:rsid w:val="0068733E"/>
    <w:rsid w:val="0068746C"/>
    <w:rsid w:val="0068789A"/>
    <w:rsid w:val="006901D5"/>
    <w:rsid w:val="00690490"/>
    <w:rsid w:val="00690837"/>
    <w:rsid w:val="00692FAA"/>
    <w:rsid w:val="00693E80"/>
    <w:rsid w:val="00694B77"/>
    <w:rsid w:val="006956AA"/>
    <w:rsid w:val="00695EBE"/>
    <w:rsid w:val="006976CD"/>
    <w:rsid w:val="006A049B"/>
    <w:rsid w:val="006A1044"/>
    <w:rsid w:val="006A1149"/>
    <w:rsid w:val="006A1E3F"/>
    <w:rsid w:val="006A4889"/>
    <w:rsid w:val="006A491A"/>
    <w:rsid w:val="006A49A0"/>
    <w:rsid w:val="006A4D5D"/>
    <w:rsid w:val="006A6E25"/>
    <w:rsid w:val="006B1175"/>
    <w:rsid w:val="006B256A"/>
    <w:rsid w:val="006B290B"/>
    <w:rsid w:val="006B33EF"/>
    <w:rsid w:val="006B42C6"/>
    <w:rsid w:val="006B4730"/>
    <w:rsid w:val="006B538B"/>
    <w:rsid w:val="006B5650"/>
    <w:rsid w:val="006B594F"/>
    <w:rsid w:val="006B5A1C"/>
    <w:rsid w:val="006B5E1E"/>
    <w:rsid w:val="006B5E5F"/>
    <w:rsid w:val="006B6088"/>
    <w:rsid w:val="006B625A"/>
    <w:rsid w:val="006B649B"/>
    <w:rsid w:val="006B64FE"/>
    <w:rsid w:val="006B65C1"/>
    <w:rsid w:val="006C25D1"/>
    <w:rsid w:val="006C3482"/>
    <w:rsid w:val="006C4446"/>
    <w:rsid w:val="006C4644"/>
    <w:rsid w:val="006C4F98"/>
    <w:rsid w:val="006C5790"/>
    <w:rsid w:val="006C5D57"/>
    <w:rsid w:val="006C7E1B"/>
    <w:rsid w:val="006D1AE5"/>
    <w:rsid w:val="006D3A09"/>
    <w:rsid w:val="006D4281"/>
    <w:rsid w:val="006D4FB1"/>
    <w:rsid w:val="006D5078"/>
    <w:rsid w:val="006D5D7D"/>
    <w:rsid w:val="006D5DBC"/>
    <w:rsid w:val="006D7701"/>
    <w:rsid w:val="006D79A5"/>
    <w:rsid w:val="006D7C4F"/>
    <w:rsid w:val="006E0A8D"/>
    <w:rsid w:val="006E1EE9"/>
    <w:rsid w:val="006E44CE"/>
    <w:rsid w:val="006E5AAB"/>
    <w:rsid w:val="006E6669"/>
    <w:rsid w:val="006E711B"/>
    <w:rsid w:val="006E7953"/>
    <w:rsid w:val="006F05E9"/>
    <w:rsid w:val="006F0D7E"/>
    <w:rsid w:val="006F1B3A"/>
    <w:rsid w:val="006F1F46"/>
    <w:rsid w:val="006F2098"/>
    <w:rsid w:val="006F2194"/>
    <w:rsid w:val="006F2D38"/>
    <w:rsid w:val="006F3780"/>
    <w:rsid w:val="006F38B3"/>
    <w:rsid w:val="006F39C5"/>
    <w:rsid w:val="006F3DC8"/>
    <w:rsid w:val="006F3EAC"/>
    <w:rsid w:val="006F60D6"/>
    <w:rsid w:val="006F64BE"/>
    <w:rsid w:val="006F6866"/>
    <w:rsid w:val="00701B0F"/>
    <w:rsid w:val="0070272B"/>
    <w:rsid w:val="00703D73"/>
    <w:rsid w:val="00704804"/>
    <w:rsid w:val="00704918"/>
    <w:rsid w:val="00704FF3"/>
    <w:rsid w:val="007061CE"/>
    <w:rsid w:val="007063F1"/>
    <w:rsid w:val="0071085E"/>
    <w:rsid w:val="00710ACD"/>
    <w:rsid w:val="007126C7"/>
    <w:rsid w:val="007135DE"/>
    <w:rsid w:val="007145A2"/>
    <w:rsid w:val="00715A57"/>
    <w:rsid w:val="00715FDE"/>
    <w:rsid w:val="00716E06"/>
    <w:rsid w:val="00720990"/>
    <w:rsid w:val="00721842"/>
    <w:rsid w:val="007226DF"/>
    <w:rsid w:val="0072294D"/>
    <w:rsid w:val="00724166"/>
    <w:rsid w:val="00724EFA"/>
    <w:rsid w:val="00726C03"/>
    <w:rsid w:val="00726D25"/>
    <w:rsid w:val="0072704B"/>
    <w:rsid w:val="007272EA"/>
    <w:rsid w:val="0072748C"/>
    <w:rsid w:val="00727AF9"/>
    <w:rsid w:val="007300BE"/>
    <w:rsid w:val="007303F3"/>
    <w:rsid w:val="00730502"/>
    <w:rsid w:val="00730FA4"/>
    <w:rsid w:val="00732275"/>
    <w:rsid w:val="007337CE"/>
    <w:rsid w:val="00734AC6"/>
    <w:rsid w:val="00734BD7"/>
    <w:rsid w:val="00734E1B"/>
    <w:rsid w:val="00736E74"/>
    <w:rsid w:val="00737458"/>
    <w:rsid w:val="00737D26"/>
    <w:rsid w:val="00740A04"/>
    <w:rsid w:val="00740AAE"/>
    <w:rsid w:val="00740B81"/>
    <w:rsid w:val="007437AE"/>
    <w:rsid w:val="00743D47"/>
    <w:rsid w:val="00743EE6"/>
    <w:rsid w:val="00745B28"/>
    <w:rsid w:val="00745E30"/>
    <w:rsid w:val="00745E31"/>
    <w:rsid w:val="0074609D"/>
    <w:rsid w:val="0074613C"/>
    <w:rsid w:val="00746B82"/>
    <w:rsid w:val="00746E10"/>
    <w:rsid w:val="00753885"/>
    <w:rsid w:val="0075468D"/>
    <w:rsid w:val="00756F38"/>
    <w:rsid w:val="00757779"/>
    <w:rsid w:val="00757F55"/>
    <w:rsid w:val="007608F5"/>
    <w:rsid w:val="00762DB0"/>
    <w:rsid w:val="00762E36"/>
    <w:rsid w:val="00762F36"/>
    <w:rsid w:val="00763BAC"/>
    <w:rsid w:val="007646B3"/>
    <w:rsid w:val="00765522"/>
    <w:rsid w:val="00766336"/>
    <w:rsid w:val="00766524"/>
    <w:rsid w:val="00767166"/>
    <w:rsid w:val="00767B6F"/>
    <w:rsid w:val="00767EBE"/>
    <w:rsid w:val="00770670"/>
    <w:rsid w:val="00770BD0"/>
    <w:rsid w:val="00771763"/>
    <w:rsid w:val="0077188D"/>
    <w:rsid w:val="00773E8A"/>
    <w:rsid w:val="0077443B"/>
    <w:rsid w:val="007748B1"/>
    <w:rsid w:val="00774A38"/>
    <w:rsid w:val="00775453"/>
    <w:rsid w:val="0077550A"/>
    <w:rsid w:val="00775AE0"/>
    <w:rsid w:val="007777A1"/>
    <w:rsid w:val="007803C7"/>
    <w:rsid w:val="007821D4"/>
    <w:rsid w:val="007822AB"/>
    <w:rsid w:val="007829B4"/>
    <w:rsid w:val="00783164"/>
    <w:rsid w:val="00783602"/>
    <w:rsid w:val="00783625"/>
    <w:rsid w:val="007836BE"/>
    <w:rsid w:val="00783884"/>
    <w:rsid w:val="00783A9E"/>
    <w:rsid w:val="00784C9F"/>
    <w:rsid w:val="007854E9"/>
    <w:rsid w:val="007868DC"/>
    <w:rsid w:val="00786AF8"/>
    <w:rsid w:val="0079033E"/>
    <w:rsid w:val="00790B31"/>
    <w:rsid w:val="00791D49"/>
    <w:rsid w:val="00792E15"/>
    <w:rsid w:val="007933D4"/>
    <w:rsid w:val="00794CEB"/>
    <w:rsid w:val="007A2A95"/>
    <w:rsid w:val="007A33D4"/>
    <w:rsid w:val="007A35E8"/>
    <w:rsid w:val="007A3C3F"/>
    <w:rsid w:val="007A3EF5"/>
    <w:rsid w:val="007A47AF"/>
    <w:rsid w:val="007A4E10"/>
    <w:rsid w:val="007A68A8"/>
    <w:rsid w:val="007B0F1F"/>
    <w:rsid w:val="007B2222"/>
    <w:rsid w:val="007B3223"/>
    <w:rsid w:val="007B3743"/>
    <w:rsid w:val="007B57C3"/>
    <w:rsid w:val="007B5D13"/>
    <w:rsid w:val="007C0118"/>
    <w:rsid w:val="007C219D"/>
    <w:rsid w:val="007C21BD"/>
    <w:rsid w:val="007C3546"/>
    <w:rsid w:val="007C389B"/>
    <w:rsid w:val="007C46C1"/>
    <w:rsid w:val="007C559D"/>
    <w:rsid w:val="007C7637"/>
    <w:rsid w:val="007D012B"/>
    <w:rsid w:val="007D0A06"/>
    <w:rsid w:val="007D0C0A"/>
    <w:rsid w:val="007D1D0E"/>
    <w:rsid w:val="007D23F1"/>
    <w:rsid w:val="007D26AC"/>
    <w:rsid w:val="007D312A"/>
    <w:rsid w:val="007D566C"/>
    <w:rsid w:val="007D7D63"/>
    <w:rsid w:val="007E007D"/>
    <w:rsid w:val="007E27DB"/>
    <w:rsid w:val="007E3FC5"/>
    <w:rsid w:val="007E5853"/>
    <w:rsid w:val="007E6816"/>
    <w:rsid w:val="007E6AD8"/>
    <w:rsid w:val="007E6C76"/>
    <w:rsid w:val="007E7A70"/>
    <w:rsid w:val="007F1EB9"/>
    <w:rsid w:val="007F3D98"/>
    <w:rsid w:val="00800632"/>
    <w:rsid w:val="00800E6E"/>
    <w:rsid w:val="00800EED"/>
    <w:rsid w:val="00801E96"/>
    <w:rsid w:val="0080308B"/>
    <w:rsid w:val="0080319C"/>
    <w:rsid w:val="00803E33"/>
    <w:rsid w:val="0080590C"/>
    <w:rsid w:val="00810D31"/>
    <w:rsid w:val="00812B51"/>
    <w:rsid w:val="0081419C"/>
    <w:rsid w:val="00815083"/>
    <w:rsid w:val="008153E6"/>
    <w:rsid w:val="00815A90"/>
    <w:rsid w:val="00815CF1"/>
    <w:rsid w:val="00816F93"/>
    <w:rsid w:val="00820080"/>
    <w:rsid w:val="00820912"/>
    <w:rsid w:val="00821FCF"/>
    <w:rsid w:val="0082244B"/>
    <w:rsid w:val="008229CF"/>
    <w:rsid w:val="00824B86"/>
    <w:rsid w:val="00825690"/>
    <w:rsid w:val="008256C9"/>
    <w:rsid w:val="00825E63"/>
    <w:rsid w:val="008262BE"/>
    <w:rsid w:val="0082695F"/>
    <w:rsid w:val="008274B2"/>
    <w:rsid w:val="00830B05"/>
    <w:rsid w:val="00831183"/>
    <w:rsid w:val="0083142D"/>
    <w:rsid w:val="00831C81"/>
    <w:rsid w:val="00832974"/>
    <w:rsid w:val="008334EE"/>
    <w:rsid w:val="00833D0D"/>
    <w:rsid w:val="008352E6"/>
    <w:rsid w:val="0083698B"/>
    <w:rsid w:val="00836AAA"/>
    <w:rsid w:val="008411E6"/>
    <w:rsid w:val="00842BB4"/>
    <w:rsid w:val="0084300D"/>
    <w:rsid w:val="00843133"/>
    <w:rsid w:val="008437B1"/>
    <w:rsid w:val="00843918"/>
    <w:rsid w:val="008451ED"/>
    <w:rsid w:val="008457BB"/>
    <w:rsid w:val="0084604F"/>
    <w:rsid w:val="00846574"/>
    <w:rsid w:val="00847919"/>
    <w:rsid w:val="00850672"/>
    <w:rsid w:val="00851626"/>
    <w:rsid w:val="00852619"/>
    <w:rsid w:val="008542BE"/>
    <w:rsid w:val="00854AEC"/>
    <w:rsid w:val="00856B1C"/>
    <w:rsid w:val="00857076"/>
    <w:rsid w:val="00857F58"/>
    <w:rsid w:val="008607D8"/>
    <w:rsid w:val="00860ED8"/>
    <w:rsid w:val="00861002"/>
    <w:rsid w:val="00861772"/>
    <w:rsid w:val="00861A62"/>
    <w:rsid w:val="00861C61"/>
    <w:rsid w:val="00861DF5"/>
    <w:rsid w:val="00864212"/>
    <w:rsid w:val="008655C6"/>
    <w:rsid w:val="0086682C"/>
    <w:rsid w:val="00866DFD"/>
    <w:rsid w:val="008707EE"/>
    <w:rsid w:val="0087091C"/>
    <w:rsid w:val="00870C32"/>
    <w:rsid w:val="00870D84"/>
    <w:rsid w:val="008736A7"/>
    <w:rsid w:val="008737AB"/>
    <w:rsid w:val="00873C55"/>
    <w:rsid w:val="0087433C"/>
    <w:rsid w:val="008754B5"/>
    <w:rsid w:val="00875CE4"/>
    <w:rsid w:val="00876206"/>
    <w:rsid w:val="00876AEC"/>
    <w:rsid w:val="008779C5"/>
    <w:rsid w:val="00880369"/>
    <w:rsid w:val="0088081E"/>
    <w:rsid w:val="00882386"/>
    <w:rsid w:val="008826A6"/>
    <w:rsid w:val="00882D89"/>
    <w:rsid w:val="00883B74"/>
    <w:rsid w:val="008850EA"/>
    <w:rsid w:val="00885326"/>
    <w:rsid w:val="0088639D"/>
    <w:rsid w:val="00887445"/>
    <w:rsid w:val="008879D2"/>
    <w:rsid w:val="0089124D"/>
    <w:rsid w:val="00891AB6"/>
    <w:rsid w:val="0089287A"/>
    <w:rsid w:val="00892D61"/>
    <w:rsid w:val="008932A8"/>
    <w:rsid w:val="008934AD"/>
    <w:rsid w:val="00894072"/>
    <w:rsid w:val="008945B1"/>
    <w:rsid w:val="00894E97"/>
    <w:rsid w:val="00895D3C"/>
    <w:rsid w:val="00895E4B"/>
    <w:rsid w:val="00896013"/>
    <w:rsid w:val="0089667E"/>
    <w:rsid w:val="0089696A"/>
    <w:rsid w:val="00896AD0"/>
    <w:rsid w:val="00896E54"/>
    <w:rsid w:val="008A0B93"/>
    <w:rsid w:val="008A0EED"/>
    <w:rsid w:val="008A1618"/>
    <w:rsid w:val="008A2C3D"/>
    <w:rsid w:val="008A2D37"/>
    <w:rsid w:val="008A489F"/>
    <w:rsid w:val="008A5C55"/>
    <w:rsid w:val="008A7168"/>
    <w:rsid w:val="008A73EA"/>
    <w:rsid w:val="008A7DC3"/>
    <w:rsid w:val="008B00EA"/>
    <w:rsid w:val="008B0B1C"/>
    <w:rsid w:val="008B0B1D"/>
    <w:rsid w:val="008B1339"/>
    <w:rsid w:val="008B210C"/>
    <w:rsid w:val="008B426D"/>
    <w:rsid w:val="008B51F7"/>
    <w:rsid w:val="008B52D0"/>
    <w:rsid w:val="008B53D3"/>
    <w:rsid w:val="008B63C1"/>
    <w:rsid w:val="008B67FE"/>
    <w:rsid w:val="008B6A0C"/>
    <w:rsid w:val="008B736A"/>
    <w:rsid w:val="008B7B96"/>
    <w:rsid w:val="008B7E98"/>
    <w:rsid w:val="008B7FF2"/>
    <w:rsid w:val="008C0B96"/>
    <w:rsid w:val="008C1664"/>
    <w:rsid w:val="008C201C"/>
    <w:rsid w:val="008C23E2"/>
    <w:rsid w:val="008C2A2E"/>
    <w:rsid w:val="008C49ED"/>
    <w:rsid w:val="008C5109"/>
    <w:rsid w:val="008C6167"/>
    <w:rsid w:val="008C6C10"/>
    <w:rsid w:val="008C7078"/>
    <w:rsid w:val="008C74E3"/>
    <w:rsid w:val="008C75B0"/>
    <w:rsid w:val="008C75B5"/>
    <w:rsid w:val="008D032E"/>
    <w:rsid w:val="008D1475"/>
    <w:rsid w:val="008D3CC3"/>
    <w:rsid w:val="008D451D"/>
    <w:rsid w:val="008D4DD2"/>
    <w:rsid w:val="008D69E4"/>
    <w:rsid w:val="008D77EB"/>
    <w:rsid w:val="008D7933"/>
    <w:rsid w:val="008E06E9"/>
    <w:rsid w:val="008E0C8B"/>
    <w:rsid w:val="008E24E4"/>
    <w:rsid w:val="008E3EDF"/>
    <w:rsid w:val="008E4524"/>
    <w:rsid w:val="008E45A2"/>
    <w:rsid w:val="008E45F6"/>
    <w:rsid w:val="008E48EC"/>
    <w:rsid w:val="008E51A1"/>
    <w:rsid w:val="008E526C"/>
    <w:rsid w:val="008E57EB"/>
    <w:rsid w:val="008E57FA"/>
    <w:rsid w:val="008E6A68"/>
    <w:rsid w:val="008E7008"/>
    <w:rsid w:val="008E7073"/>
    <w:rsid w:val="008E7854"/>
    <w:rsid w:val="008E7F0E"/>
    <w:rsid w:val="008F076F"/>
    <w:rsid w:val="008F1B9F"/>
    <w:rsid w:val="008F22E7"/>
    <w:rsid w:val="008F3253"/>
    <w:rsid w:val="008F36C4"/>
    <w:rsid w:val="008F3C7C"/>
    <w:rsid w:val="008F3E73"/>
    <w:rsid w:val="008F4A00"/>
    <w:rsid w:val="008F4A8A"/>
    <w:rsid w:val="008F4B52"/>
    <w:rsid w:val="008F4B9A"/>
    <w:rsid w:val="008F5064"/>
    <w:rsid w:val="008F5CC5"/>
    <w:rsid w:val="008F6710"/>
    <w:rsid w:val="008F700A"/>
    <w:rsid w:val="008F7C8B"/>
    <w:rsid w:val="009001A9"/>
    <w:rsid w:val="00900B31"/>
    <w:rsid w:val="00902096"/>
    <w:rsid w:val="009028D7"/>
    <w:rsid w:val="00903549"/>
    <w:rsid w:val="00903EF9"/>
    <w:rsid w:val="00904199"/>
    <w:rsid w:val="00904566"/>
    <w:rsid w:val="0090481B"/>
    <w:rsid w:val="00904CF6"/>
    <w:rsid w:val="0090509C"/>
    <w:rsid w:val="00905709"/>
    <w:rsid w:val="00905C8B"/>
    <w:rsid w:val="00906243"/>
    <w:rsid w:val="00906C16"/>
    <w:rsid w:val="009072DC"/>
    <w:rsid w:val="00907A26"/>
    <w:rsid w:val="00907A74"/>
    <w:rsid w:val="00910E24"/>
    <w:rsid w:val="009115EF"/>
    <w:rsid w:val="009116D2"/>
    <w:rsid w:val="00912873"/>
    <w:rsid w:val="00913AAC"/>
    <w:rsid w:val="00914379"/>
    <w:rsid w:val="00914652"/>
    <w:rsid w:val="009162FA"/>
    <w:rsid w:val="00917269"/>
    <w:rsid w:val="00917FAB"/>
    <w:rsid w:val="0092010B"/>
    <w:rsid w:val="009215EC"/>
    <w:rsid w:val="00923265"/>
    <w:rsid w:val="00923811"/>
    <w:rsid w:val="00923F92"/>
    <w:rsid w:val="00925B4A"/>
    <w:rsid w:val="00925F10"/>
    <w:rsid w:val="00926072"/>
    <w:rsid w:val="009269A5"/>
    <w:rsid w:val="00927D6B"/>
    <w:rsid w:val="00931ADE"/>
    <w:rsid w:val="00933747"/>
    <w:rsid w:val="009340F3"/>
    <w:rsid w:val="00936091"/>
    <w:rsid w:val="00936373"/>
    <w:rsid w:val="0093664F"/>
    <w:rsid w:val="009371A1"/>
    <w:rsid w:val="009379DF"/>
    <w:rsid w:val="009412D2"/>
    <w:rsid w:val="00942AFE"/>
    <w:rsid w:val="00942CAD"/>
    <w:rsid w:val="00943431"/>
    <w:rsid w:val="00944261"/>
    <w:rsid w:val="00944799"/>
    <w:rsid w:val="00945A79"/>
    <w:rsid w:val="00945AC1"/>
    <w:rsid w:val="00945FC1"/>
    <w:rsid w:val="00946611"/>
    <w:rsid w:val="00950528"/>
    <w:rsid w:val="0095091F"/>
    <w:rsid w:val="00952D40"/>
    <w:rsid w:val="00952F78"/>
    <w:rsid w:val="0095345D"/>
    <w:rsid w:val="00953EC7"/>
    <w:rsid w:val="00954398"/>
    <w:rsid w:val="00955684"/>
    <w:rsid w:val="009602EA"/>
    <w:rsid w:val="0096088A"/>
    <w:rsid w:val="00960FAB"/>
    <w:rsid w:val="00961855"/>
    <w:rsid w:val="0096224B"/>
    <w:rsid w:val="009624BE"/>
    <w:rsid w:val="00962941"/>
    <w:rsid w:val="009629E0"/>
    <w:rsid w:val="009635C1"/>
    <w:rsid w:val="0096684A"/>
    <w:rsid w:val="00967815"/>
    <w:rsid w:val="00967FC0"/>
    <w:rsid w:val="00970FCA"/>
    <w:rsid w:val="009731CB"/>
    <w:rsid w:val="00973354"/>
    <w:rsid w:val="009735C1"/>
    <w:rsid w:val="00973DB0"/>
    <w:rsid w:val="009753C8"/>
    <w:rsid w:val="00975BA6"/>
    <w:rsid w:val="00980A8A"/>
    <w:rsid w:val="00981406"/>
    <w:rsid w:val="00982BB0"/>
    <w:rsid w:val="00983DE9"/>
    <w:rsid w:val="009844AF"/>
    <w:rsid w:val="00984BA6"/>
    <w:rsid w:val="009850E1"/>
    <w:rsid w:val="009862AD"/>
    <w:rsid w:val="009862E2"/>
    <w:rsid w:val="00986675"/>
    <w:rsid w:val="00986C8D"/>
    <w:rsid w:val="00987083"/>
    <w:rsid w:val="00987B7D"/>
    <w:rsid w:val="009905F3"/>
    <w:rsid w:val="009912AF"/>
    <w:rsid w:val="0099174E"/>
    <w:rsid w:val="0099220C"/>
    <w:rsid w:val="0099221B"/>
    <w:rsid w:val="00992468"/>
    <w:rsid w:val="00992A5B"/>
    <w:rsid w:val="00992FA3"/>
    <w:rsid w:val="0099328C"/>
    <w:rsid w:val="009942CC"/>
    <w:rsid w:val="00994659"/>
    <w:rsid w:val="009948D9"/>
    <w:rsid w:val="00995C0B"/>
    <w:rsid w:val="009967EB"/>
    <w:rsid w:val="00996894"/>
    <w:rsid w:val="00996A63"/>
    <w:rsid w:val="009975FD"/>
    <w:rsid w:val="009A0127"/>
    <w:rsid w:val="009A1371"/>
    <w:rsid w:val="009A13FA"/>
    <w:rsid w:val="009A1428"/>
    <w:rsid w:val="009A26D7"/>
    <w:rsid w:val="009A340D"/>
    <w:rsid w:val="009A41F9"/>
    <w:rsid w:val="009A6874"/>
    <w:rsid w:val="009A759C"/>
    <w:rsid w:val="009A79E3"/>
    <w:rsid w:val="009A7CB3"/>
    <w:rsid w:val="009B011F"/>
    <w:rsid w:val="009B1EE7"/>
    <w:rsid w:val="009B31E7"/>
    <w:rsid w:val="009B33C3"/>
    <w:rsid w:val="009B343A"/>
    <w:rsid w:val="009B3614"/>
    <w:rsid w:val="009B3F36"/>
    <w:rsid w:val="009B507D"/>
    <w:rsid w:val="009B5231"/>
    <w:rsid w:val="009B55D2"/>
    <w:rsid w:val="009B58B1"/>
    <w:rsid w:val="009B794B"/>
    <w:rsid w:val="009B7FDB"/>
    <w:rsid w:val="009C010F"/>
    <w:rsid w:val="009C0463"/>
    <w:rsid w:val="009C0CD1"/>
    <w:rsid w:val="009C1CA5"/>
    <w:rsid w:val="009C265F"/>
    <w:rsid w:val="009C31B5"/>
    <w:rsid w:val="009C32CF"/>
    <w:rsid w:val="009C32EA"/>
    <w:rsid w:val="009C5063"/>
    <w:rsid w:val="009C5080"/>
    <w:rsid w:val="009C5842"/>
    <w:rsid w:val="009D07C7"/>
    <w:rsid w:val="009D0FAA"/>
    <w:rsid w:val="009D13B8"/>
    <w:rsid w:val="009D1469"/>
    <w:rsid w:val="009D1E33"/>
    <w:rsid w:val="009D1F1C"/>
    <w:rsid w:val="009D22BA"/>
    <w:rsid w:val="009D234D"/>
    <w:rsid w:val="009D276E"/>
    <w:rsid w:val="009D2E74"/>
    <w:rsid w:val="009D2EC5"/>
    <w:rsid w:val="009D38FE"/>
    <w:rsid w:val="009D5EB4"/>
    <w:rsid w:val="009D61B5"/>
    <w:rsid w:val="009D6BD8"/>
    <w:rsid w:val="009D6DDD"/>
    <w:rsid w:val="009E019A"/>
    <w:rsid w:val="009E01C2"/>
    <w:rsid w:val="009E0613"/>
    <w:rsid w:val="009E0E02"/>
    <w:rsid w:val="009E2976"/>
    <w:rsid w:val="009E3509"/>
    <w:rsid w:val="009E3572"/>
    <w:rsid w:val="009E444F"/>
    <w:rsid w:val="009E55DA"/>
    <w:rsid w:val="009E56A1"/>
    <w:rsid w:val="009E5C88"/>
    <w:rsid w:val="009E6665"/>
    <w:rsid w:val="009E69DC"/>
    <w:rsid w:val="009E6FAC"/>
    <w:rsid w:val="009E7148"/>
    <w:rsid w:val="009F0917"/>
    <w:rsid w:val="009F0C58"/>
    <w:rsid w:val="009F1DB7"/>
    <w:rsid w:val="009F220C"/>
    <w:rsid w:val="009F4986"/>
    <w:rsid w:val="009F4A04"/>
    <w:rsid w:val="009F52CE"/>
    <w:rsid w:val="009F5360"/>
    <w:rsid w:val="009F7682"/>
    <w:rsid w:val="009F77A3"/>
    <w:rsid w:val="009F7A31"/>
    <w:rsid w:val="00A010FC"/>
    <w:rsid w:val="00A01A26"/>
    <w:rsid w:val="00A01F1C"/>
    <w:rsid w:val="00A03292"/>
    <w:rsid w:val="00A033EF"/>
    <w:rsid w:val="00A03F95"/>
    <w:rsid w:val="00A0487A"/>
    <w:rsid w:val="00A0555F"/>
    <w:rsid w:val="00A05EAF"/>
    <w:rsid w:val="00A10575"/>
    <w:rsid w:val="00A10908"/>
    <w:rsid w:val="00A10D1D"/>
    <w:rsid w:val="00A10E02"/>
    <w:rsid w:val="00A10F0D"/>
    <w:rsid w:val="00A11755"/>
    <w:rsid w:val="00A119EE"/>
    <w:rsid w:val="00A11F47"/>
    <w:rsid w:val="00A12CDB"/>
    <w:rsid w:val="00A1474D"/>
    <w:rsid w:val="00A16CD1"/>
    <w:rsid w:val="00A20AB2"/>
    <w:rsid w:val="00A21241"/>
    <w:rsid w:val="00A22FA5"/>
    <w:rsid w:val="00A234E0"/>
    <w:rsid w:val="00A23FDF"/>
    <w:rsid w:val="00A2570D"/>
    <w:rsid w:val="00A26636"/>
    <w:rsid w:val="00A27481"/>
    <w:rsid w:val="00A27780"/>
    <w:rsid w:val="00A27EBC"/>
    <w:rsid w:val="00A302BD"/>
    <w:rsid w:val="00A30D9A"/>
    <w:rsid w:val="00A3155E"/>
    <w:rsid w:val="00A315B5"/>
    <w:rsid w:val="00A31FCF"/>
    <w:rsid w:val="00A321CC"/>
    <w:rsid w:val="00A34DE3"/>
    <w:rsid w:val="00A35E1A"/>
    <w:rsid w:val="00A3629A"/>
    <w:rsid w:val="00A3632F"/>
    <w:rsid w:val="00A36B46"/>
    <w:rsid w:val="00A36C48"/>
    <w:rsid w:val="00A37B9A"/>
    <w:rsid w:val="00A406CD"/>
    <w:rsid w:val="00A40C4C"/>
    <w:rsid w:val="00A447AF"/>
    <w:rsid w:val="00A46C16"/>
    <w:rsid w:val="00A46E11"/>
    <w:rsid w:val="00A472EE"/>
    <w:rsid w:val="00A47551"/>
    <w:rsid w:val="00A47B5D"/>
    <w:rsid w:val="00A47D2F"/>
    <w:rsid w:val="00A50CFA"/>
    <w:rsid w:val="00A51040"/>
    <w:rsid w:val="00A527AA"/>
    <w:rsid w:val="00A531C4"/>
    <w:rsid w:val="00A54D8B"/>
    <w:rsid w:val="00A5623A"/>
    <w:rsid w:val="00A56FA8"/>
    <w:rsid w:val="00A620A7"/>
    <w:rsid w:val="00A63537"/>
    <w:rsid w:val="00A63A10"/>
    <w:rsid w:val="00A644A5"/>
    <w:rsid w:val="00A649F9"/>
    <w:rsid w:val="00A65A29"/>
    <w:rsid w:val="00A66D3D"/>
    <w:rsid w:val="00A672E2"/>
    <w:rsid w:val="00A673EC"/>
    <w:rsid w:val="00A70D24"/>
    <w:rsid w:val="00A716C3"/>
    <w:rsid w:val="00A71F48"/>
    <w:rsid w:val="00A7301E"/>
    <w:rsid w:val="00A7442E"/>
    <w:rsid w:val="00A74436"/>
    <w:rsid w:val="00A75E18"/>
    <w:rsid w:val="00A75FFF"/>
    <w:rsid w:val="00A764FB"/>
    <w:rsid w:val="00A767E9"/>
    <w:rsid w:val="00A7754F"/>
    <w:rsid w:val="00A8155E"/>
    <w:rsid w:val="00A82870"/>
    <w:rsid w:val="00A82928"/>
    <w:rsid w:val="00A843A4"/>
    <w:rsid w:val="00A84945"/>
    <w:rsid w:val="00A86B3B"/>
    <w:rsid w:val="00A87F28"/>
    <w:rsid w:val="00A90094"/>
    <w:rsid w:val="00A90508"/>
    <w:rsid w:val="00A923E3"/>
    <w:rsid w:val="00A925B3"/>
    <w:rsid w:val="00A925E4"/>
    <w:rsid w:val="00A93550"/>
    <w:rsid w:val="00A94054"/>
    <w:rsid w:val="00A94361"/>
    <w:rsid w:val="00A94F87"/>
    <w:rsid w:val="00A9565F"/>
    <w:rsid w:val="00A96482"/>
    <w:rsid w:val="00AA0265"/>
    <w:rsid w:val="00AA17C7"/>
    <w:rsid w:val="00AA44EB"/>
    <w:rsid w:val="00AA4A61"/>
    <w:rsid w:val="00AA55BC"/>
    <w:rsid w:val="00AA66C3"/>
    <w:rsid w:val="00AB002B"/>
    <w:rsid w:val="00AB004A"/>
    <w:rsid w:val="00AB0FCA"/>
    <w:rsid w:val="00AB18F3"/>
    <w:rsid w:val="00AB1974"/>
    <w:rsid w:val="00AB1A51"/>
    <w:rsid w:val="00AB1D3A"/>
    <w:rsid w:val="00AB222F"/>
    <w:rsid w:val="00AB2BB9"/>
    <w:rsid w:val="00AB3A79"/>
    <w:rsid w:val="00AB44DC"/>
    <w:rsid w:val="00AB4D54"/>
    <w:rsid w:val="00AB5005"/>
    <w:rsid w:val="00AB617A"/>
    <w:rsid w:val="00AB6539"/>
    <w:rsid w:val="00AB6953"/>
    <w:rsid w:val="00AB707A"/>
    <w:rsid w:val="00AC1685"/>
    <w:rsid w:val="00AC2355"/>
    <w:rsid w:val="00AC3031"/>
    <w:rsid w:val="00AC3198"/>
    <w:rsid w:val="00AC3863"/>
    <w:rsid w:val="00AC3DC3"/>
    <w:rsid w:val="00AC45B7"/>
    <w:rsid w:val="00AC4820"/>
    <w:rsid w:val="00AC55DA"/>
    <w:rsid w:val="00AC6A5D"/>
    <w:rsid w:val="00AC7896"/>
    <w:rsid w:val="00AD023C"/>
    <w:rsid w:val="00AD1949"/>
    <w:rsid w:val="00AD22EC"/>
    <w:rsid w:val="00AD230A"/>
    <w:rsid w:val="00AD2CEF"/>
    <w:rsid w:val="00AD38C2"/>
    <w:rsid w:val="00AD5293"/>
    <w:rsid w:val="00AD60BB"/>
    <w:rsid w:val="00AD6690"/>
    <w:rsid w:val="00AE0D68"/>
    <w:rsid w:val="00AE2544"/>
    <w:rsid w:val="00AE27DB"/>
    <w:rsid w:val="00AE30D7"/>
    <w:rsid w:val="00AE425D"/>
    <w:rsid w:val="00AE4E5B"/>
    <w:rsid w:val="00AE4E83"/>
    <w:rsid w:val="00AE7139"/>
    <w:rsid w:val="00AE7937"/>
    <w:rsid w:val="00AF0A5A"/>
    <w:rsid w:val="00AF1979"/>
    <w:rsid w:val="00AF24A2"/>
    <w:rsid w:val="00AF4BED"/>
    <w:rsid w:val="00AF65FD"/>
    <w:rsid w:val="00AF727A"/>
    <w:rsid w:val="00AF78AF"/>
    <w:rsid w:val="00B00D6A"/>
    <w:rsid w:val="00B01EE2"/>
    <w:rsid w:val="00B02552"/>
    <w:rsid w:val="00B02924"/>
    <w:rsid w:val="00B03643"/>
    <w:rsid w:val="00B04972"/>
    <w:rsid w:val="00B04A43"/>
    <w:rsid w:val="00B04B5F"/>
    <w:rsid w:val="00B04E7D"/>
    <w:rsid w:val="00B06DCF"/>
    <w:rsid w:val="00B1018B"/>
    <w:rsid w:val="00B10727"/>
    <w:rsid w:val="00B11490"/>
    <w:rsid w:val="00B121B7"/>
    <w:rsid w:val="00B1240D"/>
    <w:rsid w:val="00B12B47"/>
    <w:rsid w:val="00B13056"/>
    <w:rsid w:val="00B16B91"/>
    <w:rsid w:val="00B17CA8"/>
    <w:rsid w:val="00B21443"/>
    <w:rsid w:val="00B216EB"/>
    <w:rsid w:val="00B21A3B"/>
    <w:rsid w:val="00B223F8"/>
    <w:rsid w:val="00B22ADE"/>
    <w:rsid w:val="00B22B2F"/>
    <w:rsid w:val="00B22F7F"/>
    <w:rsid w:val="00B23AEC"/>
    <w:rsid w:val="00B240AD"/>
    <w:rsid w:val="00B25237"/>
    <w:rsid w:val="00B25707"/>
    <w:rsid w:val="00B26073"/>
    <w:rsid w:val="00B26F36"/>
    <w:rsid w:val="00B27095"/>
    <w:rsid w:val="00B273D4"/>
    <w:rsid w:val="00B278DD"/>
    <w:rsid w:val="00B27EE7"/>
    <w:rsid w:val="00B30005"/>
    <w:rsid w:val="00B31AFF"/>
    <w:rsid w:val="00B3384C"/>
    <w:rsid w:val="00B33AA4"/>
    <w:rsid w:val="00B35070"/>
    <w:rsid w:val="00B36306"/>
    <w:rsid w:val="00B37A7E"/>
    <w:rsid w:val="00B406AB"/>
    <w:rsid w:val="00B43988"/>
    <w:rsid w:val="00B44C2E"/>
    <w:rsid w:val="00B452C2"/>
    <w:rsid w:val="00B45B70"/>
    <w:rsid w:val="00B506F6"/>
    <w:rsid w:val="00B54956"/>
    <w:rsid w:val="00B55100"/>
    <w:rsid w:val="00B55631"/>
    <w:rsid w:val="00B55CD3"/>
    <w:rsid w:val="00B5709F"/>
    <w:rsid w:val="00B5794B"/>
    <w:rsid w:val="00B57AB6"/>
    <w:rsid w:val="00B57C6E"/>
    <w:rsid w:val="00B6020B"/>
    <w:rsid w:val="00B61528"/>
    <w:rsid w:val="00B619DD"/>
    <w:rsid w:val="00B61B0D"/>
    <w:rsid w:val="00B6202F"/>
    <w:rsid w:val="00B629DD"/>
    <w:rsid w:val="00B62E5F"/>
    <w:rsid w:val="00B63C9A"/>
    <w:rsid w:val="00B642CD"/>
    <w:rsid w:val="00B64509"/>
    <w:rsid w:val="00B65050"/>
    <w:rsid w:val="00B65888"/>
    <w:rsid w:val="00B66141"/>
    <w:rsid w:val="00B66345"/>
    <w:rsid w:val="00B666DF"/>
    <w:rsid w:val="00B66F3E"/>
    <w:rsid w:val="00B705E3"/>
    <w:rsid w:val="00B70F6A"/>
    <w:rsid w:val="00B71A13"/>
    <w:rsid w:val="00B71A6A"/>
    <w:rsid w:val="00B720DA"/>
    <w:rsid w:val="00B8013D"/>
    <w:rsid w:val="00B8034C"/>
    <w:rsid w:val="00B807AD"/>
    <w:rsid w:val="00B810C8"/>
    <w:rsid w:val="00B817D2"/>
    <w:rsid w:val="00B8261A"/>
    <w:rsid w:val="00B82A25"/>
    <w:rsid w:val="00B82B8A"/>
    <w:rsid w:val="00B82CE1"/>
    <w:rsid w:val="00B82F2E"/>
    <w:rsid w:val="00B83EB2"/>
    <w:rsid w:val="00B86939"/>
    <w:rsid w:val="00B86DCC"/>
    <w:rsid w:val="00B901A2"/>
    <w:rsid w:val="00B911A5"/>
    <w:rsid w:val="00B915BD"/>
    <w:rsid w:val="00B91D0A"/>
    <w:rsid w:val="00B91E56"/>
    <w:rsid w:val="00B93945"/>
    <w:rsid w:val="00B946FE"/>
    <w:rsid w:val="00B956B1"/>
    <w:rsid w:val="00B95EA0"/>
    <w:rsid w:val="00B95F59"/>
    <w:rsid w:val="00B96014"/>
    <w:rsid w:val="00B9609F"/>
    <w:rsid w:val="00B96987"/>
    <w:rsid w:val="00B97098"/>
    <w:rsid w:val="00B979E2"/>
    <w:rsid w:val="00BA0152"/>
    <w:rsid w:val="00BA0921"/>
    <w:rsid w:val="00BA2C8E"/>
    <w:rsid w:val="00BA2D2B"/>
    <w:rsid w:val="00BA3058"/>
    <w:rsid w:val="00BA37AB"/>
    <w:rsid w:val="00BA58C4"/>
    <w:rsid w:val="00BA78A2"/>
    <w:rsid w:val="00BB1DD6"/>
    <w:rsid w:val="00BB20E5"/>
    <w:rsid w:val="00BB2314"/>
    <w:rsid w:val="00BB3BD5"/>
    <w:rsid w:val="00BB4A59"/>
    <w:rsid w:val="00BB4A5D"/>
    <w:rsid w:val="00BB4D43"/>
    <w:rsid w:val="00BB5EEE"/>
    <w:rsid w:val="00BB738D"/>
    <w:rsid w:val="00BC135E"/>
    <w:rsid w:val="00BC16EE"/>
    <w:rsid w:val="00BC173E"/>
    <w:rsid w:val="00BC1C76"/>
    <w:rsid w:val="00BC4EBC"/>
    <w:rsid w:val="00BC50DA"/>
    <w:rsid w:val="00BC5D25"/>
    <w:rsid w:val="00BC6589"/>
    <w:rsid w:val="00BC7B5F"/>
    <w:rsid w:val="00BD1574"/>
    <w:rsid w:val="00BD1B30"/>
    <w:rsid w:val="00BD21FD"/>
    <w:rsid w:val="00BD2CD2"/>
    <w:rsid w:val="00BD3585"/>
    <w:rsid w:val="00BD36CB"/>
    <w:rsid w:val="00BD4BD4"/>
    <w:rsid w:val="00BD785F"/>
    <w:rsid w:val="00BE0D30"/>
    <w:rsid w:val="00BE1CC7"/>
    <w:rsid w:val="00BE4857"/>
    <w:rsid w:val="00BE4967"/>
    <w:rsid w:val="00BE4D90"/>
    <w:rsid w:val="00BE538E"/>
    <w:rsid w:val="00BF099F"/>
    <w:rsid w:val="00BF0DDE"/>
    <w:rsid w:val="00BF182A"/>
    <w:rsid w:val="00BF1AD6"/>
    <w:rsid w:val="00BF1B90"/>
    <w:rsid w:val="00BF22C2"/>
    <w:rsid w:val="00BF3776"/>
    <w:rsid w:val="00BF4471"/>
    <w:rsid w:val="00BF4CCB"/>
    <w:rsid w:val="00BF4D43"/>
    <w:rsid w:val="00BF4DE6"/>
    <w:rsid w:val="00BF6524"/>
    <w:rsid w:val="00BF6E87"/>
    <w:rsid w:val="00BF7730"/>
    <w:rsid w:val="00BF7A0F"/>
    <w:rsid w:val="00C003C1"/>
    <w:rsid w:val="00C0128E"/>
    <w:rsid w:val="00C012AC"/>
    <w:rsid w:val="00C02406"/>
    <w:rsid w:val="00C0305F"/>
    <w:rsid w:val="00C03DFA"/>
    <w:rsid w:val="00C040AB"/>
    <w:rsid w:val="00C06CE1"/>
    <w:rsid w:val="00C06DFB"/>
    <w:rsid w:val="00C100AC"/>
    <w:rsid w:val="00C10221"/>
    <w:rsid w:val="00C102DC"/>
    <w:rsid w:val="00C11830"/>
    <w:rsid w:val="00C1214C"/>
    <w:rsid w:val="00C12542"/>
    <w:rsid w:val="00C127E4"/>
    <w:rsid w:val="00C12DF8"/>
    <w:rsid w:val="00C134ED"/>
    <w:rsid w:val="00C13500"/>
    <w:rsid w:val="00C14152"/>
    <w:rsid w:val="00C14A77"/>
    <w:rsid w:val="00C15B7D"/>
    <w:rsid w:val="00C177FE"/>
    <w:rsid w:val="00C20097"/>
    <w:rsid w:val="00C20E2A"/>
    <w:rsid w:val="00C21A81"/>
    <w:rsid w:val="00C23CAB"/>
    <w:rsid w:val="00C23E2D"/>
    <w:rsid w:val="00C246E4"/>
    <w:rsid w:val="00C2608D"/>
    <w:rsid w:val="00C273DA"/>
    <w:rsid w:val="00C27BB1"/>
    <w:rsid w:val="00C316E5"/>
    <w:rsid w:val="00C3184A"/>
    <w:rsid w:val="00C32A92"/>
    <w:rsid w:val="00C32D58"/>
    <w:rsid w:val="00C33237"/>
    <w:rsid w:val="00C3332A"/>
    <w:rsid w:val="00C3445C"/>
    <w:rsid w:val="00C35B30"/>
    <w:rsid w:val="00C361B4"/>
    <w:rsid w:val="00C41084"/>
    <w:rsid w:val="00C42A11"/>
    <w:rsid w:val="00C42C82"/>
    <w:rsid w:val="00C43233"/>
    <w:rsid w:val="00C436D1"/>
    <w:rsid w:val="00C4388B"/>
    <w:rsid w:val="00C43C48"/>
    <w:rsid w:val="00C43E84"/>
    <w:rsid w:val="00C441B4"/>
    <w:rsid w:val="00C44CDE"/>
    <w:rsid w:val="00C46546"/>
    <w:rsid w:val="00C46566"/>
    <w:rsid w:val="00C465FE"/>
    <w:rsid w:val="00C46E29"/>
    <w:rsid w:val="00C4738E"/>
    <w:rsid w:val="00C47CE3"/>
    <w:rsid w:val="00C51334"/>
    <w:rsid w:val="00C518FF"/>
    <w:rsid w:val="00C52893"/>
    <w:rsid w:val="00C53CF4"/>
    <w:rsid w:val="00C543A2"/>
    <w:rsid w:val="00C543C8"/>
    <w:rsid w:val="00C544E9"/>
    <w:rsid w:val="00C5552E"/>
    <w:rsid w:val="00C56D31"/>
    <w:rsid w:val="00C618AC"/>
    <w:rsid w:val="00C62255"/>
    <w:rsid w:val="00C626BA"/>
    <w:rsid w:val="00C644B9"/>
    <w:rsid w:val="00C64696"/>
    <w:rsid w:val="00C659D7"/>
    <w:rsid w:val="00C664E4"/>
    <w:rsid w:val="00C7084A"/>
    <w:rsid w:val="00C709F6"/>
    <w:rsid w:val="00C72A03"/>
    <w:rsid w:val="00C7403A"/>
    <w:rsid w:val="00C7459E"/>
    <w:rsid w:val="00C74754"/>
    <w:rsid w:val="00C75C51"/>
    <w:rsid w:val="00C75EF5"/>
    <w:rsid w:val="00C7645C"/>
    <w:rsid w:val="00C76DC9"/>
    <w:rsid w:val="00C76EBF"/>
    <w:rsid w:val="00C773CF"/>
    <w:rsid w:val="00C77AC5"/>
    <w:rsid w:val="00C8102D"/>
    <w:rsid w:val="00C81BB8"/>
    <w:rsid w:val="00C8200C"/>
    <w:rsid w:val="00C82CD8"/>
    <w:rsid w:val="00C83606"/>
    <w:rsid w:val="00C83A5E"/>
    <w:rsid w:val="00C8443E"/>
    <w:rsid w:val="00C84D58"/>
    <w:rsid w:val="00C84F3C"/>
    <w:rsid w:val="00C8793B"/>
    <w:rsid w:val="00C87BB0"/>
    <w:rsid w:val="00C90BFC"/>
    <w:rsid w:val="00C918BF"/>
    <w:rsid w:val="00C92B20"/>
    <w:rsid w:val="00C93066"/>
    <w:rsid w:val="00C94C2D"/>
    <w:rsid w:val="00C97B79"/>
    <w:rsid w:val="00CA0B3C"/>
    <w:rsid w:val="00CA0F3B"/>
    <w:rsid w:val="00CA22E2"/>
    <w:rsid w:val="00CA3891"/>
    <w:rsid w:val="00CA3F89"/>
    <w:rsid w:val="00CA4505"/>
    <w:rsid w:val="00CA475A"/>
    <w:rsid w:val="00CA4772"/>
    <w:rsid w:val="00CA4D38"/>
    <w:rsid w:val="00CA50AE"/>
    <w:rsid w:val="00CA6D9F"/>
    <w:rsid w:val="00CB11D4"/>
    <w:rsid w:val="00CB2310"/>
    <w:rsid w:val="00CB2403"/>
    <w:rsid w:val="00CB28F9"/>
    <w:rsid w:val="00CB303C"/>
    <w:rsid w:val="00CB3A73"/>
    <w:rsid w:val="00CB55C1"/>
    <w:rsid w:val="00CB561D"/>
    <w:rsid w:val="00CB582C"/>
    <w:rsid w:val="00CB6538"/>
    <w:rsid w:val="00CB6691"/>
    <w:rsid w:val="00CB738C"/>
    <w:rsid w:val="00CC0690"/>
    <w:rsid w:val="00CC155B"/>
    <w:rsid w:val="00CC3267"/>
    <w:rsid w:val="00CC3726"/>
    <w:rsid w:val="00CC480C"/>
    <w:rsid w:val="00CC515E"/>
    <w:rsid w:val="00CC5A5F"/>
    <w:rsid w:val="00CC6345"/>
    <w:rsid w:val="00CC76B6"/>
    <w:rsid w:val="00CC77C1"/>
    <w:rsid w:val="00CD05C4"/>
    <w:rsid w:val="00CD12B1"/>
    <w:rsid w:val="00CD1543"/>
    <w:rsid w:val="00CD1F8D"/>
    <w:rsid w:val="00CD371D"/>
    <w:rsid w:val="00CD4D89"/>
    <w:rsid w:val="00CD51BF"/>
    <w:rsid w:val="00CD5F90"/>
    <w:rsid w:val="00CD631E"/>
    <w:rsid w:val="00CD704E"/>
    <w:rsid w:val="00CD7C61"/>
    <w:rsid w:val="00CE0278"/>
    <w:rsid w:val="00CE0645"/>
    <w:rsid w:val="00CE3512"/>
    <w:rsid w:val="00CE4EAC"/>
    <w:rsid w:val="00CE5A71"/>
    <w:rsid w:val="00CE7C98"/>
    <w:rsid w:val="00CF075B"/>
    <w:rsid w:val="00CF08C5"/>
    <w:rsid w:val="00CF2203"/>
    <w:rsid w:val="00CF3703"/>
    <w:rsid w:val="00CF395F"/>
    <w:rsid w:val="00CF464E"/>
    <w:rsid w:val="00CF5719"/>
    <w:rsid w:val="00CF63F3"/>
    <w:rsid w:val="00CF6646"/>
    <w:rsid w:val="00CF6DF2"/>
    <w:rsid w:val="00CF7A13"/>
    <w:rsid w:val="00CF7D39"/>
    <w:rsid w:val="00D00902"/>
    <w:rsid w:val="00D01DA2"/>
    <w:rsid w:val="00D030B3"/>
    <w:rsid w:val="00D0469C"/>
    <w:rsid w:val="00D0494B"/>
    <w:rsid w:val="00D05853"/>
    <w:rsid w:val="00D07684"/>
    <w:rsid w:val="00D10F90"/>
    <w:rsid w:val="00D1249C"/>
    <w:rsid w:val="00D14059"/>
    <w:rsid w:val="00D140AA"/>
    <w:rsid w:val="00D1497C"/>
    <w:rsid w:val="00D14F78"/>
    <w:rsid w:val="00D15396"/>
    <w:rsid w:val="00D156D6"/>
    <w:rsid w:val="00D158EC"/>
    <w:rsid w:val="00D166C4"/>
    <w:rsid w:val="00D17238"/>
    <w:rsid w:val="00D17705"/>
    <w:rsid w:val="00D17E7B"/>
    <w:rsid w:val="00D20E15"/>
    <w:rsid w:val="00D21468"/>
    <w:rsid w:val="00D23500"/>
    <w:rsid w:val="00D256BF"/>
    <w:rsid w:val="00D25B55"/>
    <w:rsid w:val="00D26F50"/>
    <w:rsid w:val="00D30C99"/>
    <w:rsid w:val="00D3163E"/>
    <w:rsid w:val="00D332D9"/>
    <w:rsid w:val="00D33A2F"/>
    <w:rsid w:val="00D33FE7"/>
    <w:rsid w:val="00D33FF3"/>
    <w:rsid w:val="00D3626A"/>
    <w:rsid w:val="00D371D0"/>
    <w:rsid w:val="00D37A68"/>
    <w:rsid w:val="00D37B7E"/>
    <w:rsid w:val="00D40F83"/>
    <w:rsid w:val="00D412A6"/>
    <w:rsid w:val="00D415E0"/>
    <w:rsid w:val="00D41F68"/>
    <w:rsid w:val="00D423D2"/>
    <w:rsid w:val="00D43951"/>
    <w:rsid w:val="00D43B7E"/>
    <w:rsid w:val="00D43BFC"/>
    <w:rsid w:val="00D44879"/>
    <w:rsid w:val="00D44A0A"/>
    <w:rsid w:val="00D44B7E"/>
    <w:rsid w:val="00D456F8"/>
    <w:rsid w:val="00D46DF0"/>
    <w:rsid w:val="00D47E5A"/>
    <w:rsid w:val="00D52E9A"/>
    <w:rsid w:val="00D535FC"/>
    <w:rsid w:val="00D5562C"/>
    <w:rsid w:val="00D55B88"/>
    <w:rsid w:val="00D5624D"/>
    <w:rsid w:val="00D57712"/>
    <w:rsid w:val="00D60F50"/>
    <w:rsid w:val="00D63E52"/>
    <w:rsid w:val="00D64051"/>
    <w:rsid w:val="00D64E9F"/>
    <w:rsid w:val="00D652E9"/>
    <w:rsid w:val="00D65DAC"/>
    <w:rsid w:val="00D660F7"/>
    <w:rsid w:val="00D677D0"/>
    <w:rsid w:val="00D67897"/>
    <w:rsid w:val="00D67D8A"/>
    <w:rsid w:val="00D67D8E"/>
    <w:rsid w:val="00D710C0"/>
    <w:rsid w:val="00D71751"/>
    <w:rsid w:val="00D71D98"/>
    <w:rsid w:val="00D71DD7"/>
    <w:rsid w:val="00D72893"/>
    <w:rsid w:val="00D73A7F"/>
    <w:rsid w:val="00D73DD6"/>
    <w:rsid w:val="00D757CD"/>
    <w:rsid w:val="00D758B6"/>
    <w:rsid w:val="00D75AA3"/>
    <w:rsid w:val="00D76C38"/>
    <w:rsid w:val="00D76FF5"/>
    <w:rsid w:val="00D77C52"/>
    <w:rsid w:val="00D77D38"/>
    <w:rsid w:val="00D8078E"/>
    <w:rsid w:val="00D821BF"/>
    <w:rsid w:val="00D86588"/>
    <w:rsid w:val="00D873B1"/>
    <w:rsid w:val="00D87B28"/>
    <w:rsid w:val="00D90370"/>
    <w:rsid w:val="00D909C9"/>
    <w:rsid w:val="00D91A1B"/>
    <w:rsid w:val="00D946AF"/>
    <w:rsid w:val="00D94703"/>
    <w:rsid w:val="00D94C05"/>
    <w:rsid w:val="00D95D88"/>
    <w:rsid w:val="00D95FA8"/>
    <w:rsid w:val="00D964E8"/>
    <w:rsid w:val="00D9774A"/>
    <w:rsid w:val="00D97EB1"/>
    <w:rsid w:val="00DA149B"/>
    <w:rsid w:val="00DA212B"/>
    <w:rsid w:val="00DA2859"/>
    <w:rsid w:val="00DA289B"/>
    <w:rsid w:val="00DA3CBC"/>
    <w:rsid w:val="00DA4097"/>
    <w:rsid w:val="00DA4AA8"/>
    <w:rsid w:val="00DA5671"/>
    <w:rsid w:val="00DA5D86"/>
    <w:rsid w:val="00DA7012"/>
    <w:rsid w:val="00DA78C7"/>
    <w:rsid w:val="00DB0267"/>
    <w:rsid w:val="00DB0DF6"/>
    <w:rsid w:val="00DB2B66"/>
    <w:rsid w:val="00DB3143"/>
    <w:rsid w:val="00DB3B90"/>
    <w:rsid w:val="00DB4317"/>
    <w:rsid w:val="00DB48C1"/>
    <w:rsid w:val="00DB4B03"/>
    <w:rsid w:val="00DB4C2A"/>
    <w:rsid w:val="00DB5157"/>
    <w:rsid w:val="00DB6A66"/>
    <w:rsid w:val="00DB7766"/>
    <w:rsid w:val="00DB7820"/>
    <w:rsid w:val="00DB79EA"/>
    <w:rsid w:val="00DC01E6"/>
    <w:rsid w:val="00DC0E73"/>
    <w:rsid w:val="00DC213A"/>
    <w:rsid w:val="00DC228E"/>
    <w:rsid w:val="00DC296D"/>
    <w:rsid w:val="00DC2F03"/>
    <w:rsid w:val="00DC3121"/>
    <w:rsid w:val="00DC332F"/>
    <w:rsid w:val="00DC3881"/>
    <w:rsid w:val="00DC43FE"/>
    <w:rsid w:val="00DC4DB6"/>
    <w:rsid w:val="00DC5340"/>
    <w:rsid w:val="00DC6E91"/>
    <w:rsid w:val="00DC7637"/>
    <w:rsid w:val="00DD3464"/>
    <w:rsid w:val="00DD35AF"/>
    <w:rsid w:val="00DD36C3"/>
    <w:rsid w:val="00DD42D1"/>
    <w:rsid w:val="00DD4B77"/>
    <w:rsid w:val="00DD5762"/>
    <w:rsid w:val="00DD6A83"/>
    <w:rsid w:val="00DD71EC"/>
    <w:rsid w:val="00DD7F54"/>
    <w:rsid w:val="00DE1CD4"/>
    <w:rsid w:val="00DE1D9D"/>
    <w:rsid w:val="00DE201F"/>
    <w:rsid w:val="00DE22C1"/>
    <w:rsid w:val="00DE2CA9"/>
    <w:rsid w:val="00DE2DE0"/>
    <w:rsid w:val="00DE3F83"/>
    <w:rsid w:val="00DE4E9F"/>
    <w:rsid w:val="00DE54E2"/>
    <w:rsid w:val="00DE6F26"/>
    <w:rsid w:val="00DE72DB"/>
    <w:rsid w:val="00DE7C3D"/>
    <w:rsid w:val="00DF19BC"/>
    <w:rsid w:val="00DF2482"/>
    <w:rsid w:val="00DF3A30"/>
    <w:rsid w:val="00DF3F04"/>
    <w:rsid w:val="00DF4551"/>
    <w:rsid w:val="00DF4FEC"/>
    <w:rsid w:val="00DF54AA"/>
    <w:rsid w:val="00DF5BEC"/>
    <w:rsid w:val="00DF5F04"/>
    <w:rsid w:val="00DF6DB5"/>
    <w:rsid w:val="00DF76AD"/>
    <w:rsid w:val="00E0073E"/>
    <w:rsid w:val="00E012F6"/>
    <w:rsid w:val="00E02EE0"/>
    <w:rsid w:val="00E04804"/>
    <w:rsid w:val="00E05503"/>
    <w:rsid w:val="00E0573B"/>
    <w:rsid w:val="00E05EF0"/>
    <w:rsid w:val="00E079D0"/>
    <w:rsid w:val="00E07C20"/>
    <w:rsid w:val="00E102A0"/>
    <w:rsid w:val="00E11842"/>
    <w:rsid w:val="00E12F4C"/>
    <w:rsid w:val="00E138EA"/>
    <w:rsid w:val="00E13BF9"/>
    <w:rsid w:val="00E14A8E"/>
    <w:rsid w:val="00E1598B"/>
    <w:rsid w:val="00E16823"/>
    <w:rsid w:val="00E1687B"/>
    <w:rsid w:val="00E206B6"/>
    <w:rsid w:val="00E21335"/>
    <w:rsid w:val="00E21501"/>
    <w:rsid w:val="00E21ADC"/>
    <w:rsid w:val="00E22636"/>
    <w:rsid w:val="00E23169"/>
    <w:rsid w:val="00E24BC3"/>
    <w:rsid w:val="00E25E08"/>
    <w:rsid w:val="00E2600B"/>
    <w:rsid w:val="00E2659F"/>
    <w:rsid w:val="00E2789A"/>
    <w:rsid w:val="00E279EB"/>
    <w:rsid w:val="00E27E1F"/>
    <w:rsid w:val="00E30514"/>
    <w:rsid w:val="00E305C0"/>
    <w:rsid w:val="00E31C1D"/>
    <w:rsid w:val="00E323A6"/>
    <w:rsid w:val="00E33383"/>
    <w:rsid w:val="00E334CB"/>
    <w:rsid w:val="00E33BD0"/>
    <w:rsid w:val="00E3406C"/>
    <w:rsid w:val="00E36DBD"/>
    <w:rsid w:val="00E36FA9"/>
    <w:rsid w:val="00E3758E"/>
    <w:rsid w:val="00E412A2"/>
    <w:rsid w:val="00E418B7"/>
    <w:rsid w:val="00E418C2"/>
    <w:rsid w:val="00E41FD9"/>
    <w:rsid w:val="00E437EB"/>
    <w:rsid w:val="00E43FBF"/>
    <w:rsid w:val="00E44058"/>
    <w:rsid w:val="00E4415F"/>
    <w:rsid w:val="00E44877"/>
    <w:rsid w:val="00E449F2"/>
    <w:rsid w:val="00E457C7"/>
    <w:rsid w:val="00E4794A"/>
    <w:rsid w:val="00E479D8"/>
    <w:rsid w:val="00E47C93"/>
    <w:rsid w:val="00E507DC"/>
    <w:rsid w:val="00E50E4B"/>
    <w:rsid w:val="00E532DD"/>
    <w:rsid w:val="00E54355"/>
    <w:rsid w:val="00E54725"/>
    <w:rsid w:val="00E5487C"/>
    <w:rsid w:val="00E54F72"/>
    <w:rsid w:val="00E55136"/>
    <w:rsid w:val="00E55D66"/>
    <w:rsid w:val="00E56055"/>
    <w:rsid w:val="00E56062"/>
    <w:rsid w:val="00E56F8A"/>
    <w:rsid w:val="00E579F5"/>
    <w:rsid w:val="00E6069B"/>
    <w:rsid w:val="00E610FE"/>
    <w:rsid w:val="00E61891"/>
    <w:rsid w:val="00E62E38"/>
    <w:rsid w:val="00E6465B"/>
    <w:rsid w:val="00E64ADF"/>
    <w:rsid w:val="00E65B21"/>
    <w:rsid w:val="00E66048"/>
    <w:rsid w:val="00E66368"/>
    <w:rsid w:val="00E66841"/>
    <w:rsid w:val="00E71171"/>
    <w:rsid w:val="00E714D4"/>
    <w:rsid w:val="00E730A0"/>
    <w:rsid w:val="00E73198"/>
    <w:rsid w:val="00E74E18"/>
    <w:rsid w:val="00E766FF"/>
    <w:rsid w:val="00E771AA"/>
    <w:rsid w:val="00E775C7"/>
    <w:rsid w:val="00E77C4B"/>
    <w:rsid w:val="00E804C4"/>
    <w:rsid w:val="00E80B8A"/>
    <w:rsid w:val="00E81635"/>
    <w:rsid w:val="00E818B3"/>
    <w:rsid w:val="00E81CF1"/>
    <w:rsid w:val="00E81D96"/>
    <w:rsid w:val="00E82615"/>
    <w:rsid w:val="00E83244"/>
    <w:rsid w:val="00E83A04"/>
    <w:rsid w:val="00E83A7A"/>
    <w:rsid w:val="00E83FED"/>
    <w:rsid w:val="00E84628"/>
    <w:rsid w:val="00E84C3B"/>
    <w:rsid w:val="00E84C9B"/>
    <w:rsid w:val="00E86017"/>
    <w:rsid w:val="00E86044"/>
    <w:rsid w:val="00E860B5"/>
    <w:rsid w:val="00E86B62"/>
    <w:rsid w:val="00E90218"/>
    <w:rsid w:val="00E90904"/>
    <w:rsid w:val="00E90CA7"/>
    <w:rsid w:val="00E9104F"/>
    <w:rsid w:val="00E91E24"/>
    <w:rsid w:val="00E9229B"/>
    <w:rsid w:val="00E933FF"/>
    <w:rsid w:val="00E940DB"/>
    <w:rsid w:val="00E95672"/>
    <w:rsid w:val="00E965AD"/>
    <w:rsid w:val="00E96E35"/>
    <w:rsid w:val="00E9725A"/>
    <w:rsid w:val="00E97862"/>
    <w:rsid w:val="00E97F70"/>
    <w:rsid w:val="00EA07EA"/>
    <w:rsid w:val="00EA1570"/>
    <w:rsid w:val="00EA21F8"/>
    <w:rsid w:val="00EA3D7E"/>
    <w:rsid w:val="00EA429A"/>
    <w:rsid w:val="00EA4F8C"/>
    <w:rsid w:val="00EA5395"/>
    <w:rsid w:val="00EA5876"/>
    <w:rsid w:val="00EA5AD0"/>
    <w:rsid w:val="00EA62E1"/>
    <w:rsid w:val="00EA6AE2"/>
    <w:rsid w:val="00EB0433"/>
    <w:rsid w:val="00EB04C3"/>
    <w:rsid w:val="00EB1AB3"/>
    <w:rsid w:val="00EB1C4C"/>
    <w:rsid w:val="00EB210E"/>
    <w:rsid w:val="00EB258F"/>
    <w:rsid w:val="00EB3A62"/>
    <w:rsid w:val="00EB4F44"/>
    <w:rsid w:val="00EB4FA2"/>
    <w:rsid w:val="00EB6AEC"/>
    <w:rsid w:val="00EB7696"/>
    <w:rsid w:val="00EB7776"/>
    <w:rsid w:val="00EB7A6E"/>
    <w:rsid w:val="00EB7FC8"/>
    <w:rsid w:val="00EC0185"/>
    <w:rsid w:val="00EC030A"/>
    <w:rsid w:val="00EC031F"/>
    <w:rsid w:val="00EC0D59"/>
    <w:rsid w:val="00EC16F5"/>
    <w:rsid w:val="00EC2F79"/>
    <w:rsid w:val="00EC478B"/>
    <w:rsid w:val="00EC4C19"/>
    <w:rsid w:val="00EC5208"/>
    <w:rsid w:val="00EC54EA"/>
    <w:rsid w:val="00EC6144"/>
    <w:rsid w:val="00EC68C1"/>
    <w:rsid w:val="00EC6AE6"/>
    <w:rsid w:val="00EC6DDE"/>
    <w:rsid w:val="00ED0FD7"/>
    <w:rsid w:val="00ED184E"/>
    <w:rsid w:val="00ED216A"/>
    <w:rsid w:val="00ED2CC7"/>
    <w:rsid w:val="00ED3F11"/>
    <w:rsid w:val="00ED43ED"/>
    <w:rsid w:val="00ED5168"/>
    <w:rsid w:val="00ED51F0"/>
    <w:rsid w:val="00ED524F"/>
    <w:rsid w:val="00ED63AA"/>
    <w:rsid w:val="00ED7143"/>
    <w:rsid w:val="00ED7AB1"/>
    <w:rsid w:val="00EE07F9"/>
    <w:rsid w:val="00EE0977"/>
    <w:rsid w:val="00EE0B4E"/>
    <w:rsid w:val="00EE2EC9"/>
    <w:rsid w:val="00EE417A"/>
    <w:rsid w:val="00EE618B"/>
    <w:rsid w:val="00EE63E0"/>
    <w:rsid w:val="00EE7597"/>
    <w:rsid w:val="00EE7B83"/>
    <w:rsid w:val="00EF06C3"/>
    <w:rsid w:val="00EF0DC9"/>
    <w:rsid w:val="00EF114A"/>
    <w:rsid w:val="00EF2F45"/>
    <w:rsid w:val="00EF3024"/>
    <w:rsid w:val="00EF3B22"/>
    <w:rsid w:val="00EF3C30"/>
    <w:rsid w:val="00EF3E17"/>
    <w:rsid w:val="00EF4D1C"/>
    <w:rsid w:val="00EF5060"/>
    <w:rsid w:val="00EF6560"/>
    <w:rsid w:val="00F0003E"/>
    <w:rsid w:val="00F00258"/>
    <w:rsid w:val="00F01453"/>
    <w:rsid w:val="00F028AC"/>
    <w:rsid w:val="00F02B61"/>
    <w:rsid w:val="00F02DF2"/>
    <w:rsid w:val="00F05606"/>
    <w:rsid w:val="00F070BA"/>
    <w:rsid w:val="00F0717B"/>
    <w:rsid w:val="00F07767"/>
    <w:rsid w:val="00F114F4"/>
    <w:rsid w:val="00F11B3C"/>
    <w:rsid w:val="00F13BD3"/>
    <w:rsid w:val="00F146C7"/>
    <w:rsid w:val="00F1573A"/>
    <w:rsid w:val="00F169F8"/>
    <w:rsid w:val="00F17DCF"/>
    <w:rsid w:val="00F17E69"/>
    <w:rsid w:val="00F20E2E"/>
    <w:rsid w:val="00F20F04"/>
    <w:rsid w:val="00F21E99"/>
    <w:rsid w:val="00F22F16"/>
    <w:rsid w:val="00F257E4"/>
    <w:rsid w:val="00F25BF5"/>
    <w:rsid w:val="00F26B2A"/>
    <w:rsid w:val="00F30ED2"/>
    <w:rsid w:val="00F31094"/>
    <w:rsid w:val="00F31591"/>
    <w:rsid w:val="00F32025"/>
    <w:rsid w:val="00F325B1"/>
    <w:rsid w:val="00F328E5"/>
    <w:rsid w:val="00F33565"/>
    <w:rsid w:val="00F33CFF"/>
    <w:rsid w:val="00F34573"/>
    <w:rsid w:val="00F34D67"/>
    <w:rsid w:val="00F35628"/>
    <w:rsid w:val="00F36570"/>
    <w:rsid w:val="00F36BE3"/>
    <w:rsid w:val="00F373E6"/>
    <w:rsid w:val="00F376AD"/>
    <w:rsid w:val="00F400AA"/>
    <w:rsid w:val="00F40B75"/>
    <w:rsid w:val="00F41111"/>
    <w:rsid w:val="00F42F32"/>
    <w:rsid w:val="00F448FA"/>
    <w:rsid w:val="00F45176"/>
    <w:rsid w:val="00F46135"/>
    <w:rsid w:val="00F4702C"/>
    <w:rsid w:val="00F471EE"/>
    <w:rsid w:val="00F50040"/>
    <w:rsid w:val="00F509F5"/>
    <w:rsid w:val="00F51239"/>
    <w:rsid w:val="00F528E1"/>
    <w:rsid w:val="00F52C11"/>
    <w:rsid w:val="00F52D27"/>
    <w:rsid w:val="00F52D5B"/>
    <w:rsid w:val="00F5317C"/>
    <w:rsid w:val="00F55652"/>
    <w:rsid w:val="00F56201"/>
    <w:rsid w:val="00F5688B"/>
    <w:rsid w:val="00F575BC"/>
    <w:rsid w:val="00F57612"/>
    <w:rsid w:val="00F57997"/>
    <w:rsid w:val="00F616D3"/>
    <w:rsid w:val="00F6271B"/>
    <w:rsid w:val="00F62A0E"/>
    <w:rsid w:val="00F62B52"/>
    <w:rsid w:val="00F62C8B"/>
    <w:rsid w:val="00F635CA"/>
    <w:rsid w:val="00F643A8"/>
    <w:rsid w:val="00F65663"/>
    <w:rsid w:val="00F65EAF"/>
    <w:rsid w:val="00F662B6"/>
    <w:rsid w:val="00F666E6"/>
    <w:rsid w:val="00F668E6"/>
    <w:rsid w:val="00F70412"/>
    <w:rsid w:val="00F71B4F"/>
    <w:rsid w:val="00F7273E"/>
    <w:rsid w:val="00F73154"/>
    <w:rsid w:val="00F73903"/>
    <w:rsid w:val="00F744B7"/>
    <w:rsid w:val="00F75860"/>
    <w:rsid w:val="00F7602D"/>
    <w:rsid w:val="00F76B03"/>
    <w:rsid w:val="00F81D3C"/>
    <w:rsid w:val="00F83239"/>
    <w:rsid w:val="00F8411E"/>
    <w:rsid w:val="00F8564F"/>
    <w:rsid w:val="00F85C52"/>
    <w:rsid w:val="00F867F8"/>
    <w:rsid w:val="00F902E2"/>
    <w:rsid w:val="00F90BF6"/>
    <w:rsid w:val="00F90C7A"/>
    <w:rsid w:val="00F91E42"/>
    <w:rsid w:val="00F93722"/>
    <w:rsid w:val="00F9389A"/>
    <w:rsid w:val="00F9457C"/>
    <w:rsid w:val="00F95B11"/>
    <w:rsid w:val="00F97362"/>
    <w:rsid w:val="00F97870"/>
    <w:rsid w:val="00FA09C3"/>
    <w:rsid w:val="00FA27F7"/>
    <w:rsid w:val="00FA2873"/>
    <w:rsid w:val="00FA32AC"/>
    <w:rsid w:val="00FA3AF9"/>
    <w:rsid w:val="00FA64EF"/>
    <w:rsid w:val="00FA71FF"/>
    <w:rsid w:val="00FA7AF4"/>
    <w:rsid w:val="00FB173B"/>
    <w:rsid w:val="00FB3965"/>
    <w:rsid w:val="00FB4D4A"/>
    <w:rsid w:val="00FB5545"/>
    <w:rsid w:val="00FB7331"/>
    <w:rsid w:val="00FC04D4"/>
    <w:rsid w:val="00FC0B25"/>
    <w:rsid w:val="00FC0DCB"/>
    <w:rsid w:val="00FC6EC1"/>
    <w:rsid w:val="00FC70DC"/>
    <w:rsid w:val="00FC78EB"/>
    <w:rsid w:val="00FD0D9C"/>
    <w:rsid w:val="00FD0E32"/>
    <w:rsid w:val="00FD1F80"/>
    <w:rsid w:val="00FD2270"/>
    <w:rsid w:val="00FD36C6"/>
    <w:rsid w:val="00FD3885"/>
    <w:rsid w:val="00FD3CEC"/>
    <w:rsid w:val="00FD432D"/>
    <w:rsid w:val="00FD4646"/>
    <w:rsid w:val="00FD560C"/>
    <w:rsid w:val="00FD5D8C"/>
    <w:rsid w:val="00FD5F3D"/>
    <w:rsid w:val="00FD6C86"/>
    <w:rsid w:val="00FD740A"/>
    <w:rsid w:val="00FD7CB2"/>
    <w:rsid w:val="00FE1C71"/>
    <w:rsid w:val="00FE1DF6"/>
    <w:rsid w:val="00FE1E73"/>
    <w:rsid w:val="00FE2265"/>
    <w:rsid w:val="00FE2272"/>
    <w:rsid w:val="00FE2A88"/>
    <w:rsid w:val="00FE2DA0"/>
    <w:rsid w:val="00FE2E6B"/>
    <w:rsid w:val="00FE3AC5"/>
    <w:rsid w:val="00FE4061"/>
    <w:rsid w:val="00FE44CE"/>
    <w:rsid w:val="00FE455C"/>
    <w:rsid w:val="00FE4AEC"/>
    <w:rsid w:val="00FE4EAE"/>
    <w:rsid w:val="00FE530B"/>
    <w:rsid w:val="00FE5D14"/>
    <w:rsid w:val="00FE724D"/>
    <w:rsid w:val="00FF01E9"/>
    <w:rsid w:val="00FF067F"/>
    <w:rsid w:val="00FF09AB"/>
    <w:rsid w:val="00FF289B"/>
    <w:rsid w:val="00FF3F99"/>
    <w:rsid w:val="00FF47C6"/>
    <w:rsid w:val="00FF6719"/>
    <w:rsid w:val="00FF732D"/>
    <w:rsid w:val="00FF7B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59867A"/>
  <w15:docId w15:val="{B40B6483-596E-4EEE-9B2E-8B7D4192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1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9AE"/>
    <w:pPr>
      <w:spacing w:line="300" w:lineRule="auto"/>
      <w:jc w:val="both"/>
    </w:pPr>
    <w:rPr>
      <w:color w:val="000000" w:themeColor="text1"/>
      <w:sz w:val="22"/>
      <w:szCs w:val="22"/>
      <w:lang w:eastAsia="en-US"/>
    </w:rPr>
  </w:style>
  <w:style w:type="paragraph" w:styleId="Heading1">
    <w:name w:val="heading 1"/>
    <w:basedOn w:val="Normal"/>
    <w:next w:val="Normal"/>
    <w:link w:val="Heading1Char"/>
    <w:uiPriority w:val="9"/>
    <w:qFormat/>
    <w:rsid w:val="00A767E9"/>
    <w:pPr>
      <w:keepNext/>
      <w:spacing w:after="240" w:line="240" w:lineRule="auto"/>
      <w:outlineLvl w:val="0"/>
    </w:pPr>
    <w:rPr>
      <w:rFonts w:eastAsia="Times New Roman"/>
      <w:b/>
      <w:bCs/>
      <w:color w:val="244061" w:themeColor="accent1" w:themeShade="80"/>
      <w:kern w:val="32"/>
      <w:sz w:val="32"/>
      <w:szCs w:val="32"/>
      <w:u w:val="single"/>
    </w:rPr>
  </w:style>
  <w:style w:type="paragraph" w:styleId="Heading2">
    <w:name w:val="heading 2"/>
    <w:basedOn w:val="Normal"/>
    <w:next w:val="Normal"/>
    <w:link w:val="Heading2Char"/>
    <w:uiPriority w:val="9"/>
    <w:unhideWhenUsed/>
    <w:qFormat/>
    <w:rsid w:val="00E30514"/>
    <w:pPr>
      <w:keepNext/>
      <w:spacing w:before="480" w:after="120" w:line="240" w:lineRule="auto"/>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30514"/>
    <w:pPr>
      <w:keepNext/>
      <w:spacing w:before="360" w:after="120" w:line="240" w:lineRule="auto"/>
      <w:outlineLvl w:val="2"/>
    </w:pPr>
    <w:rPr>
      <w:rFonts w:eastAsiaTheme="majorEastAsia" w:cstheme="majorBidi"/>
      <w:b/>
      <w:sz w:val="24"/>
      <w:szCs w:val="24"/>
    </w:rPr>
  </w:style>
  <w:style w:type="paragraph" w:styleId="Heading4">
    <w:name w:val="heading 4"/>
    <w:basedOn w:val="Heading3"/>
    <w:next w:val="Normal"/>
    <w:link w:val="Heading4Char"/>
    <w:uiPriority w:val="9"/>
    <w:unhideWhenUsed/>
    <w:qFormat/>
    <w:rsid w:val="00E30514"/>
    <w:pPr>
      <w:spacing w:before="120" w:after="40"/>
      <w:jc w:val="left"/>
      <w:outlineLvl w:val="3"/>
    </w:pPr>
    <w:rPr>
      <w:iCs/>
      <w:color w:val="auto"/>
      <w:sz w:val="22"/>
    </w:rPr>
  </w:style>
  <w:style w:type="paragraph" w:styleId="Heading5">
    <w:name w:val="heading 5"/>
    <w:basedOn w:val="Normal"/>
    <w:next w:val="Normal"/>
    <w:link w:val="Heading5Char"/>
    <w:uiPriority w:val="9"/>
    <w:semiHidden/>
    <w:unhideWhenUsed/>
    <w:rsid w:val="00894E97"/>
    <w:pPr>
      <w:keepNext/>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94E97"/>
    <w:pPr>
      <w:keepNext/>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94E97"/>
    <w:pPr>
      <w:keepNext/>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94E97"/>
    <w:pPr>
      <w:keepNext/>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4E97"/>
    <w:pPr>
      <w:keepNext/>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67E9"/>
    <w:rPr>
      <w:rFonts w:eastAsia="Times New Roman"/>
      <w:b/>
      <w:bCs/>
      <w:color w:val="244061" w:themeColor="accent1" w:themeShade="80"/>
      <w:kern w:val="32"/>
      <w:sz w:val="32"/>
      <w:szCs w:val="32"/>
      <w:u w:val="single"/>
      <w:lang w:eastAsia="en-US"/>
    </w:rPr>
  </w:style>
  <w:style w:type="character" w:customStyle="1" w:styleId="Heading2Char">
    <w:name w:val="Heading 2 Char"/>
    <w:link w:val="Heading2"/>
    <w:uiPriority w:val="9"/>
    <w:rsid w:val="00E30514"/>
    <w:rPr>
      <w:rFonts w:eastAsia="Times New Roman"/>
      <w:b/>
      <w:bCs/>
      <w:iCs/>
      <w:color w:val="000000" w:themeColor="text1"/>
      <w:sz w:val="28"/>
      <w:szCs w:val="28"/>
      <w:lang w:eastAsia="en-US"/>
    </w:rPr>
  </w:style>
  <w:style w:type="character" w:customStyle="1" w:styleId="Heading3Char">
    <w:name w:val="Heading 3 Char"/>
    <w:basedOn w:val="DefaultParagraphFont"/>
    <w:link w:val="Heading3"/>
    <w:uiPriority w:val="9"/>
    <w:rsid w:val="00E30514"/>
    <w:rPr>
      <w:rFonts w:eastAsiaTheme="majorEastAsia" w:cstheme="majorBidi"/>
      <w:b/>
      <w:color w:val="000000" w:themeColor="text1"/>
      <w:sz w:val="24"/>
      <w:szCs w:val="24"/>
      <w:lang w:eastAsia="en-US"/>
    </w:rPr>
  </w:style>
  <w:style w:type="paragraph" w:styleId="Header">
    <w:name w:val="header"/>
    <w:basedOn w:val="Normal"/>
    <w:link w:val="HeaderChar"/>
    <w:uiPriority w:val="99"/>
    <w:unhideWhenUsed/>
    <w:rsid w:val="00894E97"/>
    <w:pPr>
      <w:tabs>
        <w:tab w:val="center" w:pos="4513"/>
        <w:tab w:val="right" w:pos="9026"/>
      </w:tabs>
    </w:pPr>
  </w:style>
  <w:style w:type="character" w:customStyle="1" w:styleId="HeaderChar">
    <w:name w:val="Header Char"/>
    <w:basedOn w:val="DefaultParagraphFont"/>
    <w:link w:val="Header"/>
    <w:uiPriority w:val="99"/>
    <w:rsid w:val="00894E97"/>
    <w:rPr>
      <w:color w:val="000000" w:themeColor="text1"/>
      <w:sz w:val="22"/>
      <w:szCs w:val="22"/>
      <w:lang w:eastAsia="en-US"/>
    </w:rPr>
  </w:style>
  <w:style w:type="paragraph" w:styleId="Footer">
    <w:name w:val="footer"/>
    <w:basedOn w:val="Normal"/>
    <w:link w:val="FooterChar"/>
    <w:uiPriority w:val="99"/>
    <w:unhideWhenUsed/>
    <w:rsid w:val="00894E97"/>
    <w:pPr>
      <w:tabs>
        <w:tab w:val="center" w:pos="4513"/>
        <w:tab w:val="right" w:pos="9026"/>
      </w:tabs>
    </w:pPr>
  </w:style>
  <w:style w:type="character" w:customStyle="1" w:styleId="FooterChar">
    <w:name w:val="Footer Char"/>
    <w:basedOn w:val="DefaultParagraphFont"/>
    <w:link w:val="Footer"/>
    <w:uiPriority w:val="99"/>
    <w:rsid w:val="00894E97"/>
    <w:rPr>
      <w:color w:val="000000" w:themeColor="text1"/>
      <w:sz w:val="22"/>
      <w:szCs w:val="22"/>
      <w:lang w:eastAsia="en-US"/>
    </w:rPr>
  </w:style>
  <w:style w:type="table" w:styleId="TableGrid">
    <w:name w:val="Table Grid"/>
    <w:basedOn w:val="TableNormal"/>
    <w:uiPriority w:val="59"/>
    <w:rsid w:val="00894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10"/>
    <w:unhideWhenUsed/>
    <w:qFormat/>
    <w:rsid w:val="00894E97"/>
    <w:pPr>
      <w:spacing w:before="120" w:line="240" w:lineRule="auto"/>
    </w:pPr>
    <w:rPr>
      <w:sz w:val="18"/>
    </w:rPr>
  </w:style>
  <w:style w:type="paragraph" w:customStyle="1" w:styleId="Question">
    <w:name w:val="Question"/>
    <w:basedOn w:val="Normal"/>
    <w:next w:val="Normal"/>
    <w:link w:val="QuestionChar"/>
    <w:unhideWhenUsed/>
    <w:rsid w:val="000C0764"/>
    <w:rPr>
      <w:i/>
      <w:color w:val="984806" w:themeColor="accent6" w:themeShade="80"/>
      <w:sz w:val="18"/>
    </w:rPr>
  </w:style>
  <w:style w:type="character" w:customStyle="1" w:styleId="QuestionChar">
    <w:name w:val="Question Char"/>
    <w:basedOn w:val="DefaultParagraphFont"/>
    <w:link w:val="Question"/>
    <w:rsid w:val="00CC3267"/>
    <w:rPr>
      <w:i/>
      <w:color w:val="984806" w:themeColor="accent6" w:themeShade="80"/>
      <w:sz w:val="18"/>
      <w:szCs w:val="22"/>
      <w:lang w:eastAsia="en-US"/>
    </w:rPr>
  </w:style>
  <w:style w:type="paragraph" w:styleId="ListParagraph">
    <w:name w:val="List Paragraph"/>
    <w:basedOn w:val="Normal"/>
    <w:uiPriority w:val="34"/>
    <w:rsid w:val="00894E97"/>
    <w:pPr>
      <w:ind w:left="720"/>
      <w:contextualSpacing/>
    </w:pPr>
  </w:style>
  <w:style w:type="paragraph" w:styleId="NormalWeb">
    <w:name w:val="Normal (Web)"/>
    <w:basedOn w:val="Normal"/>
    <w:uiPriority w:val="99"/>
    <w:unhideWhenUsed/>
    <w:rsid w:val="00894E97"/>
    <w:pPr>
      <w:spacing w:before="100" w:beforeAutospacing="1" w:after="100" w:afterAutospacing="1"/>
    </w:pPr>
    <w:rPr>
      <w:rFonts w:ascii="Times New Roman" w:eastAsiaTheme="minorEastAsia" w:hAnsi="Times New Roman"/>
      <w:sz w:val="24"/>
      <w:szCs w:val="24"/>
      <w:lang w:eastAsia="en-GB"/>
    </w:rPr>
  </w:style>
  <w:style w:type="character" w:styleId="Hyperlink">
    <w:name w:val="Hyperlink"/>
    <w:basedOn w:val="DefaultParagraphFont"/>
    <w:uiPriority w:val="99"/>
    <w:rsid w:val="00894E97"/>
    <w:rPr>
      <w:rFonts w:cs="Arial"/>
      <w:color w:val="0000FF"/>
      <w:szCs w:val="18"/>
      <w:u w:val="single"/>
    </w:rPr>
  </w:style>
  <w:style w:type="character" w:styleId="FollowedHyperlink">
    <w:name w:val="FollowedHyperlink"/>
    <w:basedOn w:val="DefaultParagraphFont"/>
    <w:uiPriority w:val="99"/>
    <w:semiHidden/>
    <w:unhideWhenUsed/>
    <w:rsid w:val="00894E97"/>
    <w:rPr>
      <w:color w:val="800080" w:themeColor="followedHyperlink"/>
      <w:u w:val="single"/>
    </w:rPr>
  </w:style>
  <w:style w:type="paragraph" w:styleId="BalloonText">
    <w:name w:val="Balloon Text"/>
    <w:basedOn w:val="Normal"/>
    <w:link w:val="BalloonTextChar"/>
    <w:uiPriority w:val="99"/>
    <w:semiHidden/>
    <w:unhideWhenUsed/>
    <w:rsid w:val="00894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E97"/>
    <w:rPr>
      <w:rFonts w:ascii="Segoe UI" w:hAnsi="Segoe UI" w:cs="Segoe UI"/>
      <w:color w:val="000000" w:themeColor="text1"/>
      <w:sz w:val="18"/>
      <w:szCs w:val="18"/>
      <w:lang w:eastAsia="en-US"/>
    </w:rPr>
  </w:style>
  <w:style w:type="paragraph" w:styleId="Date">
    <w:name w:val="Date"/>
    <w:basedOn w:val="Normal"/>
    <w:next w:val="Module"/>
    <w:link w:val="DateChar"/>
    <w:uiPriority w:val="1"/>
    <w:rsid w:val="00894E97"/>
    <w:pPr>
      <w:keepNext/>
      <w:spacing w:after="240"/>
    </w:pPr>
    <w:rPr>
      <w:rFonts w:eastAsiaTheme="minorHAnsi" w:cstheme="minorBidi"/>
      <w:b/>
      <w:color w:val="4F81BD" w:themeColor="accent1"/>
      <w:sz w:val="28"/>
      <w:u w:val="single"/>
    </w:rPr>
  </w:style>
  <w:style w:type="paragraph" w:customStyle="1" w:styleId="Module">
    <w:name w:val="Module"/>
    <w:basedOn w:val="Normal"/>
    <w:next w:val="Normal"/>
    <w:link w:val="ModuleChar"/>
    <w:uiPriority w:val="2"/>
    <w:rsid w:val="00894E97"/>
    <w:pPr>
      <w:keepNext/>
      <w:spacing w:after="240"/>
    </w:pPr>
    <w:rPr>
      <w:rFonts w:eastAsiaTheme="minorHAnsi" w:cstheme="minorBidi"/>
      <w:b/>
      <w:sz w:val="24"/>
      <w:u w:val="single"/>
    </w:rPr>
  </w:style>
  <w:style w:type="character" w:customStyle="1" w:styleId="ModuleChar">
    <w:name w:val="Module Char"/>
    <w:basedOn w:val="DefaultParagraphFont"/>
    <w:link w:val="Module"/>
    <w:uiPriority w:val="2"/>
    <w:rsid w:val="00894E97"/>
    <w:rPr>
      <w:rFonts w:eastAsiaTheme="minorHAnsi" w:cstheme="minorBidi"/>
      <w:b/>
      <w:color w:val="000000" w:themeColor="text1"/>
      <w:sz w:val="24"/>
      <w:szCs w:val="22"/>
      <w:u w:val="single"/>
      <w:lang w:eastAsia="en-US"/>
    </w:rPr>
  </w:style>
  <w:style w:type="character" w:customStyle="1" w:styleId="DateChar">
    <w:name w:val="Date Char"/>
    <w:basedOn w:val="DefaultParagraphFont"/>
    <w:link w:val="Date"/>
    <w:uiPriority w:val="1"/>
    <w:rsid w:val="00894E97"/>
    <w:rPr>
      <w:rFonts w:eastAsiaTheme="minorHAnsi" w:cstheme="minorBidi"/>
      <w:b/>
      <w:color w:val="4F81BD" w:themeColor="accent1"/>
      <w:sz w:val="28"/>
      <w:szCs w:val="22"/>
      <w:u w:val="single"/>
      <w:lang w:eastAsia="en-US"/>
    </w:rPr>
  </w:style>
  <w:style w:type="paragraph" w:customStyle="1" w:styleId="Subject">
    <w:name w:val="Subject"/>
    <w:basedOn w:val="Normal"/>
    <w:link w:val="SubjectChar"/>
    <w:rsid w:val="00894E97"/>
    <w:rPr>
      <w:rFonts w:eastAsiaTheme="minorHAnsi" w:cstheme="minorBidi"/>
      <w:b/>
    </w:rPr>
  </w:style>
  <w:style w:type="character" w:customStyle="1" w:styleId="SubjectChar">
    <w:name w:val="Subject Char"/>
    <w:basedOn w:val="DefaultParagraphFont"/>
    <w:link w:val="Subject"/>
    <w:rsid w:val="00894E97"/>
    <w:rPr>
      <w:rFonts w:eastAsiaTheme="minorHAnsi" w:cstheme="minorBidi"/>
      <w:b/>
      <w:color w:val="000000" w:themeColor="text1"/>
      <w:sz w:val="22"/>
      <w:szCs w:val="22"/>
      <w:lang w:eastAsia="en-US"/>
    </w:rPr>
  </w:style>
  <w:style w:type="paragraph" w:customStyle="1" w:styleId="Bullet1">
    <w:name w:val="Bullet1"/>
    <w:basedOn w:val="ListParagraph"/>
    <w:link w:val="Bullet1Char"/>
    <w:uiPriority w:val="4"/>
    <w:qFormat/>
    <w:rsid w:val="00894E97"/>
    <w:pPr>
      <w:numPr>
        <w:numId w:val="11"/>
      </w:numPr>
      <w:spacing w:before="80"/>
      <w:contextualSpacing w:val="0"/>
    </w:pPr>
    <w:rPr>
      <w:rFonts w:eastAsiaTheme="minorHAnsi" w:cs="Arial"/>
      <w:szCs w:val="16"/>
    </w:rPr>
  </w:style>
  <w:style w:type="character" w:customStyle="1" w:styleId="Bullet1Char">
    <w:name w:val="Bullet1 Char"/>
    <w:basedOn w:val="DefaultParagraphFont"/>
    <w:link w:val="Bullet1"/>
    <w:uiPriority w:val="4"/>
    <w:rsid w:val="00894E97"/>
    <w:rPr>
      <w:rFonts w:eastAsiaTheme="minorHAnsi" w:cs="Arial"/>
      <w:color w:val="000000" w:themeColor="text1"/>
      <w:sz w:val="22"/>
      <w:szCs w:val="16"/>
      <w:lang w:eastAsia="en-US"/>
    </w:rPr>
  </w:style>
  <w:style w:type="paragraph" w:customStyle="1" w:styleId="Bullet2">
    <w:name w:val="Bullet2"/>
    <w:basedOn w:val="Bullet1"/>
    <w:link w:val="Bullet2Char"/>
    <w:uiPriority w:val="4"/>
    <w:qFormat/>
    <w:rsid w:val="00894E97"/>
    <w:pPr>
      <w:numPr>
        <w:ilvl w:val="1"/>
        <w:numId w:val="12"/>
      </w:numPr>
      <w:spacing w:before="40"/>
    </w:pPr>
  </w:style>
  <w:style w:type="character" w:customStyle="1" w:styleId="Bullet2Char">
    <w:name w:val="Bullet2 Char"/>
    <w:basedOn w:val="Bullet1Char"/>
    <w:link w:val="Bullet2"/>
    <w:uiPriority w:val="4"/>
    <w:rsid w:val="00894E97"/>
    <w:rPr>
      <w:rFonts w:eastAsiaTheme="minorHAnsi" w:cs="Arial"/>
      <w:color w:val="000000" w:themeColor="text1"/>
      <w:sz w:val="22"/>
      <w:szCs w:val="16"/>
      <w:lang w:eastAsia="en-US"/>
    </w:rPr>
  </w:style>
  <w:style w:type="paragraph" w:customStyle="1" w:styleId="Bullet3">
    <w:name w:val="Bullet3"/>
    <w:basedOn w:val="Bullet2"/>
    <w:link w:val="Bullet3Char"/>
    <w:uiPriority w:val="4"/>
    <w:qFormat/>
    <w:rsid w:val="009862E2"/>
    <w:pPr>
      <w:keepLines/>
      <w:ind w:left="720" w:hanging="289"/>
    </w:pPr>
  </w:style>
  <w:style w:type="character" w:customStyle="1" w:styleId="Bullet3Char">
    <w:name w:val="Bullet3 Char"/>
    <w:basedOn w:val="Bullet2Char"/>
    <w:link w:val="Bullet3"/>
    <w:uiPriority w:val="4"/>
    <w:rsid w:val="009862E2"/>
    <w:rPr>
      <w:rFonts w:eastAsiaTheme="minorHAnsi" w:cs="Arial"/>
      <w:color w:val="000000" w:themeColor="text1"/>
      <w:sz w:val="22"/>
      <w:szCs w:val="16"/>
      <w:lang w:eastAsia="en-US"/>
    </w:rPr>
  </w:style>
  <w:style w:type="character" w:styleId="PlaceholderText">
    <w:name w:val="Placeholder Text"/>
    <w:basedOn w:val="DefaultParagraphFont"/>
    <w:uiPriority w:val="99"/>
    <w:semiHidden/>
    <w:rsid w:val="00894E97"/>
    <w:rPr>
      <w:color w:val="808080"/>
    </w:rPr>
  </w:style>
  <w:style w:type="paragraph" w:customStyle="1" w:styleId="EndNoteBibliographyTitle">
    <w:name w:val="EndNote Bibliography Title"/>
    <w:basedOn w:val="Heading1"/>
    <w:link w:val="EndNoteBibliographyTitleChar"/>
    <w:rsid w:val="009001A9"/>
    <w:rPr>
      <w:rFonts w:cs="Arial"/>
      <w:noProof/>
      <w:sz w:val="22"/>
      <w:lang w:val="en-US"/>
    </w:rPr>
  </w:style>
  <w:style w:type="character" w:customStyle="1" w:styleId="EndNoteBibliographyTitleChar">
    <w:name w:val="EndNote Bibliography Title Char"/>
    <w:basedOn w:val="DefaultParagraphFont"/>
    <w:link w:val="EndNoteBibliographyTitle"/>
    <w:rsid w:val="009001A9"/>
    <w:rPr>
      <w:rFonts w:eastAsia="Times New Roman" w:cs="Arial"/>
      <w:b/>
      <w:bCs/>
      <w:noProof/>
      <w:color w:val="244061" w:themeColor="accent1" w:themeShade="80"/>
      <w:kern w:val="32"/>
      <w:sz w:val="22"/>
      <w:szCs w:val="32"/>
      <w:u w:val="single"/>
      <w:lang w:val="en-US" w:eastAsia="en-US"/>
    </w:rPr>
  </w:style>
  <w:style w:type="paragraph" w:customStyle="1" w:styleId="EndNoteBibliography">
    <w:name w:val="EndNote Bibliography"/>
    <w:basedOn w:val="Bibliography"/>
    <w:link w:val="EndNoteBibliographyChar"/>
    <w:rsid w:val="002D68A3"/>
    <w:pPr>
      <w:spacing w:before="0"/>
      <w:contextualSpacing/>
    </w:pPr>
    <w:rPr>
      <w:rFonts w:cs="Arial"/>
      <w:noProof/>
      <w:sz w:val="22"/>
      <w:lang w:val="en-US"/>
    </w:rPr>
  </w:style>
  <w:style w:type="character" w:customStyle="1" w:styleId="EndNoteBibliographyChar">
    <w:name w:val="EndNote Bibliography Char"/>
    <w:basedOn w:val="DefaultParagraphFont"/>
    <w:link w:val="EndNoteBibliography"/>
    <w:rsid w:val="002D68A3"/>
    <w:rPr>
      <w:rFonts w:cs="Arial"/>
      <w:noProof/>
      <w:color w:val="000000" w:themeColor="text1"/>
      <w:sz w:val="22"/>
      <w:szCs w:val="22"/>
      <w:lang w:val="en-US" w:eastAsia="en-US"/>
    </w:rPr>
  </w:style>
  <w:style w:type="character" w:styleId="CommentReference">
    <w:name w:val="annotation reference"/>
    <w:basedOn w:val="DefaultParagraphFont"/>
    <w:uiPriority w:val="99"/>
    <w:semiHidden/>
    <w:unhideWhenUsed/>
    <w:rsid w:val="00894E97"/>
    <w:rPr>
      <w:sz w:val="16"/>
      <w:szCs w:val="16"/>
    </w:rPr>
  </w:style>
  <w:style w:type="paragraph" w:styleId="CommentText">
    <w:name w:val="annotation text"/>
    <w:basedOn w:val="Normal"/>
    <w:link w:val="CommentTextChar"/>
    <w:uiPriority w:val="99"/>
    <w:semiHidden/>
    <w:unhideWhenUsed/>
    <w:rsid w:val="00894E97"/>
    <w:rPr>
      <w:sz w:val="20"/>
      <w:szCs w:val="20"/>
    </w:rPr>
  </w:style>
  <w:style w:type="character" w:customStyle="1" w:styleId="CommentTextChar">
    <w:name w:val="Comment Text Char"/>
    <w:basedOn w:val="DefaultParagraphFont"/>
    <w:link w:val="CommentText"/>
    <w:uiPriority w:val="99"/>
    <w:semiHidden/>
    <w:rsid w:val="00894E97"/>
    <w:rPr>
      <w:color w:val="000000" w:themeColor="text1"/>
      <w:lang w:eastAsia="en-US"/>
    </w:rPr>
  </w:style>
  <w:style w:type="paragraph" w:styleId="Title">
    <w:name w:val="Title"/>
    <w:basedOn w:val="Normal"/>
    <w:next w:val="Normal"/>
    <w:link w:val="TitleChar"/>
    <w:uiPriority w:val="10"/>
    <w:qFormat/>
    <w:rsid w:val="00894E97"/>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894E97"/>
    <w:rPr>
      <w:rFonts w:eastAsiaTheme="majorEastAsia" w:cstheme="majorBidi"/>
      <w:color w:val="000000" w:themeColor="text1"/>
      <w:spacing w:val="-10"/>
      <w:kern w:val="28"/>
      <w:sz w:val="48"/>
      <w:szCs w:val="56"/>
      <w:lang w:eastAsia="en-US"/>
    </w:rPr>
  </w:style>
  <w:style w:type="paragraph" w:styleId="TOCHeading">
    <w:name w:val="TOC Heading"/>
    <w:basedOn w:val="Heading1"/>
    <w:next w:val="Normal"/>
    <w:uiPriority w:val="39"/>
    <w:unhideWhenUsed/>
    <w:qFormat/>
    <w:rsid w:val="00D73A7F"/>
    <w:pPr>
      <w:spacing w:after="0"/>
      <w:outlineLvl w:val="9"/>
    </w:pPr>
    <w:rPr>
      <w:rFonts w:eastAsiaTheme="majorEastAsia" w:cstheme="majorBidi"/>
      <w:b w:val="0"/>
      <w:bCs w:val="0"/>
      <w:kern w:val="0"/>
      <w:sz w:val="24"/>
      <w:u w:val="none"/>
      <w:lang w:val="en-US"/>
    </w:rPr>
  </w:style>
  <w:style w:type="paragraph" w:styleId="TOC1">
    <w:name w:val="toc 1"/>
    <w:basedOn w:val="Normal"/>
    <w:next w:val="Normal"/>
    <w:autoRedefine/>
    <w:uiPriority w:val="39"/>
    <w:unhideWhenUsed/>
    <w:rsid w:val="00FE2272"/>
    <w:pPr>
      <w:tabs>
        <w:tab w:val="right" w:leader="dot" w:pos="9016"/>
      </w:tabs>
    </w:pPr>
  </w:style>
  <w:style w:type="paragraph" w:customStyle="1" w:styleId="Comment">
    <w:name w:val="Comment"/>
    <w:basedOn w:val="Normal"/>
    <w:next w:val="Normal"/>
    <w:link w:val="CommentChar"/>
    <w:uiPriority w:val="1"/>
    <w:qFormat/>
    <w:rsid w:val="00CC3267"/>
    <w:rPr>
      <w:i/>
      <w:color w:val="FF0000"/>
    </w:rPr>
  </w:style>
  <w:style w:type="paragraph" w:styleId="TOC2">
    <w:name w:val="toc 2"/>
    <w:basedOn w:val="Normal"/>
    <w:next w:val="Normal"/>
    <w:autoRedefine/>
    <w:uiPriority w:val="39"/>
    <w:unhideWhenUsed/>
    <w:rsid w:val="00FE2272"/>
    <w:pPr>
      <w:ind w:left="215"/>
    </w:pPr>
  </w:style>
  <w:style w:type="paragraph" w:styleId="Caption">
    <w:name w:val="caption"/>
    <w:basedOn w:val="Normal"/>
    <w:next w:val="Normal"/>
    <w:uiPriority w:val="35"/>
    <w:unhideWhenUsed/>
    <w:qFormat/>
    <w:rsid w:val="00894E97"/>
    <w:pPr>
      <w:spacing w:line="240" w:lineRule="auto"/>
    </w:pPr>
    <w:rPr>
      <w:iCs/>
      <w:sz w:val="16"/>
      <w:szCs w:val="18"/>
    </w:rPr>
  </w:style>
  <w:style w:type="paragraph" w:styleId="TableofFigures">
    <w:name w:val="table of figures"/>
    <w:basedOn w:val="Normal"/>
    <w:next w:val="Normal"/>
    <w:uiPriority w:val="99"/>
    <w:unhideWhenUsed/>
    <w:rsid w:val="00894E97"/>
  </w:style>
  <w:style w:type="paragraph" w:customStyle="1" w:styleId="BodyText">
    <w:name w:val="BodyText"/>
    <w:basedOn w:val="Normal"/>
    <w:unhideWhenUsed/>
    <w:qFormat/>
    <w:rsid w:val="00894E97"/>
    <w:pPr>
      <w:spacing w:line="276" w:lineRule="auto"/>
    </w:pPr>
  </w:style>
  <w:style w:type="paragraph" w:customStyle="1" w:styleId="Equasion">
    <w:name w:val="Equasion"/>
    <w:basedOn w:val="Normal"/>
    <w:qFormat/>
    <w:rsid w:val="00894E97"/>
    <w:pPr>
      <w:keepNext/>
      <w:tabs>
        <w:tab w:val="left" w:pos="720"/>
        <w:tab w:val="right" w:pos="8640"/>
      </w:tabs>
    </w:pPr>
    <w:rPr>
      <w:rFonts w:ascii="Cambria Math" w:hAnsi="Cambria Math" w:cs="Arial"/>
    </w:rPr>
  </w:style>
  <w:style w:type="paragraph" w:customStyle="1" w:styleId="TableText">
    <w:name w:val="TableText"/>
    <w:basedOn w:val="Normal"/>
    <w:link w:val="TableTextChar"/>
    <w:qFormat/>
    <w:rsid w:val="00B1018B"/>
    <w:pPr>
      <w:keepNext/>
      <w:spacing w:line="240" w:lineRule="auto"/>
      <w:jc w:val="left"/>
    </w:pPr>
    <w:rPr>
      <w:noProof/>
      <w:sz w:val="18"/>
      <w:lang w:eastAsia="en-GB"/>
    </w:rPr>
  </w:style>
  <w:style w:type="character" w:customStyle="1" w:styleId="TableTextChar">
    <w:name w:val="TableText Char"/>
    <w:basedOn w:val="DefaultParagraphFont"/>
    <w:link w:val="TableText"/>
    <w:rsid w:val="00B1018B"/>
    <w:rPr>
      <w:noProof/>
      <w:color w:val="000000" w:themeColor="text1"/>
      <w:sz w:val="18"/>
      <w:szCs w:val="22"/>
    </w:rPr>
  </w:style>
  <w:style w:type="paragraph" w:styleId="BlockText">
    <w:name w:val="Block Text"/>
    <w:basedOn w:val="Normal"/>
    <w:uiPriority w:val="99"/>
    <w:semiHidden/>
    <w:unhideWhenUsed/>
    <w:rsid w:val="00894E9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0">
    <w:name w:val="Body Text"/>
    <w:basedOn w:val="Normal"/>
    <w:link w:val="BodyTextChar"/>
    <w:uiPriority w:val="99"/>
    <w:semiHidden/>
    <w:unhideWhenUsed/>
    <w:rsid w:val="00894E97"/>
    <w:pPr>
      <w:spacing w:after="120"/>
    </w:pPr>
  </w:style>
  <w:style w:type="character" w:customStyle="1" w:styleId="BodyTextChar">
    <w:name w:val="Body Text Char"/>
    <w:basedOn w:val="DefaultParagraphFont"/>
    <w:link w:val="BodyText0"/>
    <w:uiPriority w:val="99"/>
    <w:semiHidden/>
    <w:rsid w:val="00894E97"/>
    <w:rPr>
      <w:color w:val="000000" w:themeColor="text1"/>
      <w:sz w:val="22"/>
      <w:szCs w:val="22"/>
      <w:lang w:eastAsia="en-US"/>
    </w:rPr>
  </w:style>
  <w:style w:type="paragraph" w:styleId="BodyText2">
    <w:name w:val="Body Text 2"/>
    <w:basedOn w:val="Normal"/>
    <w:link w:val="BodyText2Char"/>
    <w:uiPriority w:val="99"/>
    <w:semiHidden/>
    <w:unhideWhenUsed/>
    <w:rsid w:val="00894E97"/>
    <w:pPr>
      <w:spacing w:after="120" w:line="480" w:lineRule="auto"/>
    </w:pPr>
  </w:style>
  <w:style w:type="character" w:customStyle="1" w:styleId="BodyText2Char">
    <w:name w:val="Body Text 2 Char"/>
    <w:basedOn w:val="DefaultParagraphFont"/>
    <w:link w:val="BodyText2"/>
    <w:uiPriority w:val="99"/>
    <w:semiHidden/>
    <w:rsid w:val="00894E97"/>
    <w:rPr>
      <w:color w:val="000000" w:themeColor="text1"/>
      <w:sz w:val="22"/>
      <w:szCs w:val="22"/>
      <w:lang w:eastAsia="en-US"/>
    </w:rPr>
  </w:style>
  <w:style w:type="paragraph" w:styleId="BodyText3">
    <w:name w:val="Body Text 3"/>
    <w:basedOn w:val="Normal"/>
    <w:link w:val="BodyText3Char"/>
    <w:uiPriority w:val="99"/>
    <w:semiHidden/>
    <w:unhideWhenUsed/>
    <w:rsid w:val="00894E97"/>
    <w:pPr>
      <w:spacing w:after="120"/>
    </w:pPr>
    <w:rPr>
      <w:sz w:val="16"/>
      <w:szCs w:val="16"/>
    </w:rPr>
  </w:style>
  <w:style w:type="character" w:customStyle="1" w:styleId="BodyText3Char">
    <w:name w:val="Body Text 3 Char"/>
    <w:basedOn w:val="DefaultParagraphFont"/>
    <w:link w:val="BodyText3"/>
    <w:uiPriority w:val="99"/>
    <w:semiHidden/>
    <w:rsid w:val="00894E97"/>
    <w:rPr>
      <w:color w:val="000000" w:themeColor="text1"/>
      <w:sz w:val="16"/>
      <w:szCs w:val="16"/>
      <w:lang w:eastAsia="en-US"/>
    </w:rPr>
  </w:style>
  <w:style w:type="paragraph" w:styleId="BodyTextFirstIndent">
    <w:name w:val="Body Text First Indent"/>
    <w:basedOn w:val="BodyText0"/>
    <w:link w:val="BodyTextFirstIndentChar"/>
    <w:uiPriority w:val="99"/>
    <w:semiHidden/>
    <w:unhideWhenUsed/>
    <w:rsid w:val="00894E97"/>
    <w:pPr>
      <w:spacing w:after="0"/>
      <w:ind w:firstLine="360"/>
    </w:pPr>
  </w:style>
  <w:style w:type="character" w:customStyle="1" w:styleId="BodyTextFirstIndentChar">
    <w:name w:val="Body Text First Indent Char"/>
    <w:basedOn w:val="BodyTextChar"/>
    <w:link w:val="BodyTextFirstIndent"/>
    <w:uiPriority w:val="99"/>
    <w:semiHidden/>
    <w:rsid w:val="00894E97"/>
    <w:rPr>
      <w:color w:val="000000" w:themeColor="text1"/>
      <w:sz w:val="22"/>
      <w:szCs w:val="22"/>
      <w:lang w:eastAsia="en-US"/>
    </w:rPr>
  </w:style>
  <w:style w:type="paragraph" w:styleId="BodyTextIndent">
    <w:name w:val="Body Text Indent"/>
    <w:basedOn w:val="Normal"/>
    <w:link w:val="BodyTextIndentChar"/>
    <w:uiPriority w:val="99"/>
    <w:semiHidden/>
    <w:unhideWhenUsed/>
    <w:rsid w:val="00894E97"/>
    <w:pPr>
      <w:spacing w:after="120"/>
      <w:ind w:left="283"/>
    </w:pPr>
  </w:style>
  <w:style w:type="character" w:customStyle="1" w:styleId="BodyTextIndentChar">
    <w:name w:val="Body Text Indent Char"/>
    <w:basedOn w:val="DefaultParagraphFont"/>
    <w:link w:val="BodyTextIndent"/>
    <w:uiPriority w:val="99"/>
    <w:semiHidden/>
    <w:rsid w:val="00894E97"/>
    <w:rPr>
      <w:color w:val="000000" w:themeColor="text1"/>
      <w:sz w:val="22"/>
      <w:szCs w:val="22"/>
      <w:lang w:eastAsia="en-US"/>
    </w:rPr>
  </w:style>
  <w:style w:type="paragraph" w:styleId="BodyTextFirstIndent2">
    <w:name w:val="Body Text First Indent 2"/>
    <w:basedOn w:val="BodyTextIndent"/>
    <w:link w:val="BodyTextFirstIndent2Char"/>
    <w:uiPriority w:val="99"/>
    <w:semiHidden/>
    <w:unhideWhenUsed/>
    <w:rsid w:val="00894E97"/>
    <w:pPr>
      <w:spacing w:after="0"/>
      <w:ind w:left="360" w:firstLine="360"/>
    </w:pPr>
  </w:style>
  <w:style w:type="character" w:customStyle="1" w:styleId="BodyTextFirstIndent2Char">
    <w:name w:val="Body Text First Indent 2 Char"/>
    <w:basedOn w:val="BodyTextIndentChar"/>
    <w:link w:val="BodyTextFirstIndent2"/>
    <w:uiPriority w:val="99"/>
    <w:semiHidden/>
    <w:rsid w:val="00894E97"/>
    <w:rPr>
      <w:color w:val="000000" w:themeColor="text1"/>
      <w:sz w:val="22"/>
      <w:szCs w:val="22"/>
      <w:lang w:eastAsia="en-US"/>
    </w:rPr>
  </w:style>
  <w:style w:type="paragraph" w:styleId="BodyTextIndent2">
    <w:name w:val="Body Text Indent 2"/>
    <w:basedOn w:val="Normal"/>
    <w:link w:val="BodyTextIndent2Char"/>
    <w:uiPriority w:val="99"/>
    <w:semiHidden/>
    <w:unhideWhenUsed/>
    <w:rsid w:val="00894E97"/>
    <w:pPr>
      <w:spacing w:after="120" w:line="480" w:lineRule="auto"/>
      <w:ind w:left="283"/>
    </w:pPr>
  </w:style>
  <w:style w:type="character" w:customStyle="1" w:styleId="BodyTextIndent2Char">
    <w:name w:val="Body Text Indent 2 Char"/>
    <w:basedOn w:val="DefaultParagraphFont"/>
    <w:link w:val="BodyTextIndent2"/>
    <w:uiPriority w:val="99"/>
    <w:semiHidden/>
    <w:rsid w:val="00894E97"/>
    <w:rPr>
      <w:color w:val="000000" w:themeColor="text1"/>
      <w:sz w:val="22"/>
      <w:szCs w:val="22"/>
      <w:lang w:eastAsia="en-US"/>
    </w:rPr>
  </w:style>
  <w:style w:type="paragraph" w:styleId="BodyTextIndent3">
    <w:name w:val="Body Text Indent 3"/>
    <w:basedOn w:val="Normal"/>
    <w:link w:val="BodyTextIndent3Char"/>
    <w:uiPriority w:val="99"/>
    <w:semiHidden/>
    <w:unhideWhenUsed/>
    <w:rsid w:val="00894E9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94E97"/>
    <w:rPr>
      <w:color w:val="000000" w:themeColor="text1"/>
      <w:sz w:val="16"/>
      <w:szCs w:val="16"/>
      <w:lang w:eastAsia="en-US"/>
    </w:rPr>
  </w:style>
  <w:style w:type="paragraph" w:styleId="Closing">
    <w:name w:val="Closing"/>
    <w:basedOn w:val="Normal"/>
    <w:link w:val="ClosingChar"/>
    <w:uiPriority w:val="99"/>
    <w:semiHidden/>
    <w:unhideWhenUsed/>
    <w:rsid w:val="00894E97"/>
    <w:pPr>
      <w:spacing w:line="240" w:lineRule="auto"/>
      <w:ind w:left="4252"/>
    </w:pPr>
  </w:style>
  <w:style w:type="character" w:customStyle="1" w:styleId="ClosingChar">
    <w:name w:val="Closing Char"/>
    <w:basedOn w:val="DefaultParagraphFont"/>
    <w:link w:val="Closing"/>
    <w:uiPriority w:val="99"/>
    <w:semiHidden/>
    <w:rsid w:val="00894E97"/>
    <w:rPr>
      <w:color w:val="000000" w:themeColor="text1"/>
      <w:sz w:val="22"/>
      <w:szCs w:val="22"/>
      <w:lang w:eastAsia="en-US"/>
    </w:rPr>
  </w:style>
  <w:style w:type="paragraph" w:styleId="CommentSubject">
    <w:name w:val="annotation subject"/>
    <w:basedOn w:val="CommentText"/>
    <w:next w:val="CommentText"/>
    <w:link w:val="CommentSubjectChar"/>
    <w:uiPriority w:val="99"/>
    <w:semiHidden/>
    <w:unhideWhenUsed/>
    <w:rsid w:val="00894E97"/>
    <w:pPr>
      <w:spacing w:line="240" w:lineRule="auto"/>
    </w:pPr>
    <w:rPr>
      <w:b/>
      <w:bCs/>
    </w:rPr>
  </w:style>
  <w:style w:type="character" w:customStyle="1" w:styleId="CommentSubjectChar">
    <w:name w:val="Comment Subject Char"/>
    <w:basedOn w:val="CommentTextChar"/>
    <w:link w:val="CommentSubject"/>
    <w:uiPriority w:val="99"/>
    <w:semiHidden/>
    <w:rsid w:val="00894E97"/>
    <w:rPr>
      <w:b/>
      <w:bCs/>
      <w:color w:val="000000" w:themeColor="text1"/>
      <w:lang w:eastAsia="en-US"/>
    </w:rPr>
  </w:style>
  <w:style w:type="paragraph" w:styleId="DocumentMap">
    <w:name w:val="Document Map"/>
    <w:basedOn w:val="Normal"/>
    <w:link w:val="DocumentMapChar"/>
    <w:uiPriority w:val="99"/>
    <w:semiHidden/>
    <w:unhideWhenUsed/>
    <w:rsid w:val="00894E97"/>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4E97"/>
    <w:rPr>
      <w:rFonts w:ascii="Segoe UI" w:hAnsi="Segoe UI" w:cs="Segoe UI"/>
      <w:color w:val="000000" w:themeColor="text1"/>
      <w:sz w:val="16"/>
      <w:szCs w:val="16"/>
      <w:lang w:eastAsia="en-US"/>
    </w:rPr>
  </w:style>
  <w:style w:type="paragraph" w:styleId="EmailSignature">
    <w:name w:val="E-mail Signature"/>
    <w:basedOn w:val="Normal"/>
    <w:link w:val="EmailSignatureChar"/>
    <w:uiPriority w:val="99"/>
    <w:semiHidden/>
    <w:unhideWhenUsed/>
    <w:rsid w:val="00894E97"/>
    <w:pPr>
      <w:spacing w:line="240" w:lineRule="auto"/>
    </w:pPr>
  </w:style>
  <w:style w:type="character" w:customStyle="1" w:styleId="EmailSignatureChar">
    <w:name w:val="Email Signature Char"/>
    <w:basedOn w:val="DefaultParagraphFont"/>
    <w:link w:val="EmailSignature"/>
    <w:uiPriority w:val="99"/>
    <w:semiHidden/>
    <w:rsid w:val="00894E97"/>
    <w:rPr>
      <w:color w:val="000000" w:themeColor="text1"/>
      <w:sz w:val="22"/>
      <w:szCs w:val="22"/>
      <w:lang w:eastAsia="en-US"/>
    </w:rPr>
  </w:style>
  <w:style w:type="paragraph" w:styleId="EndnoteText">
    <w:name w:val="endnote text"/>
    <w:basedOn w:val="Normal"/>
    <w:link w:val="EndnoteTextChar"/>
    <w:uiPriority w:val="99"/>
    <w:semiHidden/>
    <w:unhideWhenUsed/>
    <w:rsid w:val="00894E97"/>
    <w:pPr>
      <w:spacing w:line="240" w:lineRule="auto"/>
    </w:pPr>
    <w:rPr>
      <w:sz w:val="20"/>
      <w:szCs w:val="20"/>
    </w:rPr>
  </w:style>
  <w:style w:type="character" w:customStyle="1" w:styleId="EndnoteTextChar">
    <w:name w:val="Endnote Text Char"/>
    <w:basedOn w:val="DefaultParagraphFont"/>
    <w:link w:val="EndnoteText"/>
    <w:uiPriority w:val="99"/>
    <w:semiHidden/>
    <w:rsid w:val="00894E97"/>
    <w:rPr>
      <w:color w:val="000000" w:themeColor="text1"/>
      <w:lang w:eastAsia="en-US"/>
    </w:rPr>
  </w:style>
  <w:style w:type="paragraph" w:styleId="EnvelopeAddress">
    <w:name w:val="envelope address"/>
    <w:basedOn w:val="Normal"/>
    <w:uiPriority w:val="99"/>
    <w:semiHidden/>
    <w:unhideWhenUsed/>
    <w:rsid w:val="00894E9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4E97"/>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94E97"/>
    <w:pPr>
      <w:spacing w:line="240" w:lineRule="auto"/>
    </w:pPr>
    <w:rPr>
      <w:sz w:val="20"/>
      <w:szCs w:val="20"/>
    </w:rPr>
  </w:style>
  <w:style w:type="character" w:customStyle="1" w:styleId="FootnoteTextChar">
    <w:name w:val="Footnote Text Char"/>
    <w:basedOn w:val="DefaultParagraphFont"/>
    <w:link w:val="FootnoteText"/>
    <w:uiPriority w:val="99"/>
    <w:semiHidden/>
    <w:rsid w:val="00894E97"/>
    <w:rPr>
      <w:color w:val="000000" w:themeColor="text1"/>
      <w:lang w:eastAsia="en-US"/>
    </w:rPr>
  </w:style>
  <w:style w:type="character" w:customStyle="1" w:styleId="Heading4Char">
    <w:name w:val="Heading 4 Char"/>
    <w:basedOn w:val="DefaultParagraphFont"/>
    <w:link w:val="Heading4"/>
    <w:uiPriority w:val="9"/>
    <w:rsid w:val="00E30514"/>
    <w:rPr>
      <w:rFonts w:eastAsiaTheme="majorEastAsia" w:cstheme="majorBidi"/>
      <w:b/>
      <w:iCs/>
      <w:sz w:val="22"/>
      <w:szCs w:val="24"/>
      <w:lang w:eastAsia="en-US"/>
    </w:rPr>
  </w:style>
  <w:style w:type="character" w:customStyle="1" w:styleId="Heading5Char">
    <w:name w:val="Heading 5 Char"/>
    <w:basedOn w:val="DefaultParagraphFont"/>
    <w:link w:val="Heading5"/>
    <w:uiPriority w:val="9"/>
    <w:semiHidden/>
    <w:rsid w:val="00894E97"/>
    <w:rPr>
      <w:rFonts w:asciiTheme="majorHAnsi" w:eastAsiaTheme="majorEastAsia" w:hAnsiTheme="majorHAnsi" w:cstheme="majorBidi"/>
      <w:color w:val="365F91" w:themeColor="accent1" w:themeShade="BF"/>
      <w:sz w:val="22"/>
      <w:szCs w:val="22"/>
      <w:lang w:eastAsia="en-US"/>
    </w:rPr>
  </w:style>
  <w:style w:type="character" w:customStyle="1" w:styleId="Heading6Char">
    <w:name w:val="Heading 6 Char"/>
    <w:basedOn w:val="DefaultParagraphFont"/>
    <w:link w:val="Heading6"/>
    <w:uiPriority w:val="9"/>
    <w:semiHidden/>
    <w:rsid w:val="00894E97"/>
    <w:rPr>
      <w:rFonts w:asciiTheme="majorHAnsi" w:eastAsiaTheme="majorEastAsia" w:hAnsiTheme="majorHAnsi" w:cstheme="majorBidi"/>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894E97"/>
    <w:rPr>
      <w:rFonts w:asciiTheme="majorHAnsi" w:eastAsiaTheme="majorEastAsia" w:hAnsiTheme="majorHAnsi" w:cstheme="majorBidi"/>
      <w:i/>
      <w:iCs/>
      <w:color w:val="243F60" w:themeColor="accent1" w:themeShade="7F"/>
      <w:sz w:val="22"/>
      <w:szCs w:val="22"/>
      <w:lang w:eastAsia="en-US"/>
    </w:rPr>
  </w:style>
  <w:style w:type="character" w:customStyle="1" w:styleId="Heading8Char">
    <w:name w:val="Heading 8 Char"/>
    <w:basedOn w:val="DefaultParagraphFont"/>
    <w:link w:val="Heading8"/>
    <w:uiPriority w:val="9"/>
    <w:semiHidden/>
    <w:rsid w:val="00894E97"/>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4E97"/>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4E97"/>
    <w:pPr>
      <w:spacing w:line="240" w:lineRule="auto"/>
    </w:pPr>
    <w:rPr>
      <w:i/>
      <w:iCs/>
    </w:rPr>
  </w:style>
  <w:style w:type="character" w:customStyle="1" w:styleId="HTMLAddressChar">
    <w:name w:val="HTML Address Char"/>
    <w:basedOn w:val="DefaultParagraphFont"/>
    <w:link w:val="HTMLAddress"/>
    <w:uiPriority w:val="99"/>
    <w:semiHidden/>
    <w:rsid w:val="00894E97"/>
    <w:rPr>
      <w:i/>
      <w:iCs/>
      <w:color w:val="000000" w:themeColor="text1"/>
      <w:sz w:val="22"/>
      <w:szCs w:val="22"/>
      <w:lang w:eastAsia="en-US"/>
    </w:rPr>
  </w:style>
  <w:style w:type="paragraph" w:styleId="HTMLPreformatted">
    <w:name w:val="HTML Preformatted"/>
    <w:basedOn w:val="Normal"/>
    <w:link w:val="HTMLPreformattedChar"/>
    <w:uiPriority w:val="99"/>
    <w:semiHidden/>
    <w:unhideWhenUsed/>
    <w:rsid w:val="00894E9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4E97"/>
    <w:rPr>
      <w:rFonts w:ascii="Consolas" w:hAnsi="Consolas"/>
      <w:color w:val="000000" w:themeColor="text1"/>
      <w:lang w:eastAsia="en-US"/>
    </w:rPr>
  </w:style>
  <w:style w:type="paragraph" w:styleId="Index1">
    <w:name w:val="index 1"/>
    <w:basedOn w:val="Normal"/>
    <w:next w:val="Normal"/>
    <w:autoRedefine/>
    <w:uiPriority w:val="99"/>
    <w:semiHidden/>
    <w:unhideWhenUsed/>
    <w:rsid w:val="00894E97"/>
    <w:pPr>
      <w:spacing w:line="240" w:lineRule="auto"/>
      <w:ind w:left="220" w:hanging="220"/>
    </w:pPr>
  </w:style>
  <w:style w:type="paragraph" w:styleId="Index2">
    <w:name w:val="index 2"/>
    <w:basedOn w:val="Normal"/>
    <w:next w:val="Normal"/>
    <w:autoRedefine/>
    <w:uiPriority w:val="99"/>
    <w:semiHidden/>
    <w:unhideWhenUsed/>
    <w:rsid w:val="00894E97"/>
    <w:pPr>
      <w:spacing w:line="240" w:lineRule="auto"/>
      <w:ind w:left="440" w:hanging="220"/>
    </w:pPr>
  </w:style>
  <w:style w:type="paragraph" w:styleId="Index3">
    <w:name w:val="index 3"/>
    <w:basedOn w:val="Normal"/>
    <w:next w:val="Normal"/>
    <w:autoRedefine/>
    <w:uiPriority w:val="99"/>
    <w:semiHidden/>
    <w:unhideWhenUsed/>
    <w:rsid w:val="00894E97"/>
    <w:pPr>
      <w:spacing w:line="240" w:lineRule="auto"/>
      <w:ind w:left="660" w:hanging="220"/>
    </w:pPr>
  </w:style>
  <w:style w:type="paragraph" w:styleId="Index4">
    <w:name w:val="index 4"/>
    <w:basedOn w:val="Normal"/>
    <w:next w:val="Normal"/>
    <w:autoRedefine/>
    <w:uiPriority w:val="99"/>
    <w:semiHidden/>
    <w:unhideWhenUsed/>
    <w:rsid w:val="00894E97"/>
    <w:pPr>
      <w:spacing w:line="240" w:lineRule="auto"/>
      <w:ind w:left="880" w:hanging="220"/>
    </w:pPr>
  </w:style>
  <w:style w:type="paragraph" w:styleId="Index5">
    <w:name w:val="index 5"/>
    <w:basedOn w:val="Normal"/>
    <w:next w:val="Normal"/>
    <w:autoRedefine/>
    <w:uiPriority w:val="99"/>
    <w:semiHidden/>
    <w:unhideWhenUsed/>
    <w:rsid w:val="00894E97"/>
    <w:pPr>
      <w:spacing w:line="240" w:lineRule="auto"/>
      <w:ind w:left="1100" w:hanging="220"/>
    </w:pPr>
  </w:style>
  <w:style w:type="paragraph" w:styleId="Index6">
    <w:name w:val="index 6"/>
    <w:basedOn w:val="Normal"/>
    <w:next w:val="Normal"/>
    <w:autoRedefine/>
    <w:uiPriority w:val="99"/>
    <w:semiHidden/>
    <w:unhideWhenUsed/>
    <w:rsid w:val="00894E97"/>
    <w:pPr>
      <w:spacing w:line="240" w:lineRule="auto"/>
      <w:ind w:left="1320" w:hanging="220"/>
    </w:pPr>
  </w:style>
  <w:style w:type="paragraph" w:styleId="Index7">
    <w:name w:val="index 7"/>
    <w:basedOn w:val="Normal"/>
    <w:next w:val="Normal"/>
    <w:autoRedefine/>
    <w:uiPriority w:val="99"/>
    <w:semiHidden/>
    <w:unhideWhenUsed/>
    <w:rsid w:val="00894E97"/>
    <w:pPr>
      <w:spacing w:line="240" w:lineRule="auto"/>
      <w:ind w:left="1540" w:hanging="220"/>
    </w:pPr>
  </w:style>
  <w:style w:type="paragraph" w:styleId="Index8">
    <w:name w:val="index 8"/>
    <w:basedOn w:val="Normal"/>
    <w:next w:val="Normal"/>
    <w:autoRedefine/>
    <w:uiPriority w:val="99"/>
    <w:semiHidden/>
    <w:unhideWhenUsed/>
    <w:rsid w:val="00894E97"/>
    <w:pPr>
      <w:spacing w:line="240" w:lineRule="auto"/>
      <w:ind w:left="1760" w:hanging="220"/>
    </w:pPr>
  </w:style>
  <w:style w:type="paragraph" w:styleId="Index9">
    <w:name w:val="index 9"/>
    <w:basedOn w:val="Normal"/>
    <w:next w:val="Normal"/>
    <w:autoRedefine/>
    <w:uiPriority w:val="99"/>
    <w:semiHidden/>
    <w:unhideWhenUsed/>
    <w:rsid w:val="00894E97"/>
    <w:pPr>
      <w:spacing w:line="240" w:lineRule="auto"/>
      <w:ind w:left="1980" w:hanging="220"/>
    </w:pPr>
  </w:style>
  <w:style w:type="paragraph" w:styleId="IndexHeading">
    <w:name w:val="index heading"/>
    <w:basedOn w:val="Normal"/>
    <w:next w:val="Index1"/>
    <w:uiPriority w:val="99"/>
    <w:semiHidden/>
    <w:unhideWhenUsed/>
    <w:rsid w:val="00894E97"/>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894E9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94E97"/>
    <w:rPr>
      <w:i/>
      <w:iCs/>
      <w:color w:val="4F81BD" w:themeColor="accent1"/>
      <w:sz w:val="22"/>
      <w:szCs w:val="22"/>
      <w:lang w:eastAsia="en-US"/>
    </w:rPr>
  </w:style>
  <w:style w:type="paragraph" w:styleId="List">
    <w:name w:val="List"/>
    <w:basedOn w:val="Normal"/>
    <w:uiPriority w:val="99"/>
    <w:semiHidden/>
    <w:unhideWhenUsed/>
    <w:rsid w:val="00894E97"/>
    <w:pPr>
      <w:ind w:left="283" w:hanging="283"/>
      <w:contextualSpacing/>
    </w:pPr>
  </w:style>
  <w:style w:type="paragraph" w:styleId="List2">
    <w:name w:val="List 2"/>
    <w:basedOn w:val="Normal"/>
    <w:uiPriority w:val="99"/>
    <w:semiHidden/>
    <w:unhideWhenUsed/>
    <w:rsid w:val="00894E97"/>
    <w:pPr>
      <w:ind w:left="566" w:hanging="283"/>
      <w:contextualSpacing/>
    </w:pPr>
  </w:style>
  <w:style w:type="paragraph" w:styleId="List3">
    <w:name w:val="List 3"/>
    <w:basedOn w:val="Normal"/>
    <w:uiPriority w:val="99"/>
    <w:semiHidden/>
    <w:unhideWhenUsed/>
    <w:rsid w:val="00894E97"/>
    <w:pPr>
      <w:ind w:left="849" w:hanging="283"/>
      <w:contextualSpacing/>
    </w:pPr>
  </w:style>
  <w:style w:type="paragraph" w:styleId="List4">
    <w:name w:val="List 4"/>
    <w:basedOn w:val="Normal"/>
    <w:uiPriority w:val="99"/>
    <w:semiHidden/>
    <w:unhideWhenUsed/>
    <w:rsid w:val="00894E97"/>
    <w:pPr>
      <w:ind w:left="1132" w:hanging="283"/>
      <w:contextualSpacing/>
    </w:pPr>
  </w:style>
  <w:style w:type="paragraph" w:styleId="List5">
    <w:name w:val="List 5"/>
    <w:basedOn w:val="Normal"/>
    <w:uiPriority w:val="99"/>
    <w:semiHidden/>
    <w:unhideWhenUsed/>
    <w:rsid w:val="00894E97"/>
    <w:pPr>
      <w:ind w:left="1415" w:hanging="283"/>
      <w:contextualSpacing/>
    </w:pPr>
  </w:style>
  <w:style w:type="paragraph" w:styleId="ListBullet">
    <w:name w:val="List Bullet"/>
    <w:basedOn w:val="Normal"/>
    <w:uiPriority w:val="99"/>
    <w:semiHidden/>
    <w:unhideWhenUsed/>
    <w:rsid w:val="00894E97"/>
    <w:pPr>
      <w:numPr>
        <w:numId w:val="1"/>
      </w:numPr>
      <w:contextualSpacing/>
    </w:pPr>
  </w:style>
  <w:style w:type="paragraph" w:styleId="ListBullet2">
    <w:name w:val="List Bullet 2"/>
    <w:basedOn w:val="Normal"/>
    <w:uiPriority w:val="99"/>
    <w:semiHidden/>
    <w:unhideWhenUsed/>
    <w:rsid w:val="00894E97"/>
    <w:pPr>
      <w:numPr>
        <w:numId w:val="3"/>
      </w:numPr>
      <w:contextualSpacing/>
    </w:pPr>
  </w:style>
  <w:style w:type="paragraph" w:styleId="ListBullet3">
    <w:name w:val="List Bullet 3"/>
    <w:basedOn w:val="Normal"/>
    <w:uiPriority w:val="99"/>
    <w:semiHidden/>
    <w:unhideWhenUsed/>
    <w:rsid w:val="00894E97"/>
    <w:pPr>
      <w:numPr>
        <w:numId w:val="4"/>
      </w:numPr>
      <w:contextualSpacing/>
    </w:pPr>
  </w:style>
  <w:style w:type="paragraph" w:styleId="ListBullet4">
    <w:name w:val="List Bullet 4"/>
    <w:basedOn w:val="Normal"/>
    <w:uiPriority w:val="99"/>
    <w:semiHidden/>
    <w:unhideWhenUsed/>
    <w:rsid w:val="00894E97"/>
    <w:pPr>
      <w:numPr>
        <w:numId w:val="5"/>
      </w:numPr>
      <w:contextualSpacing/>
    </w:pPr>
  </w:style>
  <w:style w:type="paragraph" w:styleId="ListBullet5">
    <w:name w:val="List Bullet 5"/>
    <w:basedOn w:val="Normal"/>
    <w:uiPriority w:val="99"/>
    <w:semiHidden/>
    <w:unhideWhenUsed/>
    <w:rsid w:val="00894E97"/>
    <w:pPr>
      <w:numPr>
        <w:numId w:val="6"/>
      </w:numPr>
      <w:contextualSpacing/>
    </w:pPr>
  </w:style>
  <w:style w:type="paragraph" w:styleId="ListContinue">
    <w:name w:val="List Continue"/>
    <w:basedOn w:val="Normal"/>
    <w:uiPriority w:val="99"/>
    <w:semiHidden/>
    <w:unhideWhenUsed/>
    <w:rsid w:val="00894E97"/>
    <w:pPr>
      <w:spacing w:after="120"/>
      <w:ind w:left="283"/>
      <w:contextualSpacing/>
    </w:pPr>
  </w:style>
  <w:style w:type="paragraph" w:styleId="ListContinue2">
    <w:name w:val="List Continue 2"/>
    <w:basedOn w:val="Normal"/>
    <w:uiPriority w:val="99"/>
    <w:semiHidden/>
    <w:unhideWhenUsed/>
    <w:rsid w:val="00894E97"/>
    <w:pPr>
      <w:spacing w:after="120"/>
      <w:ind w:left="566"/>
      <w:contextualSpacing/>
    </w:pPr>
  </w:style>
  <w:style w:type="paragraph" w:styleId="ListContinue3">
    <w:name w:val="List Continue 3"/>
    <w:basedOn w:val="Normal"/>
    <w:uiPriority w:val="99"/>
    <w:semiHidden/>
    <w:unhideWhenUsed/>
    <w:rsid w:val="00894E97"/>
    <w:pPr>
      <w:spacing w:after="120"/>
      <w:ind w:left="849"/>
      <w:contextualSpacing/>
    </w:pPr>
  </w:style>
  <w:style w:type="paragraph" w:styleId="ListContinue4">
    <w:name w:val="List Continue 4"/>
    <w:basedOn w:val="Normal"/>
    <w:uiPriority w:val="99"/>
    <w:semiHidden/>
    <w:unhideWhenUsed/>
    <w:rsid w:val="00894E97"/>
    <w:pPr>
      <w:spacing w:after="120"/>
      <w:ind w:left="1132"/>
      <w:contextualSpacing/>
    </w:pPr>
  </w:style>
  <w:style w:type="paragraph" w:styleId="ListContinue5">
    <w:name w:val="List Continue 5"/>
    <w:basedOn w:val="Normal"/>
    <w:uiPriority w:val="99"/>
    <w:semiHidden/>
    <w:unhideWhenUsed/>
    <w:rsid w:val="00894E97"/>
    <w:pPr>
      <w:spacing w:after="120"/>
      <w:ind w:left="1415"/>
      <w:contextualSpacing/>
    </w:pPr>
  </w:style>
  <w:style w:type="paragraph" w:styleId="ListNumber">
    <w:name w:val="List Number"/>
    <w:basedOn w:val="Normal"/>
    <w:uiPriority w:val="99"/>
    <w:semiHidden/>
    <w:unhideWhenUsed/>
    <w:rsid w:val="00894E97"/>
    <w:pPr>
      <w:numPr>
        <w:numId w:val="2"/>
      </w:numPr>
      <w:contextualSpacing/>
    </w:pPr>
  </w:style>
  <w:style w:type="paragraph" w:styleId="ListNumber2">
    <w:name w:val="List Number 2"/>
    <w:basedOn w:val="Normal"/>
    <w:uiPriority w:val="99"/>
    <w:semiHidden/>
    <w:unhideWhenUsed/>
    <w:rsid w:val="00894E97"/>
    <w:pPr>
      <w:numPr>
        <w:numId w:val="7"/>
      </w:numPr>
      <w:contextualSpacing/>
    </w:pPr>
  </w:style>
  <w:style w:type="paragraph" w:styleId="ListNumber3">
    <w:name w:val="List Number 3"/>
    <w:basedOn w:val="Normal"/>
    <w:uiPriority w:val="99"/>
    <w:semiHidden/>
    <w:unhideWhenUsed/>
    <w:rsid w:val="00894E97"/>
    <w:pPr>
      <w:numPr>
        <w:numId w:val="8"/>
      </w:numPr>
      <w:contextualSpacing/>
    </w:pPr>
  </w:style>
  <w:style w:type="paragraph" w:styleId="ListNumber4">
    <w:name w:val="List Number 4"/>
    <w:basedOn w:val="Normal"/>
    <w:uiPriority w:val="99"/>
    <w:semiHidden/>
    <w:unhideWhenUsed/>
    <w:rsid w:val="00894E97"/>
    <w:pPr>
      <w:numPr>
        <w:numId w:val="9"/>
      </w:numPr>
      <w:contextualSpacing/>
    </w:pPr>
  </w:style>
  <w:style w:type="paragraph" w:styleId="ListNumber5">
    <w:name w:val="List Number 5"/>
    <w:basedOn w:val="Normal"/>
    <w:uiPriority w:val="99"/>
    <w:semiHidden/>
    <w:unhideWhenUsed/>
    <w:rsid w:val="00894E97"/>
    <w:pPr>
      <w:numPr>
        <w:numId w:val="10"/>
      </w:numPr>
      <w:contextualSpacing/>
    </w:pPr>
  </w:style>
  <w:style w:type="paragraph" w:styleId="MacroText">
    <w:name w:val="macro"/>
    <w:link w:val="MacroTextChar"/>
    <w:uiPriority w:val="99"/>
    <w:semiHidden/>
    <w:unhideWhenUsed/>
    <w:rsid w:val="00894E97"/>
    <w:pPr>
      <w:keepLines/>
      <w:tabs>
        <w:tab w:val="left" w:pos="480"/>
        <w:tab w:val="left" w:pos="960"/>
        <w:tab w:val="left" w:pos="1440"/>
        <w:tab w:val="left" w:pos="1920"/>
        <w:tab w:val="left" w:pos="2400"/>
        <w:tab w:val="left" w:pos="2880"/>
        <w:tab w:val="left" w:pos="3360"/>
        <w:tab w:val="left" w:pos="3840"/>
        <w:tab w:val="left" w:pos="4320"/>
      </w:tabs>
      <w:spacing w:line="300" w:lineRule="auto"/>
      <w:jc w:val="both"/>
    </w:pPr>
    <w:rPr>
      <w:rFonts w:ascii="Consolas" w:hAnsi="Consolas"/>
      <w:lang w:eastAsia="en-US"/>
    </w:rPr>
  </w:style>
  <w:style w:type="character" w:customStyle="1" w:styleId="MacroTextChar">
    <w:name w:val="Macro Text Char"/>
    <w:basedOn w:val="DefaultParagraphFont"/>
    <w:link w:val="MacroText"/>
    <w:uiPriority w:val="99"/>
    <w:semiHidden/>
    <w:rsid w:val="00894E97"/>
    <w:rPr>
      <w:rFonts w:ascii="Consolas" w:hAnsi="Consolas"/>
      <w:lang w:eastAsia="en-US"/>
    </w:rPr>
  </w:style>
  <w:style w:type="paragraph" w:styleId="MessageHeader">
    <w:name w:val="Message Header"/>
    <w:basedOn w:val="Normal"/>
    <w:link w:val="MessageHeaderChar"/>
    <w:uiPriority w:val="99"/>
    <w:semiHidden/>
    <w:unhideWhenUsed/>
    <w:rsid w:val="00894E9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4E97"/>
    <w:rPr>
      <w:rFonts w:asciiTheme="majorHAnsi" w:eastAsiaTheme="majorEastAsia" w:hAnsiTheme="majorHAnsi" w:cstheme="majorBidi"/>
      <w:color w:val="000000" w:themeColor="text1"/>
      <w:sz w:val="24"/>
      <w:szCs w:val="24"/>
      <w:shd w:val="pct20" w:color="auto" w:fill="auto"/>
      <w:lang w:eastAsia="en-US"/>
    </w:rPr>
  </w:style>
  <w:style w:type="paragraph" w:styleId="NoSpacing">
    <w:name w:val="No Spacing"/>
    <w:uiPriority w:val="1"/>
    <w:rsid w:val="00894E97"/>
    <w:pPr>
      <w:keepLines/>
      <w:jc w:val="both"/>
    </w:pPr>
    <w:rPr>
      <w:sz w:val="22"/>
      <w:szCs w:val="22"/>
      <w:lang w:eastAsia="en-US"/>
    </w:rPr>
  </w:style>
  <w:style w:type="paragraph" w:styleId="NormalIndent">
    <w:name w:val="Normal Indent"/>
    <w:basedOn w:val="Normal"/>
    <w:uiPriority w:val="99"/>
    <w:semiHidden/>
    <w:unhideWhenUsed/>
    <w:rsid w:val="00894E97"/>
    <w:pPr>
      <w:ind w:left="720"/>
    </w:pPr>
  </w:style>
  <w:style w:type="paragraph" w:styleId="NoteHeading">
    <w:name w:val="Note Heading"/>
    <w:basedOn w:val="Normal"/>
    <w:next w:val="Normal"/>
    <w:link w:val="NoteHeadingChar"/>
    <w:uiPriority w:val="99"/>
    <w:semiHidden/>
    <w:unhideWhenUsed/>
    <w:rsid w:val="00894E97"/>
    <w:pPr>
      <w:spacing w:line="240" w:lineRule="auto"/>
    </w:pPr>
  </w:style>
  <w:style w:type="character" w:customStyle="1" w:styleId="NoteHeadingChar">
    <w:name w:val="Note Heading Char"/>
    <w:basedOn w:val="DefaultParagraphFont"/>
    <w:link w:val="NoteHeading"/>
    <w:uiPriority w:val="99"/>
    <w:semiHidden/>
    <w:rsid w:val="00894E97"/>
    <w:rPr>
      <w:color w:val="000000" w:themeColor="text1"/>
      <w:sz w:val="22"/>
      <w:szCs w:val="22"/>
      <w:lang w:eastAsia="en-US"/>
    </w:rPr>
  </w:style>
  <w:style w:type="paragraph" w:styleId="PlainText">
    <w:name w:val="Plain Text"/>
    <w:basedOn w:val="Normal"/>
    <w:link w:val="PlainTextChar"/>
    <w:uiPriority w:val="99"/>
    <w:semiHidden/>
    <w:unhideWhenUsed/>
    <w:rsid w:val="00894E97"/>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4E97"/>
    <w:rPr>
      <w:rFonts w:ascii="Consolas" w:hAnsi="Consolas"/>
      <w:color w:val="000000" w:themeColor="text1"/>
      <w:sz w:val="21"/>
      <w:szCs w:val="21"/>
      <w:lang w:eastAsia="en-US"/>
    </w:rPr>
  </w:style>
  <w:style w:type="paragraph" w:styleId="Quote">
    <w:name w:val="Quote"/>
    <w:basedOn w:val="Normal"/>
    <w:next w:val="Normal"/>
    <w:link w:val="QuoteChar"/>
    <w:uiPriority w:val="29"/>
    <w:rsid w:val="00894E9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4E97"/>
    <w:rPr>
      <w:i/>
      <w:iCs/>
      <w:color w:val="404040" w:themeColor="text1" w:themeTint="BF"/>
      <w:sz w:val="22"/>
      <w:szCs w:val="22"/>
      <w:lang w:eastAsia="en-US"/>
    </w:rPr>
  </w:style>
  <w:style w:type="paragraph" w:styleId="Salutation">
    <w:name w:val="Salutation"/>
    <w:basedOn w:val="Normal"/>
    <w:next w:val="Normal"/>
    <w:link w:val="SalutationChar"/>
    <w:uiPriority w:val="99"/>
    <w:semiHidden/>
    <w:unhideWhenUsed/>
    <w:rsid w:val="00894E97"/>
  </w:style>
  <w:style w:type="character" w:customStyle="1" w:styleId="SalutationChar">
    <w:name w:val="Salutation Char"/>
    <w:basedOn w:val="DefaultParagraphFont"/>
    <w:link w:val="Salutation"/>
    <w:uiPriority w:val="99"/>
    <w:semiHidden/>
    <w:rsid w:val="00894E97"/>
    <w:rPr>
      <w:color w:val="000000" w:themeColor="text1"/>
      <w:sz w:val="22"/>
      <w:szCs w:val="22"/>
      <w:lang w:eastAsia="en-US"/>
    </w:rPr>
  </w:style>
  <w:style w:type="paragraph" w:styleId="Signature">
    <w:name w:val="Signature"/>
    <w:basedOn w:val="Normal"/>
    <w:link w:val="SignatureChar"/>
    <w:uiPriority w:val="99"/>
    <w:semiHidden/>
    <w:unhideWhenUsed/>
    <w:rsid w:val="00894E97"/>
    <w:pPr>
      <w:spacing w:line="240" w:lineRule="auto"/>
      <w:ind w:left="4252"/>
    </w:pPr>
  </w:style>
  <w:style w:type="character" w:customStyle="1" w:styleId="SignatureChar">
    <w:name w:val="Signature Char"/>
    <w:basedOn w:val="DefaultParagraphFont"/>
    <w:link w:val="Signature"/>
    <w:uiPriority w:val="99"/>
    <w:semiHidden/>
    <w:rsid w:val="00894E97"/>
    <w:rPr>
      <w:color w:val="000000" w:themeColor="text1"/>
      <w:sz w:val="22"/>
      <w:szCs w:val="22"/>
      <w:lang w:eastAsia="en-US"/>
    </w:rPr>
  </w:style>
  <w:style w:type="paragraph" w:styleId="Subtitle">
    <w:name w:val="Subtitle"/>
    <w:basedOn w:val="Normal"/>
    <w:next w:val="Normal"/>
    <w:link w:val="SubtitleChar"/>
    <w:uiPriority w:val="11"/>
    <w:rsid w:val="00894E9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94E97"/>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uiPriority w:val="99"/>
    <w:semiHidden/>
    <w:unhideWhenUsed/>
    <w:rsid w:val="00894E97"/>
    <w:pPr>
      <w:ind w:left="220" w:hanging="220"/>
    </w:pPr>
  </w:style>
  <w:style w:type="paragraph" w:styleId="TOAHeading">
    <w:name w:val="toa heading"/>
    <w:basedOn w:val="Normal"/>
    <w:next w:val="Normal"/>
    <w:uiPriority w:val="99"/>
    <w:semiHidden/>
    <w:unhideWhenUsed/>
    <w:rsid w:val="00894E97"/>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rsid w:val="00FE2272"/>
    <w:pPr>
      <w:tabs>
        <w:tab w:val="right" w:leader="dot" w:pos="9016"/>
      </w:tabs>
      <w:ind w:left="442"/>
    </w:pPr>
  </w:style>
  <w:style w:type="paragraph" w:styleId="TOC4">
    <w:name w:val="toc 4"/>
    <w:basedOn w:val="Normal"/>
    <w:next w:val="Normal"/>
    <w:autoRedefine/>
    <w:uiPriority w:val="39"/>
    <w:semiHidden/>
    <w:unhideWhenUsed/>
    <w:rsid w:val="00894E97"/>
    <w:pPr>
      <w:spacing w:after="100"/>
      <w:ind w:left="660"/>
    </w:pPr>
  </w:style>
  <w:style w:type="paragraph" w:styleId="TOC5">
    <w:name w:val="toc 5"/>
    <w:basedOn w:val="Normal"/>
    <w:next w:val="Normal"/>
    <w:autoRedefine/>
    <w:uiPriority w:val="39"/>
    <w:semiHidden/>
    <w:unhideWhenUsed/>
    <w:rsid w:val="00894E97"/>
    <w:pPr>
      <w:spacing w:after="100"/>
      <w:ind w:left="880"/>
    </w:pPr>
  </w:style>
  <w:style w:type="paragraph" w:styleId="TOC6">
    <w:name w:val="toc 6"/>
    <w:basedOn w:val="Normal"/>
    <w:next w:val="Normal"/>
    <w:autoRedefine/>
    <w:uiPriority w:val="39"/>
    <w:semiHidden/>
    <w:unhideWhenUsed/>
    <w:rsid w:val="00894E97"/>
    <w:pPr>
      <w:spacing w:after="100"/>
      <w:ind w:left="1100"/>
    </w:pPr>
  </w:style>
  <w:style w:type="paragraph" w:styleId="TOC7">
    <w:name w:val="toc 7"/>
    <w:basedOn w:val="Normal"/>
    <w:next w:val="Normal"/>
    <w:autoRedefine/>
    <w:uiPriority w:val="39"/>
    <w:semiHidden/>
    <w:unhideWhenUsed/>
    <w:rsid w:val="00894E97"/>
    <w:pPr>
      <w:spacing w:after="100"/>
      <w:ind w:left="1320"/>
    </w:pPr>
  </w:style>
  <w:style w:type="paragraph" w:styleId="TOC8">
    <w:name w:val="toc 8"/>
    <w:basedOn w:val="Normal"/>
    <w:next w:val="Normal"/>
    <w:autoRedefine/>
    <w:uiPriority w:val="39"/>
    <w:semiHidden/>
    <w:unhideWhenUsed/>
    <w:rsid w:val="00894E97"/>
    <w:pPr>
      <w:spacing w:after="100"/>
      <w:ind w:left="1540"/>
    </w:pPr>
  </w:style>
  <w:style w:type="paragraph" w:styleId="TOC9">
    <w:name w:val="toc 9"/>
    <w:basedOn w:val="Normal"/>
    <w:next w:val="Normal"/>
    <w:autoRedefine/>
    <w:uiPriority w:val="39"/>
    <w:semiHidden/>
    <w:unhideWhenUsed/>
    <w:rsid w:val="00894E97"/>
    <w:pPr>
      <w:spacing w:after="100"/>
      <w:ind w:left="1760"/>
    </w:pPr>
  </w:style>
  <w:style w:type="character" w:styleId="Mention">
    <w:name w:val="Mention"/>
    <w:basedOn w:val="DefaultParagraphFont"/>
    <w:uiPriority w:val="99"/>
    <w:semiHidden/>
    <w:unhideWhenUsed/>
    <w:rsid w:val="00894E97"/>
    <w:rPr>
      <w:color w:val="2B579A"/>
      <w:shd w:val="clear" w:color="auto" w:fill="E6E6E6"/>
    </w:rPr>
  </w:style>
  <w:style w:type="paragraph" w:customStyle="1" w:styleId="Unfinished">
    <w:name w:val="Unfinished"/>
    <w:basedOn w:val="Comment"/>
    <w:next w:val="Normal"/>
    <w:link w:val="UnfinishedChar"/>
    <w:uiPriority w:val="1"/>
    <w:qFormat/>
    <w:rsid w:val="00CC3267"/>
    <w:rPr>
      <w:i w:val="0"/>
      <w:color w:val="0070C0"/>
    </w:rPr>
  </w:style>
  <w:style w:type="character" w:styleId="UnresolvedMention">
    <w:name w:val="Unresolved Mention"/>
    <w:basedOn w:val="DefaultParagraphFont"/>
    <w:uiPriority w:val="99"/>
    <w:semiHidden/>
    <w:unhideWhenUsed/>
    <w:rsid w:val="00894E97"/>
    <w:rPr>
      <w:color w:val="808080"/>
      <w:shd w:val="clear" w:color="auto" w:fill="E6E6E6"/>
    </w:rPr>
  </w:style>
  <w:style w:type="character" w:customStyle="1" w:styleId="CommentChar">
    <w:name w:val="Comment Char"/>
    <w:basedOn w:val="DefaultParagraphFont"/>
    <w:link w:val="Comment"/>
    <w:uiPriority w:val="1"/>
    <w:rsid w:val="00CC3267"/>
    <w:rPr>
      <w:i/>
      <w:color w:val="FF0000"/>
      <w:sz w:val="22"/>
      <w:szCs w:val="22"/>
      <w:lang w:eastAsia="en-US"/>
    </w:rPr>
  </w:style>
  <w:style w:type="character" w:customStyle="1" w:styleId="UnfinishedChar">
    <w:name w:val="Unfinished Char"/>
    <w:basedOn w:val="CommentChar"/>
    <w:link w:val="Unfinished"/>
    <w:uiPriority w:val="1"/>
    <w:rsid w:val="00CC3267"/>
    <w:rPr>
      <w:i w:val="0"/>
      <w:color w:val="0070C0"/>
      <w:sz w:val="22"/>
      <w:szCs w:val="22"/>
      <w:lang w:eastAsia="en-US"/>
    </w:rPr>
  </w:style>
  <w:style w:type="table" w:customStyle="1" w:styleId="PhDTable">
    <w:name w:val="PhDTable"/>
    <w:basedOn w:val="TableNormal"/>
    <w:uiPriority w:val="99"/>
    <w:rsid w:val="00DF3F04"/>
    <w:rPr>
      <w:sz w:val="18"/>
    </w:rPr>
    <w:tblPr>
      <w:tblBorders>
        <w:top w:val="single" w:sz="6" w:space="0" w:color="auto"/>
        <w:left w:val="single" w:sz="6" w:space="0" w:color="auto"/>
        <w:bottom w:val="single" w:sz="6" w:space="0" w:color="auto"/>
        <w:right w:val="single" w:sz="6" w:space="0" w:color="auto"/>
      </w:tblBorders>
    </w:tblPr>
    <w:trPr>
      <w:cantSplit/>
    </w:trPr>
    <w:tblStylePr w:type="firstRow">
      <w:rPr>
        <w:rFonts w:ascii="Arial" w:hAnsi="Arial"/>
        <w:b/>
        <w:sz w:val="18"/>
      </w:rPr>
      <w:tblPr/>
      <w:tcPr>
        <w:tcBorders>
          <w:top w:val="single" w:sz="6" w:space="0" w:color="auto"/>
          <w:left w:val="single" w:sz="6" w:space="0" w:color="auto"/>
          <w:bottom w:val="double" w:sz="6" w:space="0" w:color="auto"/>
          <w:right w:val="single" w:sz="6" w:space="0" w:color="auto"/>
          <w:insideH w:val="nil"/>
          <w:insideV w:val="nil"/>
          <w:tl2br w:val="nil"/>
          <w:tr2bl w:val="nil"/>
        </w:tcBorders>
      </w:tcPr>
    </w:tblStylePr>
  </w:style>
  <w:style w:type="character" w:customStyle="1" w:styleId="Non-BreakingSpace">
    <w:name w:val="Non-Breaking Space"/>
    <w:basedOn w:val="DefaultParagraphFont"/>
    <w:uiPriority w:val="1"/>
    <w:qFormat/>
    <w:rsid w:val="00C43C48"/>
    <w:rPr>
      <w:spacing w:val="-20"/>
      <w:w w:val="66"/>
    </w:rPr>
  </w:style>
  <w:style w:type="paragraph" w:customStyle="1" w:styleId="ContentTitle">
    <w:name w:val="Content Title"/>
    <w:basedOn w:val="Normal"/>
    <w:next w:val="Normal"/>
    <w:uiPriority w:val="2"/>
    <w:qFormat/>
    <w:rsid w:val="00204C03"/>
    <w:pPr>
      <w:spacing w:after="120" w:line="240" w:lineRule="auto"/>
    </w:pPr>
    <w:rPr>
      <w:b/>
    </w:rPr>
  </w:style>
  <w:style w:type="paragraph" w:customStyle="1" w:styleId="Terminal">
    <w:name w:val="Terminal"/>
    <w:basedOn w:val="Normal"/>
    <w:link w:val="TerminalChar"/>
    <w:qFormat/>
    <w:rsid w:val="003A34BC"/>
    <w:rPr>
      <w:rFonts w:ascii="Consolas" w:hAnsi="Consolas"/>
      <w:noProof/>
    </w:rPr>
  </w:style>
  <w:style w:type="character" w:customStyle="1" w:styleId="TerminalChar">
    <w:name w:val="Terminal Char"/>
    <w:basedOn w:val="DefaultParagraphFont"/>
    <w:link w:val="Terminal"/>
    <w:rsid w:val="003A34BC"/>
    <w:rPr>
      <w:rFonts w:ascii="Consolas" w:hAnsi="Consolas"/>
      <w:noProof/>
      <w:color w:val="000000" w:themeColor="tex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5442">
      <w:bodyDiv w:val="1"/>
      <w:marLeft w:val="0"/>
      <w:marRight w:val="0"/>
      <w:marTop w:val="0"/>
      <w:marBottom w:val="0"/>
      <w:divBdr>
        <w:top w:val="none" w:sz="0" w:space="0" w:color="auto"/>
        <w:left w:val="none" w:sz="0" w:space="0" w:color="auto"/>
        <w:bottom w:val="none" w:sz="0" w:space="0" w:color="auto"/>
        <w:right w:val="none" w:sz="0" w:space="0" w:color="auto"/>
      </w:divBdr>
    </w:div>
    <w:div w:id="10648869">
      <w:bodyDiv w:val="1"/>
      <w:marLeft w:val="0"/>
      <w:marRight w:val="0"/>
      <w:marTop w:val="0"/>
      <w:marBottom w:val="0"/>
      <w:divBdr>
        <w:top w:val="none" w:sz="0" w:space="0" w:color="auto"/>
        <w:left w:val="none" w:sz="0" w:space="0" w:color="auto"/>
        <w:bottom w:val="none" w:sz="0" w:space="0" w:color="auto"/>
        <w:right w:val="none" w:sz="0" w:space="0" w:color="auto"/>
      </w:divBdr>
    </w:div>
    <w:div w:id="17858449">
      <w:bodyDiv w:val="1"/>
      <w:marLeft w:val="0"/>
      <w:marRight w:val="0"/>
      <w:marTop w:val="0"/>
      <w:marBottom w:val="0"/>
      <w:divBdr>
        <w:top w:val="none" w:sz="0" w:space="0" w:color="auto"/>
        <w:left w:val="none" w:sz="0" w:space="0" w:color="auto"/>
        <w:bottom w:val="none" w:sz="0" w:space="0" w:color="auto"/>
        <w:right w:val="none" w:sz="0" w:space="0" w:color="auto"/>
      </w:divBdr>
    </w:div>
    <w:div w:id="38238813">
      <w:bodyDiv w:val="1"/>
      <w:marLeft w:val="0"/>
      <w:marRight w:val="0"/>
      <w:marTop w:val="0"/>
      <w:marBottom w:val="0"/>
      <w:divBdr>
        <w:top w:val="none" w:sz="0" w:space="0" w:color="auto"/>
        <w:left w:val="none" w:sz="0" w:space="0" w:color="auto"/>
        <w:bottom w:val="none" w:sz="0" w:space="0" w:color="auto"/>
        <w:right w:val="none" w:sz="0" w:space="0" w:color="auto"/>
      </w:divBdr>
    </w:div>
    <w:div w:id="42798674">
      <w:bodyDiv w:val="1"/>
      <w:marLeft w:val="0"/>
      <w:marRight w:val="0"/>
      <w:marTop w:val="0"/>
      <w:marBottom w:val="0"/>
      <w:divBdr>
        <w:top w:val="none" w:sz="0" w:space="0" w:color="auto"/>
        <w:left w:val="none" w:sz="0" w:space="0" w:color="auto"/>
        <w:bottom w:val="none" w:sz="0" w:space="0" w:color="auto"/>
        <w:right w:val="none" w:sz="0" w:space="0" w:color="auto"/>
      </w:divBdr>
    </w:div>
    <w:div w:id="51006635">
      <w:bodyDiv w:val="1"/>
      <w:marLeft w:val="0"/>
      <w:marRight w:val="0"/>
      <w:marTop w:val="0"/>
      <w:marBottom w:val="0"/>
      <w:divBdr>
        <w:top w:val="none" w:sz="0" w:space="0" w:color="auto"/>
        <w:left w:val="none" w:sz="0" w:space="0" w:color="auto"/>
        <w:bottom w:val="none" w:sz="0" w:space="0" w:color="auto"/>
        <w:right w:val="none" w:sz="0" w:space="0" w:color="auto"/>
      </w:divBdr>
    </w:div>
    <w:div w:id="51932563">
      <w:bodyDiv w:val="1"/>
      <w:marLeft w:val="0"/>
      <w:marRight w:val="0"/>
      <w:marTop w:val="0"/>
      <w:marBottom w:val="0"/>
      <w:divBdr>
        <w:top w:val="none" w:sz="0" w:space="0" w:color="auto"/>
        <w:left w:val="none" w:sz="0" w:space="0" w:color="auto"/>
        <w:bottom w:val="none" w:sz="0" w:space="0" w:color="auto"/>
        <w:right w:val="none" w:sz="0" w:space="0" w:color="auto"/>
      </w:divBdr>
    </w:div>
    <w:div w:id="61022877">
      <w:bodyDiv w:val="1"/>
      <w:marLeft w:val="0"/>
      <w:marRight w:val="0"/>
      <w:marTop w:val="0"/>
      <w:marBottom w:val="0"/>
      <w:divBdr>
        <w:top w:val="none" w:sz="0" w:space="0" w:color="auto"/>
        <w:left w:val="none" w:sz="0" w:space="0" w:color="auto"/>
        <w:bottom w:val="none" w:sz="0" w:space="0" w:color="auto"/>
        <w:right w:val="none" w:sz="0" w:space="0" w:color="auto"/>
      </w:divBdr>
    </w:div>
    <w:div w:id="62069875">
      <w:bodyDiv w:val="1"/>
      <w:marLeft w:val="0"/>
      <w:marRight w:val="0"/>
      <w:marTop w:val="0"/>
      <w:marBottom w:val="0"/>
      <w:divBdr>
        <w:top w:val="none" w:sz="0" w:space="0" w:color="auto"/>
        <w:left w:val="none" w:sz="0" w:space="0" w:color="auto"/>
        <w:bottom w:val="none" w:sz="0" w:space="0" w:color="auto"/>
        <w:right w:val="none" w:sz="0" w:space="0" w:color="auto"/>
      </w:divBdr>
    </w:div>
    <w:div w:id="65300376">
      <w:bodyDiv w:val="1"/>
      <w:marLeft w:val="0"/>
      <w:marRight w:val="0"/>
      <w:marTop w:val="0"/>
      <w:marBottom w:val="0"/>
      <w:divBdr>
        <w:top w:val="none" w:sz="0" w:space="0" w:color="auto"/>
        <w:left w:val="none" w:sz="0" w:space="0" w:color="auto"/>
        <w:bottom w:val="none" w:sz="0" w:space="0" w:color="auto"/>
        <w:right w:val="none" w:sz="0" w:space="0" w:color="auto"/>
      </w:divBdr>
    </w:div>
    <w:div w:id="99839809">
      <w:bodyDiv w:val="1"/>
      <w:marLeft w:val="0"/>
      <w:marRight w:val="0"/>
      <w:marTop w:val="0"/>
      <w:marBottom w:val="0"/>
      <w:divBdr>
        <w:top w:val="none" w:sz="0" w:space="0" w:color="auto"/>
        <w:left w:val="none" w:sz="0" w:space="0" w:color="auto"/>
        <w:bottom w:val="none" w:sz="0" w:space="0" w:color="auto"/>
        <w:right w:val="none" w:sz="0" w:space="0" w:color="auto"/>
      </w:divBdr>
    </w:div>
    <w:div w:id="114099784">
      <w:bodyDiv w:val="1"/>
      <w:marLeft w:val="0"/>
      <w:marRight w:val="0"/>
      <w:marTop w:val="0"/>
      <w:marBottom w:val="0"/>
      <w:divBdr>
        <w:top w:val="none" w:sz="0" w:space="0" w:color="auto"/>
        <w:left w:val="none" w:sz="0" w:space="0" w:color="auto"/>
        <w:bottom w:val="none" w:sz="0" w:space="0" w:color="auto"/>
        <w:right w:val="none" w:sz="0" w:space="0" w:color="auto"/>
      </w:divBdr>
    </w:div>
    <w:div w:id="123086122">
      <w:bodyDiv w:val="1"/>
      <w:marLeft w:val="0"/>
      <w:marRight w:val="0"/>
      <w:marTop w:val="0"/>
      <w:marBottom w:val="0"/>
      <w:divBdr>
        <w:top w:val="none" w:sz="0" w:space="0" w:color="auto"/>
        <w:left w:val="none" w:sz="0" w:space="0" w:color="auto"/>
        <w:bottom w:val="none" w:sz="0" w:space="0" w:color="auto"/>
        <w:right w:val="none" w:sz="0" w:space="0" w:color="auto"/>
      </w:divBdr>
    </w:div>
    <w:div w:id="140317358">
      <w:bodyDiv w:val="1"/>
      <w:marLeft w:val="0"/>
      <w:marRight w:val="0"/>
      <w:marTop w:val="0"/>
      <w:marBottom w:val="0"/>
      <w:divBdr>
        <w:top w:val="none" w:sz="0" w:space="0" w:color="auto"/>
        <w:left w:val="none" w:sz="0" w:space="0" w:color="auto"/>
        <w:bottom w:val="none" w:sz="0" w:space="0" w:color="auto"/>
        <w:right w:val="none" w:sz="0" w:space="0" w:color="auto"/>
      </w:divBdr>
    </w:div>
    <w:div w:id="170027493">
      <w:bodyDiv w:val="1"/>
      <w:marLeft w:val="0"/>
      <w:marRight w:val="0"/>
      <w:marTop w:val="0"/>
      <w:marBottom w:val="0"/>
      <w:divBdr>
        <w:top w:val="none" w:sz="0" w:space="0" w:color="auto"/>
        <w:left w:val="none" w:sz="0" w:space="0" w:color="auto"/>
        <w:bottom w:val="none" w:sz="0" w:space="0" w:color="auto"/>
        <w:right w:val="none" w:sz="0" w:space="0" w:color="auto"/>
      </w:divBdr>
    </w:div>
    <w:div w:id="182672175">
      <w:bodyDiv w:val="1"/>
      <w:marLeft w:val="0"/>
      <w:marRight w:val="0"/>
      <w:marTop w:val="0"/>
      <w:marBottom w:val="0"/>
      <w:divBdr>
        <w:top w:val="none" w:sz="0" w:space="0" w:color="auto"/>
        <w:left w:val="none" w:sz="0" w:space="0" w:color="auto"/>
        <w:bottom w:val="none" w:sz="0" w:space="0" w:color="auto"/>
        <w:right w:val="none" w:sz="0" w:space="0" w:color="auto"/>
      </w:divBdr>
    </w:div>
    <w:div w:id="207570452">
      <w:bodyDiv w:val="1"/>
      <w:marLeft w:val="0"/>
      <w:marRight w:val="0"/>
      <w:marTop w:val="0"/>
      <w:marBottom w:val="0"/>
      <w:divBdr>
        <w:top w:val="none" w:sz="0" w:space="0" w:color="auto"/>
        <w:left w:val="none" w:sz="0" w:space="0" w:color="auto"/>
        <w:bottom w:val="none" w:sz="0" w:space="0" w:color="auto"/>
        <w:right w:val="none" w:sz="0" w:space="0" w:color="auto"/>
      </w:divBdr>
    </w:div>
    <w:div w:id="248003278">
      <w:bodyDiv w:val="1"/>
      <w:marLeft w:val="0"/>
      <w:marRight w:val="0"/>
      <w:marTop w:val="0"/>
      <w:marBottom w:val="0"/>
      <w:divBdr>
        <w:top w:val="none" w:sz="0" w:space="0" w:color="auto"/>
        <w:left w:val="none" w:sz="0" w:space="0" w:color="auto"/>
        <w:bottom w:val="none" w:sz="0" w:space="0" w:color="auto"/>
        <w:right w:val="none" w:sz="0" w:space="0" w:color="auto"/>
      </w:divBdr>
    </w:div>
    <w:div w:id="251621455">
      <w:bodyDiv w:val="1"/>
      <w:marLeft w:val="0"/>
      <w:marRight w:val="0"/>
      <w:marTop w:val="0"/>
      <w:marBottom w:val="0"/>
      <w:divBdr>
        <w:top w:val="none" w:sz="0" w:space="0" w:color="auto"/>
        <w:left w:val="none" w:sz="0" w:space="0" w:color="auto"/>
        <w:bottom w:val="none" w:sz="0" w:space="0" w:color="auto"/>
        <w:right w:val="none" w:sz="0" w:space="0" w:color="auto"/>
      </w:divBdr>
    </w:div>
    <w:div w:id="268439690">
      <w:bodyDiv w:val="1"/>
      <w:marLeft w:val="0"/>
      <w:marRight w:val="0"/>
      <w:marTop w:val="0"/>
      <w:marBottom w:val="0"/>
      <w:divBdr>
        <w:top w:val="none" w:sz="0" w:space="0" w:color="auto"/>
        <w:left w:val="none" w:sz="0" w:space="0" w:color="auto"/>
        <w:bottom w:val="none" w:sz="0" w:space="0" w:color="auto"/>
        <w:right w:val="none" w:sz="0" w:space="0" w:color="auto"/>
      </w:divBdr>
    </w:div>
    <w:div w:id="269705096">
      <w:bodyDiv w:val="1"/>
      <w:marLeft w:val="0"/>
      <w:marRight w:val="0"/>
      <w:marTop w:val="0"/>
      <w:marBottom w:val="0"/>
      <w:divBdr>
        <w:top w:val="none" w:sz="0" w:space="0" w:color="auto"/>
        <w:left w:val="none" w:sz="0" w:space="0" w:color="auto"/>
        <w:bottom w:val="none" w:sz="0" w:space="0" w:color="auto"/>
        <w:right w:val="none" w:sz="0" w:space="0" w:color="auto"/>
      </w:divBdr>
    </w:div>
    <w:div w:id="285552673">
      <w:bodyDiv w:val="1"/>
      <w:marLeft w:val="0"/>
      <w:marRight w:val="0"/>
      <w:marTop w:val="0"/>
      <w:marBottom w:val="0"/>
      <w:divBdr>
        <w:top w:val="none" w:sz="0" w:space="0" w:color="auto"/>
        <w:left w:val="none" w:sz="0" w:space="0" w:color="auto"/>
        <w:bottom w:val="none" w:sz="0" w:space="0" w:color="auto"/>
        <w:right w:val="none" w:sz="0" w:space="0" w:color="auto"/>
      </w:divBdr>
    </w:div>
    <w:div w:id="301814108">
      <w:bodyDiv w:val="1"/>
      <w:marLeft w:val="0"/>
      <w:marRight w:val="0"/>
      <w:marTop w:val="0"/>
      <w:marBottom w:val="0"/>
      <w:divBdr>
        <w:top w:val="none" w:sz="0" w:space="0" w:color="auto"/>
        <w:left w:val="none" w:sz="0" w:space="0" w:color="auto"/>
        <w:bottom w:val="none" w:sz="0" w:space="0" w:color="auto"/>
        <w:right w:val="none" w:sz="0" w:space="0" w:color="auto"/>
      </w:divBdr>
    </w:div>
    <w:div w:id="316957475">
      <w:bodyDiv w:val="1"/>
      <w:marLeft w:val="0"/>
      <w:marRight w:val="0"/>
      <w:marTop w:val="0"/>
      <w:marBottom w:val="0"/>
      <w:divBdr>
        <w:top w:val="none" w:sz="0" w:space="0" w:color="auto"/>
        <w:left w:val="none" w:sz="0" w:space="0" w:color="auto"/>
        <w:bottom w:val="none" w:sz="0" w:space="0" w:color="auto"/>
        <w:right w:val="none" w:sz="0" w:space="0" w:color="auto"/>
      </w:divBdr>
    </w:div>
    <w:div w:id="347564683">
      <w:bodyDiv w:val="1"/>
      <w:marLeft w:val="0"/>
      <w:marRight w:val="0"/>
      <w:marTop w:val="0"/>
      <w:marBottom w:val="0"/>
      <w:divBdr>
        <w:top w:val="none" w:sz="0" w:space="0" w:color="auto"/>
        <w:left w:val="none" w:sz="0" w:space="0" w:color="auto"/>
        <w:bottom w:val="none" w:sz="0" w:space="0" w:color="auto"/>
        <w:right w:val="none" w:sz="0" w:space="0" w:color="auto"/>
      </w:divBdr>
    </w:div>
    <w:div w:id="351760816">
      <w:bodyDiv w:val="1"/>
      <w:marLeft w:val="0"/>
      <w:marRight w:val="0"/>
      <w:marTop w:val="0"/>
      <w:marBottom w:val="0"/>
      <w:divBdr>
        <w:top w:val="none" w:sz="0" w:space="0" w:color="auto"/>
        <w:left w:val="none" w:sz="0" w:space="0" w:color="auto"/>
        <w:bottom w:val="none" w:sz="0" w:space="0" w:color="auto"/>
        <w:right w:val="none" w:sz="0" w:space="0" w:color="auto"/>
      </w:divBdr>
    </w:div>
    <w:div w:id="352145810">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382028200">
      <w:bodyDiv w:val="1"/>
      <w:marLeft w:val="0"/>
      <w:marRight w:val="0"/>
      <w:marTop w:val="0"/>
      <w:marBottom w:val="0"/>
      <w:divBdr>
        <w:top w:val="none" w:sz="0" w:space="0" w:color="auto"/>
        <w:left w:val="none" w:sz="0" w:space="0" w:color="auto"/>
        <w:bottom w:val="none" w:sz="0" w:space="0" w:color="auto"/>
        <w:right w:val="none" w:sz="0" w:space="0" w:color="auto"/>
      </w:divBdr>
    </w:div>
    <w:div w:id="386800664">
      <w:bodyDiv w:val="1"/>
      <w:marLeft w:val="0"/>
      <w:marRight w:val="0"/>
      <w:marTop w:val="0"/>
      <w:marBottom w:val="0"/>
      <w:divBdr>
        <w:top w:val="none" w:sz="0" w:space="0" w:color="auto"/>
        <w:left w:val="none" w:sz="0" w:space="0" w:color="auto"/>
        <w:bottom w:val="none" w:sz="0" w:space="0" w:color="auto"/>
        <w:right w:val="none" w:sz="0" w:space="0" w:color="auto"/>
      </w:divBdr>
    </w:div>
    <w:div w:id="392168689">
      <w:bodyDiv w:val="1"/>
      <w:marLeft w:val="0"/>
      <w:marRight w:val="0"/>
      <w:marTop w:val="0"/>
      <w:marBottom w:val="0"/>
      <w:divBdr>
        <w:top w:val="none" w:sz="0" w:space="0" w:color="auto"/>
        <w:left w:val="none" w:sz="0" w:space="0" w:color="auto"/>
        <w:bottom w:val="none" w:sz="0" w:space="0" w:color="auto"/>
        <w:right w:val="none" w:sz="0" w:space="0" w:color="auto"/>
      </w:divBdr>
    </w:div>
    <w:div w:id="395206532">
      <w:bodyDiv w:val="1"/>
      <w:marLeft w:val="0"/>
      <w:marRight w:val="0"/>
      <w:marTop w:val="0"/>
      <w:marBottom w:val="0"/>
      <w:divBdr>
        <w:top w:val="none" w:sz="0" w:space="0" w:color="auto"/>
        <w:left w:val="none" w:sz="0" w:space="0" w:color="auto"/>
        <w:bottom w:val="none" w:sz="0" w:space="0" w:color="auto"/>
        <w:right w:val="none" w:sz="0" w:space="0" w:color="auto"/>
      </w:divBdr>
    </w:div>
    <w:div w:id="407653485">
      <w:bodyDiv w:val="1"/>
      <w:marLeft w:val="0"/>
      <w:marRight w:val="0"/>
      <w:marTop w:val="0"/>
      <w:marBottom w:val="0"/>
      <w:divBdr>
        <w:top w:val="none" w:sz="0" w:space="0" w:color="auto"/>
        <w:left w:val="none" w:sz="0" w:space="0" w:color="auto"/>
        <w:bottom w:val="none" w:sz="0" w:space="0" w:color="auto"/>
        <w:right w:val="none" w:sz="0" w:space="0" w:color="auto"/>
      </w:divBdr>
    </w:div>
    <w:div w:id="414516332">
      <w:bodyDiv w:val="1"/>
      <w:marLeft w:val="0"/>
      <w:marRight w:val="0"/>
      <w:marTop w:val="0"/>
      <w:marBottom w:val="0"/>
      <w:divBdr>
        <w:top w:val="none" w:sz="0" w:space="0" w:color="auto"/>
        <w:left w:val="none" w:sz="0" w:space="0" w:color="auto"/>
        <w:bottom w:val="none" w:sz="0" w:space="0" w:color="auto"/>
        <w:right w:val="none" w:sz="0" w:space="0" w:color="auto"/>
      </w:divBdr>
    </w:div>
    <w:div w:id="447352892">
      <w:bodyDiv w:val="1"/>
      <w:marLeft w:val="0"/>
      <w:marRight w:val="0"/>
      <w:marTop w:val="0"/>
      <w:marBottom w:val="0"/>
      <w:divBdr>
        <w:top w:val="none" w:sz="0" w:space="0" w:color="auto"/>
        <w:left w:val="none" w:sz="0" w:space="0" w:color="auto"/>
        <w:bottom w:val="none" w:sz="0" w:space="0" w:color="auto"/>
        <w:right w:val="none" w:sz="0" w:space="0" w:color="auto"/>
      </w:divBdr>
    </w:div>
    <w:div w:id="458765866">
      <w:bodyDiv w:val="1"/>
      <w:marLeft w:val="0"/>
      <w:marRight w:val="0"/>
      <w:marTop w:val="0"/>
      <w:marBottom w:val="0"/>
      <w:divBdr>
        <w:top w:val="none" w:sz="0" w:space="0" w:color="auto"/>
        <w:left w:val="none" w:sz="0" w:space="0" w:color="auto"/>
        <w:bottom w:val="none" w:sz="0" w:space="0" w:color="auto"/>
        <w:right w:val="none" w:sz="0" w:space="0" w:color="auto"/>
      </w:divBdr>
    </w:div>
    <w:div w:id="482353678">
      <w:bodyDiv w:val="1"/>
      <w:marLeft w:val="0"/>
      <w:marRight w:val="0"/>
      <w:marTop w:val="0"/>
      <w:marBottom w:val="0"/>
      <w:divBdr>
        <w:top w:val="none" w:sz="0" w:space="0" w:color="auto"/>
        <w:left w:val="none" w:sz="0" w:space="0" w:color="auto"/>
        <w:bottom w:val="none" w:sz="0" w:space="0" w:color="auto"/>
        <w:right w:val="none" w:sz="0" w:space="0" w:color="auto"/>
      </w:divBdr>
    </w:div>
    <w:div w:id="489365677">
      <w:bodyDiv w:val="1"/>
      <w:marLeft w:val="0"/>
      <w:marRight w:val="0"/>
      <w:marTop w:val="0"/>
      <w:marBottom w:val="0"/>
      <w:divBdr>
        <w:top w:val="none" w:sz="0" w:space="0" w:color="auto"/>
        <w:left w:val="none" w:sz="0" w:space="0" w:color="auto"/>
        <w:bottom w:val="none" w:sz="0" w:space="0" w:color="auto"/>
        <w:right w:val="none" w:sz="0" w:space="0" w:color="auto"/>
      </w:divBdr>
    </w:div>
    <w:div w:id="495611184">
      <w:bodyDiv w:val="1"/>
      <w:marLeft w:val="0"/>
      <w:marRight w:val="0"/>
      <w:marTop w:val="0"/>
      <w:marBottom w:val="0"/>
      <w:divBdr>
        <w:top w:val="none" w:sz="0" w:space="0" w:color="auto"/>
        <w:left w:val="none" w:sz="0" w:space="0" w:color="auto"/>
        <w:bottom w:val="none" w:sz="0" w:space="0" w:color="auto"/>
        <w:right w:val="none" w:sz="0" w:space="0" w:color="auto"/>
      </w:divBdr>
    </w:div>
    <w:div w:id="517819252">
      <w:bodyDiv w:val="1"/>
      <w:marLeft w:val="0"/>
      <w:marRight w:val="0"/>
      <w:marTop w:val="0"/>
      <w:marBottom w:val="0"/>
      <w:divBdr>
        <w:top w:val="none" w:sz="0" w:space="0" w:color="auto"/>
        <w:left w:val="none" w:sz="0" w:space="0" w:color="auto"/>
        <w:bottom w:val="none" w:sz="0" w:space="0" w:color="auto"/>
        <w:right w:val="none" w:sz="0" w:space="0" w:color="auto"/>
      </w:divBdr>
    </w:div>
    <w:div w:id="525558296">
      <w:bodyDiv w:val="1"/>
      <w:marLeft w:val="0"/>
      <w:marRight w:val="0"/>
      <w:marTop w:val="0"/>
      <w:marBottom w:val="0"/>
      <w:divBdr>
        <w:top w:val="none" w:sz="0" w:space="0" w:color="auto"/>
        <w:left w:val="none" w:sz="0" w:space="0" w:color="auto"/>
        <w:bottom w:val="none" w:sz="0" w:space="0" w:color="auto"/>
        <w:right w:val="none" w:sz="0" w:space="0" w:color="auto"/>
      </w:divBdr>
    </w:div>
    <w:div w:id="526598764">
      <w:bodyDiv w:val="1"/>
      <w:marLeft w:val="0"/>
      <w:marRight w:val="0"/>
      <w:marTop w:val="0"/>
      <w:marBottom w:val="0"/>
      <w:divBdr>
        <w:top w:val="none" w:sz="0" w:space="0" w:color="auto"/>
        <w:left w:val="none" w:sz="0" w:space="0" w:color="auto"/>
        <w:bottom w:val="none" w:sz="0" w:space="0" w:color="auto"/>
        <w:right w:val="none" w:sz="0" w:space="0" w:color="auto"/>
      </w:divBdr>
    </w:div>
    <w:div w:id="547034982">
      <w:bodyDiv w:val="1"/>
      <w:marLeft w:val="0"/>
      <w:marRight w:val="0"/>
      <w:marTop w:val="0"/>
      <w:marBottom w:val="0"/>
      <w:divBdr>
        <w:top w:val="none" w:sz="0" w:space="0" w:color="auto"/>
        <w:left w:val="none" w:sz="0" w:space="0" w:color="auto"/>
        <w:bottom w:val="none" w:sz="0" w:space="0" w:color="auto"/>
        <w:right w:val="none" w:sz="0" w:space="0" w:color="auto"/>
      </w:divBdr>
    </w:div>
    <w:div w:id="549076287">
      <w:bodyDiv w:val="1"/>
      <w:marLeft w:val="0"/>
      <w:marRight w:val="0"/>
      <w:marTop w:val="0"/>
      <w:marBottom w:val="0"/>
      <w:divBdr>
        <w:top w:val="none" w:sz="0" w:space="0" w:color="auto"/>
        <w:left w:val="none" w:sz="0" w:space="0" w:color="auto"/>
        <w:bottom w:val="none" w:sz="0" w:space="0" w:color="auto"/>
        <w:right w:val="none" w:sz="0" w:space="0" w:color="auto"/>
      </w:divBdr>
    </w:div>
    <w:div w:id="553546139">
      <w:bodyDiv w:val="1"/>
      <w:marLeft w:val="0"/>
      <w:marRight w:val="0"/>
      <w:marTop w:val="0"/>
      <w:marBottom w:val="0"/>
      <w:divBdr>
        <w:top w:val="none" w:sz="0" w:space="0" w:color="auto"/>
        <w:left w:val="none" w:sz="0" w:space="0" w:color="auto"/>
        <w:bottom w:val="none" w:sz="0" w:space="0" w:color="auto"/>
        <w:right w:val="none" w:sz="0" w:space="0" w:color="auto"/>
      </w:divBdr>
    </w:div>
    <w:div w:id="560142274">
      <w:bodyDiv w:val="1"/>
      <w:marLeft w:val="0"/>
      <w:marRight w:val="0"/>
      <w:marTop w:val="0"/>
      <w:marBottom w:val="0"/>
      <w:divBdr>
        <w:top w:val="none" w:sz="0" w:space="0" w:color="auto"/>
        <w:left w:val="none" w:sz="0" w:space="0" w:color="auto"/>
        <w:bottom w:val="none" w:sz="0" w:space="0" w:color="auto"/>
        <w:right w:val="none" w:sz="0" w:space="0" w:color="auto"/>
      </w:divBdr>
    </w:div>
    <w:div w:id="565921842">
      <w:bodyDiv w:val="1"/>
      <w:marLeft w:val="0"/>
      <w:marRight w:val="0"/>
      <w:marTop w:val="0"/>
      <w:marBottom w:val="0"/>
      <w:divBdr>
        <w:top w:val="none" w:sz="0" w:space="0" w:color="auto"/>
        <w:left w:val="none" w:sz="0" w:space="0" w:color="auto"/>
        <w:bottom w:val="none" w:sz="0" w:space="0" w:color="auto"/>
        <w:right w:val="none" w:sz="0" w:space="0" w:color="auto"/>
      </w:divBdr>
    </w:div>
    <w:div w:id="597837208">
      <w:bodyDiv w:val="1"/>
      <w:marLeft w:val="0"/>
      <w:marRight w:val="0"/>
      <w:marTop w:val="0"/>
      <w:marBottom w:val="0"/>
      <w:divBdr>
        <w:top w:val="none" w:sz="0" w:space="0" w:color="auto"/>
        <w:left w:val="none" w:sz="0" w:space="0" w:color="auto"/>
        <w:bottom w:val="none" w:sz="0" w:space="0" w:color="auto"/>
        <w:right w:val="none" w:sz="0" w:space="0" w:color="auto"/>
      </w:divBdr>
    </w:div>
    <w:div w:id="598834155">
      <w:bodyDiv w:val="1"/>
      <w:marLeft w:val="0"/>
      <w:marRight w:val="0"/>
      <w:marTop w:val="0"/>
      <w:marBottom w:val="0"/>
      <w:divBdr>
        <w:top w:val="none" w:sz="0" w:space="0" w:color="auto"/>
        <w:left w:val="none" w:sz="0" w:space="0" w:color="auto"/>
        <w:bottom w:val="none" w:sz="0" w:space="0" w:color="auto"/>
        <w:right w:val="none" w:sz="0" w:space="0" w:color="auto"/>
      </w:divBdr>
    </w:div>
    <w:div w:id="601493769">
      <w:bodyDiv w:val="1"/>
      <w:marLeft w:val="0"/>
      <w:marRight w:val="0"/>
      <w:marTop w:val="0"/>
      <w:marBottom w:val="0"/>
      <w:divBdr>
        <w:top w:val="none" w:sz="0" w:space="0" w:color="auto"/>
        <w:left w:val="none" w:sz="0" w:space="0" w:color="auto"/>
        <w:bottom w:val="none" w:sz="0" w:space="0" w:color="auto"/>
        <w:right w:val="none" w:sz="0" w:space="0" w:color="auto"/>
      </w:divBdr>
    </w:div>
    <w:div w:id="610667571">
      <w:bodyDiv w:val="1"/>
      <w:marLeft w:val="0"/>
      <w:marRight w:val="0"/>
      <w:marTop w:val="0"/>
      <w:marBottom w:val="0"/>
      <w:divBdr>
        <w:top w:val="none" w:sz="0" w:space="0" w:color="auto"/>
        <w:left w:val="none" w:sz="0" w:space="0" w:color="auto"/>
        <w:bottom w:val="none" w:sz="0" w:space="0" w:color="auto"/>
        <w:right w:val="none" w:sz="0" w:space="0" w:color="auto"/>
      </w:divBdr>
    </w:div>
    <w:div w:id="616063726">
      <w:bodyDiv w:val="1"/>
      <w:marLeft w:val="0"/>
      <w:marRight w:val="0"/>
      <w:marTop w:val="0"/>
      <w:marBottom w:val="0"/>
      <w:divBdr>
        <w:top w:val="none" w:sz="0" w:space="0" w:color="auto"/>
        <w:left w:val="none" w:sz="0" w:space="0" w:color="auto"/>
        <w:bottom w:val="none" w:sz="0" w:space="0" w:color="auto"/>
        <w:right w:val="none" w:sz="0" w:space="0" w:color="auto"/>
      </w:divBdr>
    </w:div>
    <w:div w:id="625235606">
      <w:bodyDiv w:val="1"/>
      <w:marLeft w:val="0"/>
      <w:marRight w:val="0"/>
      <w:marTop w:val="0"/>
      <w:marBottom w:val="0"/>
      <w:divBdr>
        <w:top w:val="none" w:sz="0" w:space="0" w:color="auto"/>
        <w:left w:val="none" w:sz="0" w:space="0" w:color="auto"/>
        <w:bottom w:val="none" w:sz="0" w:space="0" w:color="auto"/>
        <w:right w:val="none" w:sz="0" w:space="0" w:color="auto"/>
      </w:divBdr>
    </w:div>
    <w:div w:id="638535147">
      <w:bodyDiv w:val="1"/>
      <w:marLeft w:val="0"/>
      <w:marRight w:val="0"/>
      <w:marTop w:val="0"/>
      <w:marBottom w:val="0"/>
      <w:divBdr>
        <w:top w:val="none" w:sz="0" w:space="0" w:color="auto"/>
        <w:left w:val="none" w:sz="0" w:space="0" w:color="auto"/>
        <w:bottom w:val="none" w:sz="0" w:space="0" w:color="auto"/>
        <w:right w:val="none" w:sz="0" w:space="0" w:color="auto"/>
      </w:divBdr>
    </w:div>
    <w:div w:id="640767381">
      <w:bodyDiv w:val="1"/>
      <w:marLeft w:val="0"/>
      <w:marRight w:val="0"/>
      <w:marTop w:val="0"/>
      <w:marBottom w:val="0"/>
      <w:divBdr>
        <w:top w:val="none" w:sz="0" w:space="0" w:color="auto"/>
        <w:left w:val="none" w:sz="0" w:space="0" w:color="auto"/>
        <w:bottom w:val="none" w:sz="0" w:space="0" w:color="auto"/>
        <w:right w:val="none" w:sz="0" w:space="0" w:color="auto"/>
      </w:divBdr>
    </w:div>
    <w:div w:id="646513616">
      <w:bodyDiv w:val="1"/>
      <w:marLeft w:val="0"/>
      <w:marRight w:val="0"/>
      <w:marTop w:val="0"/>
      <w:marBottom w:val="0"/>
      <w:divBdr>
        <w:top w:val="none" w:sz="0" w:space="0" w:color="auto"/>
        <w:left w:val="none" w:sz="0" w:space="0" w:color="auto"/>
        <w:bottom w:val="none" w:sz="0" w:space="0" w:color="auto"/>
        <w:right w:val="none" w:sz="0" w:space="0" w:color="auto"/>
      </w:divBdr>
    </w:div>
    <w:div w:id="667749769">
      <w:bodyDiv w:val="1"/>
      <w:marLeft w:val="0"/>
      <w:marRight w:val="0"/>
      <w:marTop w:val="0"/>
      <w:marBottom w:val="0"/>
      <w:divBdr>
        <w:top w:val="none" w:sz="0" w:space="0" w:color="auto"/>
        <w:left w:val="none" w:sz="0" w:space="0" w:color="auto"/>
        <w:bottom w:val="none" w:sz="0" w:space="0" w:color="auto"/>
        <w:right w:val="none" w:sz="0" w:space="0" w:color="auto"/>
      </w:divBdr>
    </w:div>
    <w:div w:id="674042576">
      <w:bodyDiv w:val="1"/>
      <w:marLeft w:val="0"/>
      <w:marRight w:val="0"/>
      <w:marTop w:val="0"/>
      <w:marBottom w:val="0"/>
      <w:divBdr>
        <w:top w:val="none" w:sz="0" w:space="0" w:color="auto"/>
        <w:left w:val="none" w:sz="0" w:space="0" w:color="auto"/>
        <w:bottom w:val="none" w:sz="0" w:space="0" w:color="auto"/>
        <w:right w:val="none" w:sz="0" w:space="0" w:color="auto"/>
      </w:divBdr>
    </w:div>
    <w:div w:id="682705652">
      <w:bodyDiv w:val="1"/>
      <w:marLeft w:val="0"/>
      <w:marRight w:val="0"/>
      <w:marTop w:val="0"/>
      <w:marBottom w:val="0"/>
      <w:divBdr>
        <w:top w:val="none" w:sz="0" w:space="0" w:color="auto"/>
        <w:left w:val="none" w:sz="0" w:space="0" w:color="auto"/>
        <w:bottom w:val="none" w:sz="0" w:space="0" w:color="auto"/>
        <w:right w:val="none" w:sz="0" w:space="0" w:color="auto"/>
      </w:divBdr>
    </w:div>
    <w:div w:id="730426100">
      <w:bodyDiv w:val="1"/>
      <w:marLeft w:val="0"/>
      <w:marRight w:val="0"/>
      <w:marTop w:val="0"/>
      <w:marBottom w:val="0"/>
      <w:divBdr>
        <w:top w:val="none" w:sz="0" w:space="0" w:color="auto"/>
        <w:left w:val="none" w:sz="0" w:space="0" w:color="auto"/>
        <w:bottom w:val="none" w:sz="0" w:space="0" w:color="auto"/>
        <w:right w:val="none" w:sz="0" w:space="0" w:color="auto"/>
      </w:divBdr>
    </w:div>
    <w:div w:id="743600722">
      <w:bodyDiv w:val="1"/>
      <w:marLeft w:val="0"/>
      <w:marRight w:val="0"/>
      <w:marTop w:val="0"/>
      <w:marBottom w:val="0"/>
      <w:divBdr>
        <w:top w:val="none" w:sz="0" w:space="0" w:color="auto"/>
        <w:left w:val="none" w:sz="0" w:space="0" w:color="auto"/>
        <w:bottom w:val="none" w:sz="0" w:space="0" w:color="auto"/>
        <w:right w:val="none" w:sz="0" w:space="0" w:color="auto"/>
      </w:divBdr>
    </w:div>
    <w:div w:id="765223610">
      <w:bodyDiv w:val="1"/>
      <w:marLeft w:val="0"/>
      <w:marRight w:val="0"/>
      <w:marTop w:val="0"/>
      <w:marBottom w:val="0"/>
      <w:divBdr>
        <w:top w:val="none" w:sz="0" w:space="0" w:color="auto"/>
        <w:left w:val="none" w:sz="0" w:space="0" w:color="auto"/>
        <w:bottom w:val="none" w:sz="0" w:space="0" w:color="auto"/>
        <w:right w:val="none" w:sz="0" w:space="0" w:color="auto"/>
      </w:divBdr>
    </w:div>
    <w:div w:id="782845282">
      <w:bodyDiv w:val="1"/>
      <w:marLeft w:val="0"/>
      <w:marRight w:val="0"/>
      <w:marTop w:val="0"/>
      <w:marBottom w:val="0"/>
      <w:divBdr>
        <w:top w:val="none" w:sz="0" w:space="0" w:color="auto"/>
        <w:left w:val="none" w:sz="0" w:space="0" w:color="auto"/>
        <w:bottom w:val="none" w:sz="0" w:space="0" w:color="auto"/>
        <w:right w:val="none" w:sz="0" w:space="0" w:color="auto"/>
      </w:divBdr>
    </w:div>
    <w:div w:id="787511933">
      <w:bodyDiv w:val="1"/>
      <w:marLeft w:val="0"/>
      <w:marRight w:val="0"/>
      <w:marTop w:val="0"/>
      <w:marBottom w:val="0"/>
      <w:divBdr>
        <w:top w:val="none" w:sz="0" w:space="0" w:color="auto"/>
        <w:left w:val="none" w:sz="0" w:space="0" w:color="auto"/>
        <w:bottom w:val="none" w:sz="0" w:space="0" w:color="auto"/>
        <w:right w:val="none" w:sz="0" w:space="0" w:color="auto"/>
      </w:divBdr>
    </w:div>
    <w:div w:id="799880418">
      <w:bodyDiv w:val="1"/>
      <w:marLeft w:val="0"/>
      <w:marRight w:val="0"/>
      <w:marTop w:val="0"/>
      <w:marBottom w:val="0"/>
      <w:divBdr>
        <w:top w:val="none" w:sz="0" w:space="0" w:color="auto"/>
        <w:left w:val="none" w:sz="0" w:space="0" w:color="auto"/>
        <w:bottom w:val="none" w:sz="0" w:space="0" w:color="auto"/>
        <w:right w:val="none" w:sz="0" w:space="0" w:color="auto"/>
      </w:divBdr>
    </w:div>
    <w:div w:id="809518678">
      <w:bodyDiv w:val="1"/>
      <w:marLeft w:val="0"/>
      <w:marRight w:val="0"/>
      <w:marTop w:val="0"/>
      <w:marBottom w:val="0"/>
      <w:divBdr>
        <w:top w:val="none" w:sz="0" w:space="0" w:color="auto"/>
        <w:left w:val="none" w:sz="0" w:space="0" w:color="auto"/>
        <w:bottom w:val="none" w:sz="0" w:space="0" w:color="auto"/>
        <w:right w:val="none" w:sz="0" w:space="0" w:color="auto"/>
      </w:divBdr>
    </w:div>
    <w:div w:id="824200874">
      <w:bodyDiv w:val="1"/>
      <w:marLeft w:val="0"/>
      <w:marRight w:val="0"/>
      <w:marTop w:val="0"/>
      <w:marBottom w:val="0"/>
      <w:divBdr>
        <w:top w:val="none" w:sz="0" w:space="0" w:color="auto"/>
        <w:left w:val="none" w:sz="0" w:space="0" w:color="auto"/>
        <w:bottom w:val="none" w:sz="0" w:space="0" w:color="auto"/>
        <w:right w:val="none" w:sz="0" w:space="0" w:color="auto"/>
      </w:divBdr>
    </w:div>
    <w:div w:id="854851784">
      <w:bodyDiv w:val="1"/>
      <w:marLeft w:val="0"/>
      <w:marRight w:val="0"/>
      <w:marTop w:val="0"/>
      <w:marBottom w:val="0"/>
      <w:divBdr>
        <w:top w:val="none" w:sz="0" w:space="0" w:color="auto"/>
        <w:left w:val="none" w:sz="0" w:space="0" w:color="auto"/>
        <w:bottom w:val="none" w:sz="0" w:space="0" w:color="auto"/>
        <w:right w:val="none" w:sz="0" w:space="0" w:color="auto"/>
      </w:divBdr>
    </w:div>
    <w:div w:id="872232619">
      <w:bodyDiv w:val="1"/>
      <w:marLeft w:val="0"/>
      <w:marRight w:val="0"/>
      <w:marTop w:val="0"/>
      <w:marBottom w:val="0"/>
      <w:divBdr>
        <w:top w:val="none" w:sz="0" w:space="0" w:color="auto"/>
        <w:left w:val="none" w:sz="0" w:space="0" w:color="auto"/>
        <w:bottom w:val="none" w:sz="0" w:space="0" w:color="auto"/>
        <w:right w:val="none" w:sz="0" w:space="0" w:color="auto"/>
      </w:divBdr>
    </w:div>
    <w:div w:id="889996555">
      <w:bodyDiv w:val="1"/>
      <w:marLeft w:val="0"/>
      <w:marRight w:val="0"/>
      <w:marTop w:val="0"/>
      <w:marBottom w:val="0"/>
      <w:divBdr>
        <w:top w:val="none" w:sz="0" w:space="0" w:color="auto"/>
        <w:left w:val="none" w:sz="0" w:space="0" w:color="auto"/>
        <w:bottom w:val="none" w:sz="0" w:space="0" w:color="auto"/>
        <w:right w:val="none" w:sz="0" w:space="0" w:color="auto"/>
      </w:divBdr>
    </w:div>
    <w:div w:id="900868804">
      <w:bodyDiv w:val="1"/>
      <w:marLeft w:val="0"/>
      <w:marRight w:val="0"/>
      <w:marTop w:val="0"/>
      <w:marBottom w:val="0"/>
      <w:divBdr>
        <w:top w:val="none" w:sz="0" w:space="0" w:color="auto"/>
        <w:left w:val="none" w:sz="0" w:space="0" w:color="auto"/>
        <w:bottom w:val="none" w:sz="0" w:space="0" w:color="auto"/>
        <w:right w:val="none" w:sz="0" w:space="0" w:color="auto"/>
      </w:divBdr>
    </w:div>
    <w:div w:id="960846919">
      <w:bodyDiv w:val="1"/>
      <w:marLeft w:val="0"/>
      <w:marRight w:val="0"/>
      <w:marTop w:val="0"/>
      <w:marBottom w:val="0"/>
      <w:divBdr>
        <w:top w:val="none" w:sz="0" w:space="0" w:color="auto"/>
        <w:left w:val="none" w:sz="0" w:space="0" w:color="auto"/>
        <w:bottom w:val="none" w:sz="0" w:space="0" w:color="auto"/>
        <w:right w:val="none" w:sz="0" w:space="0" w:color="auto"/>
      </w:divBdr>
    </w:div>
    <w:div w:id="965084437">
      <w:bodyDiv w:val="1"/>
      <w:marLeft w:val="0"/>
      <w:marRight w:val="0"/>
      <w:marTop w:val="0"/>
      <w:marBottom w:val="0"/>
      <w:divBdr>
        <w:top w:val="none" w:sz="0" w:space="0" w:color="auto"/>
        <w:left w:val="none" w:sz="0" w:space="0" w:color="auto"/>
        <w:bottom w:val="none" w:sz="0" w:space="0" w:color="auto"/>
        <w:right w:val="none" w:sz="0" w:space="0" w:color="auto"/>
      </w:divBdr>
    </w:div>
    <w:div w:id="973221542">
      <w:bodyDiv w:val="1"/>
      <w:marLeft w:val="0"/>
      <w:marRight w:val="0"/>
      <w:marTop w:val="0"/>
      <w:marBottom w:val="0"/>
      <w:divBdr>
        <w:top w:val="none" w:sz="0" w:space="0" w:color="auto"/>
        <w:left w:val="none" w:sz="0" w:space="0" w:color="auto"/>
        <w:bottom w:val="none" w:sz="0" w:space="0" w:color="auto"/>
        <w:right w:val="none" w:sz="0" w:space="0" w:color="auto"/>
      </w:divBdr>
      <w:divsChild>
        <w:div w:id="1671787059">
          <w:marLeft w:val="0"/>
          <w:marRight w:val="0"/>
          <w:marTop w:val="0"/>
          <w:marBottom w:val="0"/>
          <w:divBdr>
            <w:top w:val="none" w:sz="0" w:space="0" w:color="auto"/>
            <w:left w:val="none" w:sz="0" w:space="0" w:color="auto"/>
            <w:bottom w:val="none" w:sz="0" w:space="0" w:color="auto"/>
            <w:right w:val="none" w:sz="0" w:space="0" w:color="auto"/>
          </w:divBdr>
          <w:divsChild>
            <w:div w:id="1319530207">
              <w:marLeft w:val="0"/>
              <w:marRight w:val="0"/>
              <w:marTop w:val="0"/>
              <w:marBottom w:val="0"/>
              <w:divBdr>
                <w:top w:val="none" w:sz="0" w:space="0" w:color="auto"/>
                <w:left w:val="none" w:sz="0" w:space="0" w:color="auto"/>
                <w:bottom w:val="none" w:sz="0" w:space="0" w:color="auto"/>
                <w:right w:val="none" w:sz="0" w:space="0" w:color="auto"/>
              </w:divBdr>
            </w:div>
            <w:div w:id="2146073819">
              <w:marLeft w:val="0"/>
              <w:marRight w:val="0"/>
              <w:marTop w:val="0"/>
              <w:marBottom w:val="0"/>
              <w:divBdr>
                <w:top w:val="none" w:sz="0" w:space="0" w:color="auto"/>
                <w:left w:val="none" w:sz="0" w:space="0" w:color="auto"/>
                <w:bottom w:val="none" w:sz="0" w:space="0" w:color="auto"/>
                <w:right w:val="none" w:sz="0" w:space="0" w:color="auto"/>
              </w:divBdr>
            </w:div>
            <w:div w:id="18436232">
              <w:marLeft w:val="0"/>
              <w:marRight w:val="0"/>
              <w:marTop w:val="0"/>
              <w:marBottom w:val="0"/>
              <w:divBdr>
                <w:top w:val="none" w:sz="0" w:space="0" w:color="auto"/>
                <w:left w:val="none" w:sz="0" w:space="0" w:color="auto"/>
                <w:bottom w:val="none" w:sz="0" w:space="0" w:color="auto"/>
                <w:right w:val="none" w:sz="0" w:space="0" w:color="auto"/>
              </w:divBdr>
            </w:div>
            <w:div w:id="455218886">
              <w:marLeft w:val="0"/>
              <w:marRight w:val="0"/>
              <w:marTop w:val="0"/>
              <w:marBottom w:val="0"/>
              <w:divBdr>
                <w:top w:val="none" w:sz="0" w:space="0" w:color="auto"/>
                <w:left w:val="none" w:sz="0" w:space="0" w:color="auto"/>
                <w:bottom w:val="none" w:sz="0" w:space="0" w:color="auto"/>
                <w:right w:val="none" w:sz="0" w:space="0" w:color="auto"/>
              </w:divBdr>
            </w:div>
            <w:div w:id="1029716649">
              <w:marLeft w:val="0"/>
              <w:marRight w:val="0"/>
              <w:marTop w:val="0"/>
              <w:marBottom w:val="0"/>
              <w:divBdr>
                <w:top w:val="none" w:sz="0" w:space="0" w:color="auto"/>
                <w:left w:val="none" w:sz="0" w:space="0" w:color="auto"/>
                <w:bottom w:val="none" w:sz="0" w:space="0" w:color="auto"/>
                <w:right w:val="none" w:sz="0" w:space="0" w:color="auto"/>
              </w:divBdr>
            </w:div>
            <w:div w:id="2147116542">
              <w:marLeft w:val="0"/>
              <w:marRight w:val="0"/>
              <w:marTop w:val="0"/>
              <w:marBottom w:val="0"/>
              <w:divBdr>
                <w:top w:val="none" w:sz="0" w:space="0" w:color="auto"/>
                <w:left w:val="none" w:sz="0" w:space="0" w:color="auto"/>
                <w:bottom w:val="none" w:sz="0" w:space="0" w:color="auto"/>
                <w:right w:val="none" w:sz="0" w:space="0" w:color="auto"/>
              </w:divBdr>
            </w:div>
            <w:div w:id="1563251868">
              <w:marLeft w:val="0"/>
              <w:marRight w:val="0"/>
              <w:marTop w:val="0"/>
              <w:marBottom w:val="0"/>
              <w:divBdr>
                <w:top w:val="none" w:sz="0" w:space="0" w:color="auto"/>
                <w:left w:val="none" w:sz="0" w:space="0" w:color="auto"/>
                <w:bottom w:val="none" w:sz="0" w:space="0" w:color="auto"/>
                <w:right w:val="none" w:sz="0" w:space="0" w:color="auto"/>
              </w:divBdr>
            </w:div>
            <w:div w:id="51269803">
              <w:marLeft w:val="0"/>
              <w:marRight w:val="0"/>
              <w:marTop w:val="0"/>
              <w:marBottom w:val="0"/>
              <w:divBdr>
                <w:top w:val="none" w:sz="0" w:space="0" w:color="auto"/>
                <w:left w:val="none" w:sz="0" w:space="0" w:color="auto"/>
                <w:bottom w:val="none" w:sz="0" w:space="0" w:color="auto"/>
                <w:right w:val="none" w:sz="0" w:space="0" w:color="auto"/>
              </w:divBdr>
            </w:div>
            <w:div w:id="1158156055">
              <w:marLeft w:val="0"/>
              <w:marRight w:val="0"/>
              <w:marTop w:val="0"/>
              <w:marBottom w:val="0"/>
              <w:divBdr>
                <w:top w:val="none" w:sz="0" w:space="0" w:color="auto"/>
                <w:left w:val="none" w:sz="0" w:space="0" w:color="auto"/>
                <w:bottom w:val="none" w:sz="0" w:space="0" w:color="auto"/>
                <w:right w:val="none" w:sz="0" w:space="0" w:color="auto"/>
              </w:divBdr>
            </w:div>
            <w:div w:id="1705010922">
              <w:marLeft w:val="0"/>
              <w:marRight w:val="0"/>
              <w:marTop w:val="0"/>
              <w:marBottom w:val="0"/>
              <w:divBdr>
                <w:top w:val="none" w:sz="0" w:space="0" w:color="auto"/>
                <w:left w:val="none" w:sz="0" w:space="0" w:color="auto"/>
                <w:bottom w:val="none" w:sz="0" w:space="0" w:color="auto"/>
                <w:right w:val="none" w:sz="0" w:space="0" w:color="auto"/>
              </w:divBdr>
            </w:div>
            <w:div w:id="934704427">
              <w:marLeft w:val="0"/>
              <w:marRight w:val="0"/>
              <w:marTop w:val="0"/>
              <w:marBottom w:val="0"/>
              <w:divBdr>
                <w:top w:val="none" w:sz="0" w:space="0" w:color="auto"/>
                <w:left w:val="none" w:sz="0" w:space="0" w:color="auto"/>
                <w:bottom w:val="none" w:sz="0" w:space="0" w:color="auto"/>
                <w:right w:val="none" w:sz="0" w:space="0" w:color="auto"/>
              </w:divBdr>
            </w:div>
            <w:div w:id="188375615">
              <w:marLeft w:val="0"/>
              <w:marRight w:val="0"/>
              <w:marTop w:val="0"/>
              <w:marBottom w:val="0"/>
              <w:divBdr>
                <w:top w:val="none" w:sz="0" w:space="0" w:color="auto"/>
                <w:left w:val="none" w:sz="0" w:space="0" w:color="auto"/>
                <w:bottom w:val="none" w:sz="0" w:space="0" w:color="auto"/>
                <w:right w:val="none" w:sz="0" w:space="0" w:color="auto"/>
              </w:divBdr>
            </w:div>
            <w:div w:id="585308780">
              <w:marLeft w:val="0"/>
              <w:marRight w:val="0"/>
              <w:marTop w:val="0"/>
              <w:marBottom w:val="0"/>
              <w:divBdr>
                <w:top w:val="none" w:sz="0" w:space="0" w:color="auto"/>
                <w:left w:val="none" w:sz="0" w:space="0" w:color="auto"/>
                <w:bottom w:val="none" w:sz="0" w:space="0" w:color="auto"/>
                <w:right w:val="none" w:sz="0" w:space="0" w:color="auto"/>
              </w:divBdr>
            </w:div>
            <w:div w:id="856773713">
              <w:marLeft w:val="0"/>
              <w:marRight w:val="0"/>
              <w:marTop w:val="0"/>
              <w:marBottom w:val="0"/>
              <w:divBdr>
                <w:top w:val="none" w:sz="0" w:space="0" w:color="auto"/>
                <w:left w:val="none" w:sz="0" w:space="0" w:color="auto"/>
                <w:bottom w:val="none" w:sz="0" w:space="0" w:color="auto"/>
                <w:right w:val="none" w:sz="0" w:space="0" w:color="auto"/>
              </w:divBdr>
            </w:div>
            <w:div w:id="1516261583">
              <w:marLeft w:val="0"/>
              <w:marRight w:val="0"/>
              <w:marTop w:val="0"/>
              <w:marBottom w:val="0"/>
              <w:divBdr>
                <w:top w:val="none" w:sz="0" w:space="0" w:color="auto"/>
                <w:left w:val="none" w:sz="0" w:space="0" w:color="auto"/>
                <w:bottom w:val="none" w:sz="0" w:space="0" w:color="auto"/>
                <w:right w:val="none" w:sz="0" w:space="0" w:color="auto"/>
              </w:divBdr>
            </w:div>
            <w:div w:id="1207839418">
              <w:marLeft w:val="0"/>
              <w:marRight w:val="0"/>
              <w:marTop w:val="0"/>
              <w:marBottom w:val="0"/>
              <w:divBdr>
                <w:top w:val="none" w:sz="0" w:space="0" w:color="auto"/>
                <w:left w:val="none" w:sz="0" w:space="0" w:color="auto"/>
                <w:bottom w:val="none" w:sz="0" w:space="0" w:color="auto"/>
                <w:right w:val="none" w:sz="0" w:space="0" w:color="auto"/>
              </w:divBdr>
            </w:div>
            <w:div w:id="715012176">
              <w:marLeft w:val="0"/>
              <w:marRight w:val="0"/>
              <w:marTop w:val="0"/>
              <w:marBottom w:val="0"/>
              <w:divBdr>
                <w:top w:val="none" w:sz="0" w:space="0" w:color="auto"/>
                <w:left w:val="none" w:sz="0" w:space="0" w:color="auto"/>
                <w:bottom w:val="none" w:sz="0" w:space="0" w:color="auto"/>
                <w:right w:val="none" w:sz="0" w:space="0" w:color="auto"/>
              </w:divBdr>
            </w:div>
            <w:div w:id="2065450827">
              <w:marLeft w:val="0"/>
              <w:marRight w:val="0"/>
              <w:marTop w:val="0"/>
              <w:marBottom w:val="0"/>
              <w:divBdr>
                <w:top w:val="none" w:sz="0" w:space="0" w:color="auto"/>
                <w:left w:val="none" w:sz="0" w:space="0" w:color="auto"/>
                <w:bottom w:val="none" w:sz="0" w:space="0" w:color="auto"/>
                <w:right w:val="none" w:sz="0" w:space="0" w:color="auto"/>
              </w:divBdr>
            </w:div>
            <w:div w:id="549388982">
              <w:marLeft w:val="0"/>
              <w:marRight w:val="0"/>
              <w:marTop w:val="0"/>
              <w:marBottom w:val="0"/>
              <w:divBdr>
                <w:top w:val="none" w:sz="0" w:space="0" w:color="auto"/>
                <w:left w:val="none" w:sz="0" w:space="0" w:color="auto"/>
                <w:bottom w:val="none" w:sz="0" w:space="0" w:color="auto"/>
                <w:right w:val="none" w:sz="0" w:space="0" w:color="auto"/>
              </w:divBdr>
            </w:div>
            <w:div w:id="375930810">
              <w:marLeft w:val="0"/>
              <w:marRight w:val="0"/>
              <w:marTop w:val="0"/>
              <w:marBottom w:val="0"/>
              <w:divBdr>
                <w:top w:val="none" w:sz="0" w:space="0" w:color="auto"/>
                <w:left w:val="none" w:sz="0" w:space="0" w:color="auto"/>
                <w:bottom w:val="none" w:sz="0" w:space="0" w:color="auto"/>
                <w:right w:val="none" w:sz="0" w:space="0" w:color="auto"/>
              </w:divBdr>
            </w:div>
            <w:div w:id="1307510176">
              <w:marLeft w:val="0"/>
              <w:marRight w:val="0"/>
              <w:marTop w:val="0"/>
              <w:marBottom w:val="0"/>
              <w:divBdr>
                <w:top w:val="none" w:sz="0" w:space="0" w:color="auto"/>
                <w:left w:val="none" w:sz="0" w:space="0" w:color="auto"/>
                <w:bottom w:val="none" w:sz="0" w:space="0" w:color="auto"/>
                <w:right w:val="none" w:sz="0" w:space="0" w:color="auto"/>
              </w:divBdr>
            </w:div>
            <w:div w:id="1625116004">
              <w:marLeft w:val="0"/>
              <w:marRight w:val="0"/>
              <w:marTop w:val="0"/>
              <w:marBottom w:val="0"/>
              <w:divBdr>
                <w:top w:val="none" w:sz="0" w:space="0" w:color="auto"/>
                <w:left w:val="none" w:sz="0" w:space="0" w:color="auto"/>
                <w:bottom w:val="none" w:sz="0" w:space="0" w:color="auto"/>
                <w:right w:val="none" w:sz="0" w:space="0" w:color="auto"/>
              </w:divBdr>
            </w:div>
            <w:div w:id="596182387">
              <w:marLeft w:val="0"/>
              <w:marRight w:val="0"/>
              <w:marTop w:val="0"/>
              <w:marBottom w:val="0"/>
              <w:divBdr>
                <w:top w:val="none" w:sz="0" w:space="0" w:color="auto"/>
                <w:left w:val="none" w:sz="0" w:space="0" w:color="auto"/>
                <w:bottom w:val="none" w:sz="0" w:space="0" w:color="auto"/>
                <w:right w:val="none" w:sz="0" w:space="0" w:color="auto"/>
              </w:divBdr>
            </w:div>
            <w:div w:id="664283478">
              <w:marLeft w:val="0"/>
              <w:marRight w:val="0"/>
              <w:marTop w:val="0"/>
              <w:marBottom w:val="0"/>
              <w:divBdr>
                <w:top w:val="none" w:sz="0" w:space="0" w:color="auto"/>
                <w:left w:val="none" w:sz="0" w:space="0" w:color="auto"/>
                <w:bottom w:val="none" w:sz="0" w:space="0" w:color="auto"/>
                <w:right w:val="none" w:sz="0" w:space="0" w:color="auto"/>
              </w:divBdr>
            </w:div>
            <w:div w:id="184909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551">
      <w:bodyDiv w:val="1"/>
      <w:marLeft w:val="0"/>
      <w:marRight w:val="0"/>
      <w:marTop w:val="0"/>
      <w:marBottom w:val="0"/>
      <w:divBdr>
        <w:top w:val="none" w:sz="0" w:space="0" w:color="auto"/>
        <w:left w:val="none" w:sz="0" w:space="0" w:color="auto"/>
        <w:bottom w:val="none" w:sz="0" w:space="0" w:color="auto"/>
        <w:right w:val="none" w:sz="0" w:space="0" w:color="auto"/>
      </w:divBdr>
    </w:div>
    <w:div w:id="1019702815">
      <w:bodyDiv w:val="1"/>
      <w:marLeft w:val="0"/>
      <w:marRight w:val="0"/>
      <w:marTop w:val="0"/>
      <w:marBottom w:val="0"/>
      <w:divBdr>
        <w:top w:val="none" w:sz="0" w:space="0" w:color="auto"/>
        <w:left w:val="none" w:sz="0" w:space="0" w:color="auto"/>
        <w:bottom w:val="none" w:sz="0" w:space="0" w:color="auto"/>
        <w:right w:val="none" w:sz="0" w:space="0" w:color="auto"/>
      </w:divBdr>
    </w:div>
    <w:div w:id="1028146895">
      <w:bodyDiv w:val="1"/>
      <w:marLeft w:val="0"/>
      <w:marRight w:val="0"/>
      <w:marTop w:val="0"/>
      <w:marBottom w:val="0"/>
      <w:divBdr>
        <w:top w:val="none" w:sz="0" w:space="0" w:color="auto"/>
        <w:left w:val="none" w:sz="0" w:space="0" w:color="auto"/>
        <w:bottom w:val="none" w:sz="0" w:space="0" w:color="auto"/>
        <w:right w:val="none" w:sz="0" w:space="0" w:color="auto"/>
      </w:divBdr>
    </w:div>
    <w:div w:id="1048845103">
      <w:bodyDiv w:val="1"/>
      <w:marLeft w:val="0"/>
      <w:marRight w:val="0"/>
      <w:marTop w:val="0"/>
      <w:marBottom w:val="0"/>
      <w:divBdr>
        <w:top w:val="none" w:sz="0" w:space="0" w:color="auto"/>
        <w:left w:val="none" w:sz="0" w:space="0" w:color="auto"/>
        <w:bottom w:val="none" w:sz="0" w:space="0" w:color="auto"/>
        <w:right w:val="none" w:sz="0" w:space="0" w:color="auto"/>
      </w:divBdr>
    </w:div>
    <w:div w:id="1052802319">
      <w:bodyDiv w:val="1"/>
      <w:marLeft w:val="0"/>
      <w:marRight w:val="0"/>
      <w:marTop w:val="0"/>
      <w:marBottom w:val="0"/>
      <w:divBdr>
        <w:top w:val="none" w:sz="0" w:space="0" w:color="auto"/>
        <w:left w:val="none" w:sz="0" w:space="0" w:color="auto"/>
        <w:bottom w:val="none" w:sz="0" w:space="0" w:color="auto"/>
        <w:right w:val="none" w:sz="0" w:space="0" w:color="auto"/>
      </w:divBdr>
    </w:div>
    <w:div w:id="1070424592">
      <w:bodyDiv w:val="1"/>
      <w:marLeft w:val="0"/>
      <w:marRight w:val="0"/>
      <w:marTop w:val="0"/>
      <w:marBottom w:val="0"/>
      <w:divBdr>
        <w:top w:val="none" w:sz="0" w:space="0" w:color="auto"/>
        <w:left w:val="none" w:sz="0" w:space="0" w:color="auto"/>
        <w:bottom w:val="none" w:sz="0" w:space="0" w:color="auto"/>
        <w:right w:val="none" w:sz="0" w:space="0" w:color="auto"/>
      </w:divBdr>
    </w:div>
    <w:div w:id="1108937678">
      <w:bodyDiv w:val="1"/>
      <w:marLeft w:val="0"/>
      <w:marRight w:val="0"/>
      <w:marTop w:val="0"/>
      <w:marBottom w:val="0"/>
      <w:divBdr>
        <w:top w:val="none" w:sz="0" w:space="0" w:color="auto"/>
        <w:left w:val="none" w:sz="0" w:space="0" w:color="auto"/>
        <w:bottom w:val="none" w:sz="0" w:space="0" w:color="auto"/>
        <w:right w:val="none" w:sz="0" w:space="0" w:color="auto"/>
      </w:divBdr>
    </w:div>
    <w:div w:id="1134984697">
      <w:bodyDiv w:val="1"/>
      <w:marLeft w:val="0"/>
      <w:marRight w:val="0"/>
      <w:marTop w:val="0"/>
      <w:marBottom w:val="0"/>
      <w:divBdr>
        <w:top w:val="none" w:sz="0" w:space="0" w:color="auto"/>
        <w:left w:val="none" w:sz="0" w:space="0" w:color="auto"/>
        <w:bottom w:val="none" w:sz="0" w:space="0" w:color="auto"/>
        <w:right w:val="none" w:sz="0" w:space="0" w:color="auto"/>
      </w:divBdr>
    </w:div>
    <w:div w:id="1193420544">
      <w:bodyDiv w:val="1"/>
      <w:marLeft w:val="0"/>
      <w:marRight w:val="0"/>
      <w:marTop w:val="0"/>
      <w:marBottom w:val="0"/>
      <w:divBdr>
        <w:top w:val="none" w:sz="0" w:space="0" w:color="auto"/>
        <w:left w:val="none" w:sz="0" w:space="0" w:color="auto"/>
        <w:bottom w:val="none" w:sz="0" w:space="0" w:color="auto"/>
        <w:right w:val="none" w:sz="0" w:space="0" w:color="auto"/>
      </w:divBdr>
    </w:div>
    <w:div w:id="1193804114">
      <w:bodyDiv w:val="1"/>
      <w:marLeft w:val="0"/>
      <w:marRight w:val="0"/>
      <w:marTop w:val="0"/>
      <w:marBottom w:val="0"/>
      <w:divBdr>
        <w:top w:val="none" w:sz="0" w:space="0" w:color="auto"/>
        <w:left w:val="none" w:sz="0" w:space="0" w:color="auto"/>
        <w:bottom w:val="none" w:sz="0" w:space="0" w:color="auto"/>
        <w:right w:val="none" w:sz="0" w:space="0" w:color="auto"/>
      </w:divBdr>
    </w:div>
    <w:div w:id="1214851524">
      <w:bodyDiv w:val="1"/>
      <w:marLeft w:val="0"/>
      <w:marRight w:val="0"/>
      <w:marTop w:val="0"/>
      <w:marBottom w:val="0"/>
      <w:divBdr>
        <w:top w:val="none" w:sz="0" w:space="0" w:color="auto"/>
        <w:left w:val="none" w:sz="0" w:space="0" w:color="auto"/>
        <w:bottom w:val="none" w:sz="0" w:space="0" w:color="auto"/>
        <w:right w:val="none" w:sz="0" w:space="0" w:color="auto"/>
      </w:divBdr>
    </w:div>
    <w:div w:id="1215578652">
      <w:bodyDiv w:val="1"/>
      <w:marLeft w:val="0"/>
      <w:marRight w:val="0"/>
      <w:marTop w:val="0"/>
      <w:marBottom w:val="0"/>
      <w:divBdr>
        <w:top w:val="none" w:sz="0" w:space="0" w:color="auto"/>
        <w:left w:val="none" w:sz="0" w:space="0" w:color="auto"/>
        <w:bottom w:val="none" w:sz="0" w:space="0" w:color="auto"/>
        <w:right w:val="none" w:sz="0" w:space="0" w:color="auto"/>
      </w:divBdr>
    </w:div>
    <w:div w:id="1220946346">
      <w:bodyDiv w:val="1"/>
      <w:marLeft w:val="0"/>
      <w:marRight w:val="0"/>
      <w:marTop w:val="0"/>
      <w:marBottom w:val="0"/>
      <w:divBdr>
        <w:top w:val="none" w:sz="0" w:space="0" w:color="auto"/>
        <w:left w:val="none" w:sz="0" w:space="0" w:color="auto"/>
        <w:bottom w:val="none" w:sz="0" w:space="0" w:color="auto"/>
        <w:right w:val="none" w:sz="0" w:space="0" w:color="auto"/>
      </w:divBdr>
    </w:div>
    <w:div w:id="1224680211">
      <w:bodyDiv w:val="1"/>
      <w:marLeft w:val="0"/>
      <w:marRight w:val="0"/>
      <w:marTop w:val="0"/>
      <w:marBottom w:val="0"/>
      <w:divBdr>
        <w:top w:val="none" w:sz="0" w:space="0" w:color="auto"/>
        <w:left w:val="none" w:sz="0" w:space="0" w:color="auto"/>
        <w:bottom w:val="none" w:sz="0" w:space="0" w:color="auto"/>
        <w:right w:val="none" w:sz="0" w:space="0" w:color="auto"/>
      </w:divBdr>
    </w:div>
    <w:div w:id="1226993204">
      <w:bodyDiv w:val="1"/>
      <w:marLeft w:val="0"/>
      <w:marRight w:val="0"/>
      <w:marTop w:val="0"/>
      <w:marBottom w:val="0"/>
      <w:divBdr>
        <w:top w:val="none" w:sz="0" w:space="0" w:color="auto"/>
        <w:left w:val="none" w:sz="0" w:space="0" w:color="auto"/>
        <w:bottom w:val="none" w:sz="0" w:space="0" w:color="auto"/>
        <w:right w:val="none" w:sz="0" w:space="0" w:color="auto"/>
      </w:divBdr>
    </w:div>
    <w:div w:id="1228682959">
      <w:bodyDiv w:val="1"/>
      <w:marLeft w:val="0"/>
      <w:marRight w:val="0"/>
      <w:marTop w:val="0"/>
      <w:marBottom w:val="0"/>
      <w:divBdr>
        <w:top w:val="none" w:sz="0" w:space="0" w:color="auto"/>
        <w:left w:val="none" w:sz="0" w:space="0" w:color="auto"/>
        <w:bottom w:val="none" w:sz="0" w:space="0" w:color="auto"/>
        <w:right w:val="none" w:sz="0" w:space="0" w:color="auto"/>
      </w:divBdr>
    </w:div>
    <w:div w:id="1230775155">
      <w:bodyDiv w:val="1"/>
      <w:marLeft w:val="0"/>
      <w:marRight w:val="0"/>
      <w:marTop w:val="0"/>
      <w:marBottom w:val="0"/>
      <w:divBdr>
        <w:top w:val="none" w:sz="0" w:space="0" w:color="auto"/>
        <w:left w:val="none" w:sz="0" w:space="0" w:color="auto"/>
        <w:bottom w:val="none" w:sz="0" w:space="0" w:color="auto"/>
        <w:right w:val="none" w:sz="0" w:space="0" w:color="auto"/>
      </w:divBdr>
    </w:div>
    <w:div w:id="1237860959">
      <w:bodyDiv w:val="1"/>
      <w:marLeft w:val="0"/>
      <w:marRight w:val="0"/>
      <w:marTop w:val="0"/>
      <w:marBottom w:val="0"/>
      <w:divBdr>
        <w:top w:val="none" w:sz="0" w:space="0" w:color="auto"/>
        <w:left w:val="none" w:sz="0" w:space="0" w:color="auto"/>
        <w:bottom w:val="none" w:sz="0" w:space="0" w:color="auto"/>
        <w:right w:val="none" w:sz="0" w:space="0" w:color="auto"/>
      </w:divBdr>
    </w:div>
    <w:div w:id="1244753737">
      <w:bodyDiv w:val="1"/>
      <w:marLeft w:val="0"/>
      <w:marRight w:val="0"/>
      <w:marTop w:val="0"/>
      <w:marBottom w:val="0"/>
      <w:divBdr>
        <w:top w:val="none" w:sz="0" w:space="0" w:color="auto"/>
        <w:left w:val="none" w:sz="0" w:space="0" w:color="auto"/>
        <w:bottom w:val="none" w:sz="0" w:space="0" w:color="auto"/>
        <w:right w:val="none" w:sz="0" w:space="0" w:color="auto"/>
      </w:divBdr>
    </w:div>
    <w:div w:id="1298955172">
      <w:bodyDiv w:val="1"/>
      <w:marLeft w:val="0"/>
      <w:marRight w:val="0"/>
      <w:marTop w:val="0"/>
      <w:marBottom w:val="0"/>
      <w:divBdr>
        <w:top w:val="none" w:sz="0" w:space="0" w:color="auto"/>
        <w:left w:val="none" w:sz="0" w:space="0" w:color="auto"/>
        <w:bottom w:val="none" w:sz="0" w:space="0" w:color="auto"/>
        <w:right w:val="none" w:sz="0" w:space="0" w:color="auto"/>
      </w:divBdr>
    </w:div>
    <w:div w:id="1317758553">
      <w:bodyDiv w:val="1"/>
      <w:marLeft w:val="0"/>
      <w:marRight w:val="0"/>
      <w:marTop w:val="0"/>
      <w:marBottom w:val="0"/>
      <w:divBdr>
        <w:top w:val="none" w:sz="0" w:space="0" w:color="auto"/>
        <w:left w:val="none" w:sz="0" w:space="0" w:color="auto"/>
        <w:bottom w:val="none" w:sz="0" w:space="0" w:color="auto"/>
        <w:right w:val="none" w:sz="0" w:space="0" w:color="auto"/>
      </w:divBdr>
    </w:div>
    <w:div w:id="1327979370">
      <w:bodyDiv w:val="1"/>
      <w:marLeft w:val="0"/>
      <w:marRight w:val="0"/>
      <w:marTop w:val="0"/>
      <w:marBottom w:val="0"/>
      <w:divBdr>
        <w:top w:val="none" w:sz="0" w:space="0" w:color="auto"/>
        <w:left w:val="none" w:sz="0" w:space="0" w:color="auto"/>
        <w:bottom w:val="none" w:sz="0" w:space="0" w:color="auto"/>
        <w:right w:val="none" w:sz="0" w:space="0" w:color="auto"/>
      </w:divBdr>
    </w:div>
    <w:div w:id="1349209949">
      <w:bodyDiv w:val="1"/>
      <w:marLeft w:val="0"/>
      <w:marRight w:val="0"/>
      <w:marTop w:val="0"/>
      <w:marBottom w:val="0"/>
      <w:divBdr>
        <w:top w:val="none" w:sz="0" w:space="0" w:color="auto"/>
        <w:left w:val="none" w:sz="0" w:space="0" w:color="auto"/>
        <w:bottom w:val="none" w:sz="0" w:space="0" w:color="auto"/>
        <w:right w:val="none" w:sz="0" w:space="0" w:color="auto"/>
      </w:divBdr>
    </w:div>
    <w:div w:id="1380667247">
      <w:bodyDiv w:val="1"/>
      <w:marLeft w:val="0"/>
      <w:marRight w:val="0"/>
      <w:marTop w:val="0"/>
      <w:marBottom w:val="0"/>
      <w:divBdr>
        <w:top w:val="none" w:sz="0" w:space="0" w:color="auto"/>
        <w:left w:val="none" w:sz="0" w:space="0" w:color="auto"/>
        <w:bottom w:val="none" w:sz="0" w:space="0" w:color="auto"/>
        <w:right w:val="none" w:sz="0" w:space="0" w:color="auto"/>
      </w:divBdr>
    </w:div>
    <w:div w:id="1405252140">
      <w:bodyDiv w:val="1"/>
      <w:marLeft w:val="0"/>
      <w:marRight w:val="0"/>
      <w:marTop w:val="0"/>
      <w:marBottom w:val="0"/>
      <w:divBdr>
        <w:top w:val="none" w:sz="0" w:space="0" w:color="auto"/>
        <w:left w:val="none" w:sz="0" w:space="0" w:color="auto"/>
        <w:bottom w:val="none" w:sz="0" w:space="0" w:color="auto"/>
        <w:right w:val="none" w:sz="0" w:space="0" w:color="auto"/>
      </w:divBdr>
    </w:div>
    <w:div w:id="1421833349">
      <w:bodyDiv w:val="1"/>
      <w:marLeft w:val="0"/>
      <w:marRight w:val="0"/>
      <w:marTop w:val="0"/>
      <w:marBottom w:val="0"/>
      <w:divBdr>
        <w:top w:val="none" w:sz="0" w:space="0" w:color="auto"/>
        <w:left w:val="none" w:sz="0" w:space="0" w:color="auto"/>
        <w:bottom w:val="none" w:sz="0" w:space="0" w:color="auto"/>
        <w:right w:val="none" w:sz="0" w:space="0" w:color="auto"/>
      </w:divBdr>
    </w:div>
    <w:div w:id="1467160075">
      <w:bodyDiv w:val="1"/>
      <w:marLeft w:val="0"/>
      <w:marRight w:val="0"/>
      <w:marTop w:val="0"/>
      <w:marBottom w:val="0"/>
      <w:divBdr>
        <w:top w:val="none" w:sz="0" w:space="0" w:color="auto"/>
        <w:left w:val="none" w:sz="0" w:space="0" w:color="auto"/>
        <w:bottom w:val="none" w:sz="0" w:space="0" w:color="auto"/>
        <w:right w:val="none" w:sz="0" w:space="0" w:color="auto"/>
      </w:divBdr>
    </w:div>
    <w:div w:id="1468626948">
      <w:bodyDiv w:val="1"/>
      <w:marLeft w:val="0"/>
      <w:marRight w:val="0"/>
      <w:marTop w:val="0"/>
      <w:marBottom w:val="0"/>
      <w:divBdr>
        <w:top w:val="none" w:sz="0" w:space="0" w:color="auto"/>
        <w:left w:val="none" w:sz="0" w:space="0" w:color="auto"/>
        <w:bottom w:val="none" w:sz="0" w:space="0" w:color="auto"/>
        <w:right w:val="none" w:sz="0" w:space="0" w:color="auto"/>
      </w:divBdr>
    </w:div>
    <w:div w:id="1489974721">
      <w:bodyDiv w:val="1"/>
      <w:marLeft w:val="0"/>
      <w:marRight w:val="0"/>
      <w:marTop w:val="0"/>
      <w:marBottom w:val="0"/>
      <w:divBdr>
        <w:top w:val="none" w:sz="0" w:space="0" w:color="auto"/>
        <w:left w:val="none" w:sz="0" w:space="0" w:color="auto"/>
        <w:bottom w:val="none" w:sz="0" w:space="0" w:color="auto"/>
        <w:right w:val="none" w:sz="0" w:space="0" w:color="auto"/>
      </w:divBdr>
    </w:div>
    <w:div w:id="1497959730">
      <w:bodyDiv w:val="1"/>
      <w:marLeft w:val="0"/>
      <w:marRight w:val="0"/>
      <w:marTop w:val="0"/>
      <w:marBottom w:val="0"/>
      <w:divBdr>
        <w:top w:val="none" w:sz="0" w:space="0" w:color="auto"/>
        <w:left w:val="none" w:sz="0" w:space="0" w:color="auto"/>
        <w:bottom w:val="none" w:sz="0" w:space="0" w:color="auto"/>
        <w:right w:val="none" w:sz="0" w:space="0" w:color="auto"/>
      </w:divBdr>
    </w:div>
    <w:div w:id="1516384898">
      <w:bodyDiv w:val="1"/>
      <w:marLeft w:val="0"/>
      <w:marRight w:val="0"/>
      <w:marTop w:val="0"/>
      <w:marBottom w:val="0"/>
      <w:divBdr>
        <w:top w:val="none" w:sz="0" w:space="0" w:color="auto"/>
        <w:left w:val="none" w:sz="0" w:space="0" w:color="auto"/>
        <w:bottom w:val="none" w:sz="0" w:space="0" w:color="auto"/>
        <w:right w:val="none" w:sz="0" w:space="0" w:color="auto"/>
      </w:divBdr>
    </w:div>
    <w:div w:id="1523470501">
      <w:bodyDiv w:val="1"/>
      <w:marLeft w:val="0"/>
      <w:marRight w:val="0"/>
      <w:marTop w:val="0"/>
      <w:marBottom w:val="0"/>
      <w:divBdr>
        <w:top w:val="none" w:sz="0" w:space="0" w:color="auto"/>
        <w:left w:val="none" w:sz="0" w:space="0" w:color="auto"/>
        <w:bottom w:val="none" w:sz="0" w:space="0" w:color="auto"/>
        <w:right w:val="none" w:sz="0" w:space="0" w:color="auto"/>
      </w:divBdr>
    </w:div>
    <w:div w:id="1537498754">
      <w:bodyDiv w:val="1"/>
      <w:marLeft w:val="0"/>
      <w:marRight w:val="0"/>
      <w:marTop w:val="0"/>
      <w:marBottom w:val="0"/>
      <w:divBdr>
        <w:top w:val="none" w:sz="0" w:space="0" w:color="auto"/>
        <w:left w:val="none" w:sz="0" w:space="0" w:color="auto"/>
        <w:bottom w:val="none" w:sz="0" w:space="0" w:color="auto"/>
        <w:right w:val="none" w:sz="0" w:space="0" w:color="auto"/>
      </w:divBdr>
    </w:div>
    <w:div w:id="1542475325">
      <w:bodyDiv w:val="1"/>
      <w:marLeft w:val="0"/>
      <w:marRight w:val="0"/>
      <w:marTop w:val="0"/>
      <w:marBottom w:val="0"/>
      <w:divBdr>
        <w:top w:val="none" w:sz="0" w:space="0" w:color="auto"/>
        <w:left w:val="none" w:sz="0" w:space="0" w:color="auto"/>
        <w:bottom w:val="none" w:sz="0" w:space="0" w:color="auto"/>
        <w:right w:val="none" w:sz="0" w:space="0" w:color="auto"/>
      </w:divBdr>
    </w:div>
    <w:div w:id="1593977913">
      <w:bodyDiv w:val="1"/>
      <w:marLeft w:val="0"/>
      <w:marRight w:val="0"/>
      <w:marTop w:val="0"/>
      <w:marBottom w:val="0"/>
      <w:divBdr>
        <w:top w:val="none" w:sz="0" w:space="0" w:color="auto"/>
        <w:left w:val="none" w:sz="0" w:space="0" w:color="auto"/>
        <w:bottom w:val="none" w:sz="0" w:space="0" w:color="auto"/>
        <w:right w:val="none" w:sz="0" w:space="0" w:color="auto"/>
      </w:divBdr>
    </w:div>
    <w:div w:id="1595354756">
      <w:bodyDiv w:val="1"/>
      <w:marLeft w:val="0"/>
      <w:marRight w:val="0"/>
      <w:marTop w:val="0"/>
      <w:marBottom w:val="0"/>
      <w:divBdr>
        <w:top w:val="none" w:sz="0" w:space="0" w:color="auto"/>
        <w:left w:val="none" w:sz="0" w:space="0" w:color="auto"/>
        <w:bottom w:val="none" w:sz="0" w:space="0" w:color="auto"/>
        <w:right w:val="none" w:sz="0" w:space="0" w:color="auto"/>
      </w:divBdr>
    </w:div>
    <w:div w:id="1608122766">
      <w:bodyDiv w:val="1"/>
      <w:marLeft w:val="0"/>
      <w:marRight w:val="0"/>
      <w:marTop w:val="0"/>
      <w:marBottom w:val="0"/>
      <w:divBdr>
        <w:top w:val="none" w:sz="0" w:space="0" w:color="auto"/>
        <w:left w:val="none" w:sz="0" w:space="0" w:color="auto"/>
        <w:bottom w:val="none" w:sz="0" w:space="0" w:color="auto"/>
        <w:right w:val="none" w:sz="0" w:space="0" w:color="auto"/>
      </w:divBdr>
    </w:div>
    <w:div w:id="1609392498">
      <w:bodyDiv w:val="1"/>
      <w:marLeft w:val="0"/>
      <w:marRight w:val="0"/>
      <w:marTop w:val="0"/>
      <w:marBottom w:val="0"/>
      <w:divBdr>
        <w:top w:val="none" w:sz="0" w:space="0" w:color="auto"/>
        <w:left w:val="none" w:sz="0" w:space="0" w:color="auto"/>
        <w:bottom w:val="none" w:sz="0" w:space="0" w:color="auto"/>
        <w:right w:val="none" w:sz="0" w:space="0" w:color="auto"/>
      </w:divBdr>
    </w:div>
    <w:div w:id="1609923240">
      <w:bodyDiv w:val="1"/>
      <w:marLeft w:val="0"/>
      <w:marRight w:val="0"/>
      <w:marTop w:val="0"/>
      <w:marBottom w:val="0"/>
      <w:divBdr>
        <w:top w:val="none" w:sz="0" w:space="0" w:color="auto"/>
        <w:left w:val="none" w:sz="0" w:space="0" w:color="auto"/>
        <w:bottom w:val="none" w:sz="0" w:space="0" w:color="auto"/>
        <w:right w:val="none" w:sz="0" w:space="0" w:color="auto"/>
      </w:divBdr>
    </w:div>
    <w:div w:id="1633554006">
      <w:bodyDiv w:val="1"/>
      <w:marLeft w:val="0"/>
      <w:marRight w:val="0"/>
      <w:marTop w:val="0"/>
      <w:marBottom w:val="0"/>
      <w:divBdr>
        <w:top w:val="none" w:sz="0" w:space="0" w:color="auto"/>
        <w:left w:val="none" w:sz="0" w:space="0" w:color="auto"/>
        <w:bottom w:val="none" w:sz="0" w:space="0" w:color="auto"/>
        <w:right w:val="none" w:sz="0" w:space="0" w:color="auto"/>
      </w:divBdr>
    </w:div>
    <w:div w:id="1635870376">
      <w:bodyDiv w:val="1"/>
      <w:marLeft w:val="0"/>
      <w:marRight w:val="0"/>
      <w:marTop w:val="0"/>
      <w:marBottom w:val="0"/>
      <w:divBdr>
        <w:top w:val="none" w:sz="0" w:space="0" w:color="auto"/>
        <w:left w:val="none" w:sz="0" w:space="0" w:color="auto"/>
        <w:bottom w:val="none" w:sz="0" w:space="0" w:color="auto"/>
        <w:right w:val="none" w:sz="0" w:space="0" w:color="auto"/>
      </w:divBdr>
    </w:div>
    <w:div w:id="1638142170">
      <w:bodyDiv w:val="1"/>
      <w:marLeft w:val="0"/>
      <w:marRight w:val="0"/>
      <w:marTop w:val="0"/>
      <w:marBottom w:val="0"/>
      <w:divBdr>
        <w:top w:val="none" w:sz="0" w:space="0" w:color="auto"/>
        <w:left w:val="none" w:sz="0" w:space="0" w:color="auto"/>
        <w:bottom w:val="none" w:sz="0" w:space="0" w:color="auto"/>
        <w:right w:val="none" w:sz="0" w:space="0" w:color="auto"/>
      </w:divBdr>
    </w:div>
    <w:div w:id="1644386274">
      <w:bodyDiv w:val="1"/>
      <w:marLeft w:val="0"/>
      <w:marRight w:val="0"/>
      <w:marTop w:val="0"/>
      <w:marBottom w:val="0"/>
      <w:divBdr>
        <w:top w:val="none" w:sz="0" w:space="0" w:color="auto"/>
        <w:left w:val="none" w:sz="0" w:space="0" w:color="auto"/>
        <w:bottom w:val="none" w:sz="0" w:space="0" w:color="auto"/>
        <w:right w:val="none" w:sz="0" w:space="0" w:color="auto"/>
      </w:divBdr>
    </w:div>
    <w:div w:id="1650355970">
      <w:bodyDiv w:val="1"/>
      <w:marLeft w:val="0"/>
      <w:marRight w:val="0"/>
      <w:marTop w:val="0"/>
      <w:marBottom w:val="0"/>
      <w:divBdr>
        <w:top w:val="none" w:sz="0" w:space="0" w:color="auto"/>
        <w:left w:val="none" w:sz="0" w:space="0" w:color="auto"/>
        <w:bottom w:val="none" w:sz="0" w:space="0" w:color="auto"/>
        <w:right w:val="none" w:sz="0" w:space="0" w:color="auto"/>
      </w:divBdr>
      <w:divsChild>
        <w:div w:id="1003626517">
          <w:marLeft w:val="0"/>
          <w:marRight w:val="0"/>
          <w:marTop w:val="0"/>
          <w:marBottom w:val="0"/>
          <w:divBdr>
            <w:top w:val="none" w:sz="0" w:space="0" w:color="auto"/>
            <w:left w:val="none" w:sz="0" w:space="0" w:color="auto"/>
            <w:bottom w:val="none" w:sz="0" w:space="0" w:color="auto"/>
            <w:right w:val="none" w:sz="0" w:space="0" w:color="auto"/>
          </w:divBdr>
        </w:div>
      </w:divsChild>
    </w:div>
    <w:div w:id="1667904912">
      <w:bodyDiv w:val="1"/>
      <w:marLeft w:val="0"/>
      <w:marRight w:val="0"/>
      <w:marTop w:val="0"/>
      <w:marBottom w:val="0"/>
      <w:divBdr>
        <w:top w:val="none" w:sz="0" w:space="0" w:color="auto"/>
        <w:left w:val="none" w:sz="0" w:space="0" w:color="auto"/>
        <w:bottom w:val="none" w:sz="0" w:space="0" w:color="auto"/>
        <w:right w:val="none" w:sz="0" w:space="0" w:color="auto"/>
      </w:divBdr>
    </w:div>
    <w:div w:id="1677615490">
      <w:bodyDiv w:val="1"/>
      <w:marLeft w:val="0"/>
      <w:marRight w:val="0"/>
      <w:marTop w:val="0"/>
      <w:marBottom w:val="0"/>
      <w:divBdr>
        <w:top w:val="none" w:sz="0" w:space="0" w:color="auto"/>
        <w:left w:val="none" w:sz="0" w:space="0" w:color="auto"/>
        <w:bottom w:val="none" w:sz="0" w:space="0" w:color="auto"/>
        <w:right w:val="none" w:sz="0" w:space="0" w:color="auto"/>
      </w:divBdr>
    </w:div>
    <w:div w:id="1694376569">
      <w:bodyDiv w:val="1"/>
      <w:marLeft w:val="0"/>
      <w:marRight w:val="0"/>
      <w:marTop w:val="0"/>
      <w:marBottom w:val="0"/>
      <w:divBdr>
        <w:top w:val="none" w:sz="0" w:space="0" w:color="auto"/>
        <w:left w:val="none" w:sz="0" w:space="0" w:color="auto"/>
        <w:bottom w:val="none" w:sz="0" w:space="0" w:color="auto"/>
        <w:right w:val="none" w:sz="0" w:space="0" w:color="auto"/>
      </w:divBdr>
    </w:div>
    <w:div w:id="1700475056">
      <w:bodyDiv w:val="1"/>
      <w:marLeft w:val="0"/>
      <w:marRight w:val="0"/>
      <w:marTop w:val="0"/>
      <w:marBottom w:val="0"/>
      <w:divBdr>
        <w:top w:val="none" w:sz="0" w:space="0" w:color="auto"/>
        <w:left w:val="none" w:sz="0" w:space="0" w:color="auto"/>
        <w:bottom w:val="none" w:sz="0" w:space="0" w:color="auto"/>
        <w:right w:val="none" w:sz="0" w:space="0" w:color="auto"/>
      </w:divBdr>
    </w:div>
    <w:div w:id="1711224574">
      <w:bodyDiv w:val="1"/>
      <w:marLeft w:val="0"/>
      <w:marRight w:val="0"/>
      <w:marTop w:val="0"/>
      <w:marBottom w:val="0"/>
      <w:divBdr>
        <w:top w:val="none" w:sz="0" w:space="0" w:color="auto"/>
        <w:left w:val="none" w:sz="0" w:space="0" w:color="auto"/>
        <w:bottom w:val="none" w:sz="0" w:space="0" w:color="auto"/>
        <w:right w:val="none" w:sz="0" w:space="0" w:color="auto"/>
      </w:divBdr>
    </w:div>
    <w:div w:id="1749158085">
      <w:bodyDiv w:val="1"/>
      <w:marLeft w:val="0"/>
      <w:marRight w:val="0"/>
      <w:marTop w:val="0"/>
      <w:marBottom w:val="0"/>
      <w:divBdr>
        <w:top w:val="none" w:sz="0" w:space="0" w:color="auto"/>
        <w:left w:val="none" w:sz="0" w:space="0" w:color="auto"/>
        <w:bottom w:val="none" w:sz="0" w:space="0" w:color="auto"/>
        <w:right w:val="none" w:sz="0" w:space="0" w:color="auto"/>
      </w:divBdr>
    </w:div>
    <w:div w:id="1751275512">
      <w:bodyDiv w:val="1"/>
      <w:marLeft w:val="0"/>
      <w:marRight w:val="0"/>
      <w:marTop w:val="0"/>
      <w:marBottom w:val="0"/>
      <w:divBdr>
        <w:top w:val="none" w:sz="0" w:space="0" w:color="auto"/>
        <w:left w:val="none" w:sz="0" w:space="0" w:color="auto"/>
        <w:bottom w:val="none" w:sz="0" w:space="0" w:color="auto"/>
        <w:right w:val="none" w:sz="0" w:space="0" w:color="auto"/>
      </w:divBdr>
    </w:div>
    <w:div w:id="1758474627">
      <w:bodyDiv w:val="1"/>
      <w:marLeft w:val="0"/>
      <w:marRight w:val="0"/>
      <w:marTop w:val="0"/>
      <w:marBottom w:val="0"/>
      <w:divBdr>
        <w:top w:val="none" w:sz="0" w:space="0" w:color="auto"/>
        <w:left w:val="none" w:sz="0" w:space="0" w:color="auto"/>
        <w:bottom w:val="none" w:sz="0" w:space="0" w:color="auto"/>
        <w:right w:val="none" w:sz="0" w:space="0" w:color="auto"/>
      </w:divBdr>
    </w:div>
    <w:div w:id="1773355634">
      <w:bodyDiv w:val="1"/>
      <w:marLeft w:val="0"/>
      <w:marRight w:val="0"/>
      <w:marTop w:val="0"/>
      <w:marBottom w:val="0"/>
      <w:divBdr>
        <w:top w:val="none" w:sz="0" w:space="0" w:color="auto"/>
        <w:left w:val="none" w:sz="0" w:space="0" w:color="auto"/>
        <w:bottom w:val="none" w:sz="0" w:space="0" w:color="auto"/>
        <w:right w:val="none" w:sz="0" w:space="0" w:color="auto"/>
      </w:divBdr>
    </w:div>
    <w:div w:id="1774548794">
      <w:bodyDiv w:val="1"/>
      <w:marLeft w:val="0"/>
      <w:marRight w:val="0"/>
      <w:marTop w:val="0"/>
      <w:marBottom w:val="0"/>
      <w:divBdr>
        <w:top w:val="none" w:sz="0" w:space="0" w:color="auto"/>
        <w:left w:val="none" w:sz="0" w:space="0" w:color="auto"/>
        <w:bottom w:val="none" w:sz="0" w:space="0" w:color="auto"/>
        <w:right w:val="none" w:sz="0" w:space="0" w:color="auto"/>
      </w:divBdr>
    </w:div>
    <w:div w:id="1779526137">
      <w:bodyDiv w:val="1"/>
      <w:marLeft w:val="0"/>
      <w:marRight w:val="0"/>
      <w:marTop w:val="0"/>
      <w:marBottom w:val="0"/>
      <w:divBdr>
        <w:top w:val="none" w:sz="0" w:space="0" w:color="auto"/>
        <w:left w:val="none" w:sz="0" w:space="0" w:color="auto"/>
        <w:bottom w:val="none" w:sz="0" w:space="0" w:color="auto"/>
        <w:right w:val="none" w:sz="0" w:space="0" w:color="auto"/>
      </w:divBdr>
    </w:div>
    <w:div w:id="1792672898">
      <w:bodyDiv w:val="1"/>
      <w:marLeft w:val="0"/>
      <w:marRight w:val="0"/>
      <w:marTop w:val="0"/>
      <w:marBottom w:val="0"/>
      <w:divBdr>
        <w:top w:val="none" w:sz="0" w:space="0" w:color="auto"/>
        <w:left w:val="none" w:sz="0" w:space="0" w:color="auto"/>
        <w:bottom w:val="none" w:sz="0" w:space="0" w:color="auto"/>
        <w:right w:val="none" w:sz="0" w:space="0" w:color="auto"/>
      </w:divBdr>
    </w:div>
    <w:div w:id="1798446542">
      <w:bodyDiv w:val="1"/>
      <w:marLeft w:val="0"/>
      <w:marRight w:val="0"/>
      <w:marTop w:val="0"/>
      <w:marBottom w:val="0"/>
      <w:divBdr>
        <w:top w:val="none" w:sz="0" w:space="0" w:color="auto"/>
        <w:left w:val="none" w:sz="0" w:space="0" w:color="auto"/>
        <w:bottom w:val="none" w:sz="0" w:space="0" w:color="auto"/>
        <w:right w:val="none" w:sz="0" w:space="0" w:color="auto"/>
      </w:divBdr>
    </w:div>
    <w:div w:id="1809861350">
      <w:bodyDiv w:val="1"/>
      <w:marLeft w:val="0"/>
      <w:marRight w:val="0"/>
      <w:marTop w:val="0"/>
      <w:marBottom w:val="0"/>
      <w:divBdr>
        <w:top w:val="none" w:sz="0" w:space="0" w:color="auto"/>
        <w:left w:val="none" w:sz="0" w:space="0" w:color="auto"/>
        <w:bottom w:val="none" w:sz="0" w:space="0" w:color="auto"/>
        <w:right w:val="none" w:sz="0" w:space="0" w:color="auto"/>
      </w:divBdr>
    </w:div>
    <w:div w:id="1815247412">
      <w:bodyDiv w:val="1"/>
      <w:marLeft w:val="0"/>
      <w:marRight w:val="0"/>
      <w:marTop w:val="0"/>
      <w:marBottom w:val="0"/>
      <w:divBdr>
        <w:top w:val="none" w:sz="0" w:space="0" w:color="auto"/>
        <w:left w:val="none" w:sz="0" w:space="0" w:color="auto"/>
        <w:bottom w:val="none" w:sz="0" w:space="0" w:color="auto"/>
        <w:right w:val="none" w:sz="0" w:space="0" w:color="auto"/>
      </w:divBdr>
    </w:div>
    <w:div w:id="1835803463">
      <w:bodyDiv w:val="1"/>
      <w:marLeft w:val="0"/>
      <w:marRight w:val="0"/>
      <w:marTop w:val="0"/>
      <w:marBottom w:val="0"/>
      <w:divBdr>
        <w:top w:val="none" w:sz="0" w:space="0" w:color="auto"/>
        <w:left w:val="none" w:sz="0" w:space="0" w:color="auto"/>
        <w:bottom w:val="none" w:sz="0" w:space="0" w:color="auto"/>
        <w:right w:val="none" w:sz="0" w:space="0" w:color="auto"/>
      </w:divBdr>
    </w:div>
    <w:div w:id="1841265002">
      <w:bodyDiv w:val="1"/>
      <w:marLeft w:val="0"/>
      <w:marRight w:val="0"/>
      <w:marTop w:val="0"/>
      <w:marBottom w:val="0"/>
      <w:divBdr>
        <w:top w:val="none" w:sz="0" w:space="0" w:color="auto"/>
        <w:left w:val="none" w:sz="0" w:space="0" w:color="auto"/>
        <w:bottom w:val="none" w:sz="0" w:space="0" w:color="auto"/>
        <w:right w:val="none" w:sz="0" w:space="0" w:color="auto"/>
      </w:divBdr>
    </w:div>
    <w:div w:id="1871530505">
      <w:bodyDiv w:val="1"/>
      <w:marLeft w:val="0"/>
      <w:marRight w:val="0"/>
      <w:marTop w:val="0"/>
      <w:marBottom w:val="0"/>
      <w:divBdr>
        <w:top w:val="none" w:sz="0" w:space="0" w:color="auto"/>
        <w:left w:val="none" w:sz="0" w:space="0" w:color="auto"/>
        <w:bottom w:val="none" w:sz="0" w:space="0" w:color="auto"/>
        <w:right w:val="none" w:sz="0" w:space="0" w:color="auto"/>
      </w:divBdr>
    </w:div>
    <w:div w:id="1890914729">
      <w:bodyDiv w:val="1"/>
      <w:marLeft w:val="0"/>
      <w:marRight w:val="0"/>
      <w:marTop w:val="0"/>
      <w:marBottom w:val="0"/>
      <w:divBdr>
        <w:top w:val="none" w:sz="0" w:space="0" w:color="auto"/>
        <w:left w:val="none" w:sz="0" w:space="0" w:color="auto"/>
        <w:bottom w:val="none" w:sz="0" w:space="0" w:color="auto"/>
        <w:right w:val="none" w:sz="0" w:space="0" w:color="auto"/>
      </w:divBdr>
    </w:div>
    <w:div w:id="1922761365">
      <w:bodyDiv w:val="1"/>
      <w:marLeft w:val="0"/>
      <w:marRight w:val="0"/>
      <w:marTop w:val="0"/>
      <w:marBottom w:val="0"/>
      <w:divBdr>
        <w:top w:val="none" w:sz="0" w:space="0" w:color="auto"/>
        <w:left w:val="none" w:sz="0" w:space="0" w:color="auto"/>
        <w:bottom w:val="none" w:sz="0" w:space="0" w:color="auto"/>
        <w:right w:val="none" w:sz="0" w:space="0" w:color="auto"/>
      </w:divBdr>
    </w:div>
    <w:div w:id="1947272574">
      <w:bodyDiv w:val="1"/>
      <w:marLeft w:val="0"/>
      <w:marRight w:val="0"/>
      <w:marTop w:val="0"/>
      <w:marBottom w:val="0"/>
      <w:divBdr>
        <w:top w:val="none" w:sz="0" w:space="0" w:color="auto"/>
        <w:left w:val="none" w:sz="0" w:space="0" w:color="auto"/>
        <w:bottom w:val="none" w:sz="0" w:space="0" w:color="auto"/>
        <w:right w:val="none" w:sz="0" w:space="0" w:color="auto"/>
      </w:divBdr>
    </w:div>
    <w:div w:id="1959994938">
      <w:bodyDiv w:val="1"/>
      <w:marLeft w:val="0"/>
      <w:marRight w:val="0"/>
      <w:marTop w:val="0"/>
      <w:marBottom w:val="0"/>
      <w:divBdr>
        <w:top w:val="none" w:sz="0" w:space="0" w:color="auto"/>
        <w:left w:val="none" w:sz="0" w:space="0" w:color="auto"/>
        <w:bottom w:val="none" w:sz="0" w:space="0" w:color="auto"/>
        <w:right w:val="none" w:sz="0" w:space="0" w:color="auto"/>
      </w:divBdr>
    </w:div>
    <w:div w:id="1966539653">
      <w:bodyDiv w:val="1"/>
      <w:marLeft w:val="0"/>
      <w:marRight w:val="0"/>
      <w:marTop w:val="0"/>
      <w:marBottom w:val="0"/>
      <w:divBdr>
        <w:top w:val="none" w:sz="0" w:space="0" w:color="auto"/>
        <w:left w:val="none" w:sz="0" w:space="0" w:color="auto"/>
        <w:bottom w:val="none" w:sz="0" w:space="0" w:color="auto"/>
        <w:right w:val="none" w:sz="0" w:space="0" w:color="auto"/>
      </w:divBdr>
    </w:div>
    <w:div w:id="1976252157">
      <w:bodyDiv w:val="1"/>
      <w:marLeft w:val="0"/>
      <w:marRight w:val="0"/>
      <w:marTop w:val="0"/>
      <w:marBottom w:val="0"/>
      <w:divBdr>
        <w:top w:val="none" w:sz="0" w:space="0" w:color="auto"/>
        <w:left w:val="none" w:sz="0" w:space="0" w:color="auto"/>
        <w:bottom w:val="none" w:sz="0" w:space="0" w:color="auto"/>
        <w:right w:val="none" w:sz="0" w:space="0" w:color="auto"/>
      </w:divBdr>
    </w:div>
    <w:div w:id="1977442136">
      <w:bodyDiv w:val="1"/>
      <w:marLeft w:val="0"/>
      <w:marRight w:val="0"/>
      <w:marTop w:val="0"/>
      <w:marBottom w:val="0"/>
      <w:divBdr>
        <w:top w:val="none" w:sz="0" w:space="0" w:color="auto"/>
        <w:left w:val="none" w:sz="0" w:space="0" w:color="auto"/>
        <w:bottom w:val="none" w:sz="0" w:space="0" w:color="auto"/>
        <w:right w:val="none" w:sz="0" w:space="0" w:color="auto"/>
      </w:divBdr>
    </w:div>
    <w:div w:id="2018926056">
      <w:bodyDiv w:val="1"/>
      <w:marLeft w:val="0"/>
      <w:marRight w:val="0"/>
      <w:marTop w:val="0"/>
      <w:marBottom w:val="0"/>
      <w:divBdr>
        <w:top w:val="none" w:sz="0" w:space="0" w:color="auto"/>
        <w:left w:val="none" w:sz="0" w:space="0" w:color="auto"/>
        <w:bottom w:val="none" w:sz="0" w:space="0" w:color="auto"/>
        <w:right w:val="none" w:sz="0" w:space="0" w:color="auto"/>
      </w:divBdr>
    </w:div>
    <w:div w:id="2100365605">
      <w:bodyDiv w:val="1"/>
      <w:marLeft w:val="0"/>
      <w:marRight w:val="0"/>
      <w:marTop w:val="0"/>
      <w:marBottom w:val="0"/>
      <w:divBdr>
        <w:top w:val="none" w:sz="0" w:space="0" w:color="auto"/>
        <w:left w:val="none" w:sz="0" w:space="0" w:color="auto"/>
        <w:bottom w:val="none" w:sz="0" w:space="0" w:color="auto"/>
        <w:right w:val="none" w:sz="0" w:space="0" w:color="auto"/>
      </w:divBdr>
    </w:div>
    <w:div w:id="21136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westerlymerlin/UCL-tombola" TargetMode="External"/><Relationship Id="rId18" Type="http://schemas.openxmlformats.org/officeDocument/2006/relationships/hyperlink" Target="https://insomnia.rest/" TargetMode="External"/><Relationship Id="rId26" Type="http://schemas.openxmlformats.org/officeDocument/2006/relationships/hyperlink" Target="https://palletsprojects.com/" TargetMode="External"/><Relationship Id="rId3" Type="http://schemas.openxmlformats.org/officeDocument/2006/relationships/customXml" Target="../customXml/item3.xml"/><Relationship Id="rId21" Type="http://schemas.openxmlformats.org/officeDocument/2006/relationships/hyperlink" Target="https://www.python.org"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unicorn.org/" TargetMode="External"/><Relationship Id="rId25" Type="http://schemas.openxmlformats.org/officeDocument/2006/relationships/hyperlink" Target="https://www.nginx.com/"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pypi.org/project/minimalmodbus/" TargetMode="External"/><Relationship Id="rId20" Type="http://schemas.openxmlformats.org/officeDocument/2006/relationships/hyperlink" Target="https://www.postman.com/"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bian.org/" TargetMode="Externa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github.com/westerlymerlin/UCL-tombola.git" TargetMode="External"/><Relationship Id="rId23" Type="http://schemas.openxmlformats.org/officeDocument/2006/relationships/hyperlink" Target="https://www.siemens.com/global/en/products/drives/sinamics/low-voltage-converters/standard-performance-frequency-converter/sinamics-v20.html"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modbus.org/docs/Modbus_Application_Protocol_V1_1b3.pdf"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raspberrypi.org/products/raspberry-pi-4-model-b/" TargetMode="External"/><Relationship Id="rId27" Type="http://schemas.openxmlformats.org/officeDocument/2006/relationships/hyperlink" Target="https://doi.org/10.1016/j.mex.2022.101974"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t\OneDrive%20-%20TS%20Technologies%20Ltd\GTFiles\Custom%20Office%20Templates\Research%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9F6F59D-6CCA-48BB-AFB5-400D77E80C80}">
  <we:reference id="wa102920437" version="1.3.1.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39857E1-B25F-4BD9-806A-232EE2EE52A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692B8A2D863944AAA939A9BDA0E1A9" ma:contentTypeVersion="8" ma:contentTypeDescription="Create a new document." ma:contentTypeScope="" ma:versionID="373d1a4b7317acfa8e45c5e8d5059c50">
  <xsd:schema xmlns:xsd="http://www.w3.org/2001/XMLSchema" xmlns:xs="http://www.w3.org/2001/XMLSchema" xmlns:p="http://schemas.microsoft.com/office/2006/metadata/properties" xmlns:ns3="85276437-52f9-46b9-8478-e9d4e73aa110" targetNamespace="http://schemas.microsoft.com/office/2006/metadata/properties" ma:root="true" ma:fieldsID="ecbe8adec8db303d51124064931ec3ef" ns3:_="">
    <xsd:import namespace="85276437-52f9-46b9-8478-e9d4e73aa1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276437-52f9-46b9-8478-e9d4e73aa1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94B04-38A1-41C4-A121-EC85404C6CA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03DE49-0460-440A-B856-16289AC33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276437-52f9-46b9-8478-e9d4e73aa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338498-DC6E-4E87-863B-59BF1043B128}">
  <ds:schemaRefs>
    <ds:schemaRef ds:uri="http://schemas.microsoft.com/sharepoint/v3/contenttype/forms"/>
  </ds:schemaRefs>
</ds:datastoreItem>
</file>

<file path=customXml/itemProps4.xml><?xml version="1.0" encoding="utf-8"?>
<ds:datastoreItem xmlns:ds="http://schemas.openxmlformats.org/officeDocument/2006/customXml" ds:itemID="{40CB8161-0C4C-446B-9ED1-6F700397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Template.dotx</Template>
  <TotalTime>0</TotalTime>
  <Pages>15</Pages>
  <Words>5055</Words>
  <Characters>28817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PhD Research Template</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Research Template</dc:title>
  <dc:subject/>
  <dc:creator>Gary Twinn</dc:creator>
  <cp:keywords/>
  <dc:description/>
  <cp:lastModifiedBy>Gary Twinn</cp:lastModifiedBy>
  <cp:revision>368</cp:revision>
  <cp:lastPrinted>2018-11-18T17:18:00Z</cp:lastPrinted>
  <dcterms:created xsi:type="dcterms:W3CDTF">2020-09-02T15:30:00Z</dcterms:created>
  <dcterms:modified xsi:type="dcterms:W3CDTF">2023-11-18T17:18:00Z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udent">
    <vt:lpwstr>Gary Twinn, M3784508</vt:lpwstr>
  </property>
  <property fmtid="{D5CDD505-2E9C-101B-9397-08002B2CF9AE}" pid="3" name="email">
    <vt:lpwstr>gary@twinn.net</vt:lpwstr>
  </property>
  <property fmtid="{D5CDD505-2E9C-101B-9397-08002B2CF9AE}" pid="4" name="Checked by">
    <vt:lpwstr>Gary Twinn, M3784508</vt:lpwstr>
  </property>
  <property fmtid="{D5CDD505-2E9C-101B-9397-08002B2CF9AE}" pid="5" name="IsMyDocuments">
    <vt:bool>true</vt:bool>
  </property>
  <property fmtid="{D5CDD505-2E9C-101B-9397-08002B2CF9AE}" pid="6" name="ContentTypeId">
    <vt:lpwstr>0x0101007B692B8A2D863944AAA939A9BDA0E1A9</vt:lpwstr>
  </property>
  <property fmtid="{D5CDD505-2E9C-101B-9397-08002B2CF9AE}" pid="7" name="MSIP_Label_959a91ea-2073-4935-a795-8d5add99d027_Enabled">
    <vt:lpwstr>true</vt:lpwstr>
  </property>
  <property fmtid="{D5CDD505-2E9C-101B-9397-08002B2CF9AE}" pid="8" name="MSIP_Label_959a91ea-2073-4935-a795-8d5add99d027_SetDate">
    <vt:lpwstr>2023-11-14T09:30:03Z</vt:lpwstr>
  </property>
  <property fmtid="{D5CDD505-2E9C-101B-9397-08002B2CF9AE}" pid="9" name="MSIP_Label_959a91ea-2073-4935-a795-8d5add99d027_Method">
    <vt:lpwstr>Privileged</vt:lpwstr>
  </property>
  <property fmtid="{D5CDD505-2E9C-101B-9397-08002B2CF9AE}" pid="10" name="MSIP_Label_959a91ea-2073-4935-a795-8d5add99d027_Name">
    <vt:lpwstr>Non-Confidential</vt:lpwstr>
  </property>
  <property fmtid="{D5CDD505-2E9C-101B-9397-08002B2CF9AE}" pid="11" name="MSIP_Label_959a91ea-2073-4935-a795-8d5add99d027_SiteId">
    <vt:lpwstr>d246baab-cc00-4ed2-bc4e-f8a46cbc590d</vt:lpwstr>
  </property>
  <property fmtid="{D5CDD505-2E9C-101B-9397-08002B2CF9AE}" pid="12" name="MSIP_Label_959a91ea-2073-4935-a795-8d5add99d027_ActionId">
    <vt:lpwstr>b5ab9704-3a7e-46b7-a468-b78f071f9b24</vt:lpwstr>
  </property>
  <property fmtid="{D5CDD505-2E9C-101B-9397-08002B2CF9AE}" pid="13" name="MSIP_Label_959a91ea-2073-4935-a795-8d5add99d027_ContentBits">
    <vt:lpwstr>0</vt:lpwstr>
  </property>
</Properties>
</file>